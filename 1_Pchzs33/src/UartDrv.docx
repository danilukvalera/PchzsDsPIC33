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F2B15" w14:textId="2FC4B6E7" w:rsidR="00E04DB7" w:rsidRPr="006C43DE" w:rsidRDefault="00E04DB7" w:rsidP="00A14823">
      <w:pPr>
        <w:pStyle w:val="a0"/>
        <w:numPr>
          <w:ilvl w:val="0"/>
          <w:numId w:val="0"/>
        </w:numPr>
        <w:ind w:left="1429" w:hanging="360"/>
        <w:rPr>
          <w:b/>
        </w:rPr>
      </w:pPr>
    </w:p>
    <w:p w14:paraId="7E3B3D8C" w14:textId="4EC8A413" w:rsidR="00DF5C38" w:rsidRPr="006C43DE" w:rsidRDefault="00893857" w:rsidP="00576F42">
      <w:pPr>
        <w:pStyle w:val="afff8"/>
        <w:jc w:val="center"/>
        <w:rPr>
          <w:b/>
        </w:rPr>
      </w:pPr>
      <w:bookmarkStart w:id="0" w:name="_Toc503349623"/>
      <w:r>
        <w:rPr>
          <w:b/>
        </w:rPr>
        <w:t xml:space="preserve">Драйвер </w:t>
      </w:r>
      <w:r w:rsidR="006C43DE">
        <w:rPr>
          <w:b/>
        </w:rPr>
        <w:t xml:space="preserve">на </w:t>
      </w:r>
      <w:r w:rsidR="006C43DE">
        <w:rPr>
          <w:b/>
          <w:lang w:val="en-US"/>
        </w:rPr>
        <w:t>UART</w:t>
      </w:r>
      <w:r w:rsidR="006C43DE" w:rsidRPr="006C43DE">
        <w:rPr>
          <w:b/>
        </w:rPr>
        <w:t xml:space="preserve"> </w:t>
      </w:r>
    </w:p>
    <w:p w14:paraId="41B5124E" w14:textId="77777777" w:rsidR="00DF5C38" w:rsidRPr="00576F42" w:rsidRDefault="00DF5C38" w:rsidP="00576F42">
      <w:pPr>
        <w:pStyle w:val="afff8"/>
        <w:jc w:val="center"/>
        <w:rPr>
          <w:b/>
        </w:rPr>
      </w:pPr>
      <w:bookmarkStart w:id="1" w:name="_Toc503349678"/>
      <w:bookmarkStart w:id="2" w:name="_Toc528739549"/>
      <w:r w:rsidRPr="00576F42">
        <w:rPr>
          <w:b/>
        </w:rPr>
        <w:t>Назначение</w:t>
      </w:r>
      <w:bookmarkEnd w:id="1"/>
      <w:bookmarkEnd w:id="2"/>
    </w:p>
    <w:p w14:paraId="496141AE" w14:textId="5D3D742B" w:rsidR="00576F42" w:rsidRDefault="00D63E6C" w:rsidP="00DF5C38">
      <w:pPr>
        <w:pStyle w:val="afff8"/>
      </w:pPr>
      <w:r>
        <w:t xml:space="preserve">Реализует </w:t>
      </w:r>
      <w:r w:rsidR="00FE522C">
        <w:t xml:space="preserve">работу с </w:t>
      </w:r>
      <w:r w:rsidR="00576A2F">
        <w:t xml:space="preserve"> </w:t>
      </w:r>
      <w:r w:rsidR="00576A2F">
        <w:rPr>
          <w:lang w:val="en-US"/>
        </w:rPr>
        <w:t>UART</w:t>
      </w:r>
      <w:r w:rsidR="00FE522C">
        <w:t xml:space="preserve"> на уровне регистров (доступ к регистрам)</w:t>
      </w:r>
      <w:r w:rsidR="00B504D0">
        <w:t>.</w:t>
      </w:r>
    </w:p>
    <w:p w14:paraId="29665EA3" w14:textId="57495B85" w:rsidR="00576F42" w:rsidRPr="00576F42" w:rsidRDefault="00576F42" w:rsidP="00576F42">
      <w:pPr>
        <w:pStyle w:val="afff8"/>
        <w:jc w:val="center"/>
        <w:rPr>
          <w:b/>
        </w:rPr>
      </w:pPr>
      <w:r w:rsidRPr="00576F42">
        <w:rPr>
          <w:b/>
        </w:rPr>
        <w:t>Область применения</w:t>
      </w:r>
    </w:p>
    <w:p w14:paraId="36ABB936" w14:textId="2EF9AD54" w:rsidR="0057665E" w:rsidRPr="00576A2F" w:rsidRDefault="00D26084" w:rsidP="0057665E">
      <w:pPr>
        <w:pStyle w:val="afff8"/>
      </w:pPr>
      <w:r>
        <w:t xml:space="preserve">Для использования в </w:t>
      </w:r>
      <w:r w:rsidR="00C41D89">
        <w:t>проект</w:t>
      </w:r>
      <w:r w:rsidR="00893857">
        <w:t xml:space="preserve">ах на базе МК </w:t>
      </w:r>
      <w:r w:rsidR="00893857" w:rsidRPr="00893857">
        <w:t>dsPIC33EP512GM710</w:t>
      </w:r>
      <w:r w:rsidR="00576A2F" w:rsidRPr="00576A2F">
        <w:t>.</w:t>
      </w:r>
    </w:p>
    <w:p w14:paraId="00DC1860" w14:textId="7C55E031" w:rsidR="00C87149" w:rsidRDefault="005E3423" w:rsidP="00576F42">
      <w:pPr>
        <w:pStyle w:val="afff8"/>
        <w:jc w:val="center"/>
        <w:rPr>
          <w:b/>
        </w:rPr>
      </w:pPr>
      <w:bookmarkStart w:id="3" w:name="_Toc503349679"/>
      <w:bookmarkStart w:id="4" w:name="_Toc528739550"/>
      <w:r>
        <w:rPr>
          <w:b/>
        </w:rPr>
        <w:t>Термины и определения</w:t>
      </w:r>
    </w:p>
    <w:p w14:paraId="5E24901D" w14:textId="0504B704" w:rsidR="00270993" w:rsidRDefault="00270993" w:rsidP="005E3423">
      <w:pPr>
        <w:pStyle w:val="afff8"/>
      </w:pPr>
      <w:r>
        <w:t>МК – микроконтроллер.</w:t>
      </w:r>
    </w:p>
    <w:p w14:paraId="49736517" w14:textId="77777777" w:rsidR="00DF5C38" w:rsidRPr="00576F42" w:rsidRDefault="00DF5C38" w:rsidP="00576F42">
      <w:pPr>
        <w:pStyle w:val="afff8"/>
        <w:jc w:val="center"/>
        <w:rPr>
          <w:b/>
        </w:rPr>
      </w:pPr>
      <w:r w:rsidRPr="00576F42">
        <w:rPr>
          <w:b/>
        </w:rPr>
        <w:t>Состав</w:t>
      </w:r>
      <w:bookmarkEnd w:id="3"/>
      <w:bookmarkEnd w:id="4"/>
    </w:p>
    <w:p w14:paraId="6AFA03A3" w14:textId="4B4BA572" w:rsidR="00DF5C38" w:rsidRDefault="00DF5C38" w:rsidP="00DF5C38">
      <w:pPr>
        <w:pStyle w:val="afff8"/>
      </w:pPr>
      <w:r>
        <w:t xml:space="preserve">В состав входят следующие </w:t>
      </w:r>
      <w:r w:rsidR="00893857">
        <w:t>файлы</w:t>
      </w:r>
      <w:r>
        <w:t>:</w:t>
      </w:r>
    </w:p>
    <w:p w14:paraId="1C17EF7F" w14:textId="3B7B33C7" w:rsidR="00270993" w:rsidRPr="00270993" w:rsidRDefault="006C43DE" w:rsidP="0006522A">
      <w:pPr>
        <w:pStyle w:val="a"/>
        <w:numPr>
          <w:ilvl w:val="0"/>
          <w:numId w:val="15"/>
        </w:numPr>
      </w:pPr>
      <w:proofErr w:type="spellStart"/>
      <w:r>
        <w:rPr>
          <w:lang w:val="en-US"/>
        </w:rPr>
        <w:t>UartDrv</w:t>
      </w:r>
      <w:proofErr w:type="spellEnd"/>
      <w:r w:rsidR="00893857" w:rsidRPr="00893857">
        <w:rPr>
          <w:lang w:val="ru-RU"/>
        </w:rPr>
        <w:t>.</w:t>
      </w:r>
      <w:r w:rsidR="00893857">
        <w:rPr>
          <w:lang w:val="en-US"/>
        </w:rPr>
        <w:t>h</w:t>
      </w:r>
      <w:r w:rsidR="00270993">
        <w:t xml:space="preserve"> – </w:t>
      </w:r>
      <w:r w:rsidR="00893857">
        <w:rPr>
          <w:lang w:val="ru-RU"/>
        </w:rPr>
        <w:t>интерфейсы драйвера</w:t>
      </w:r>
      <w:r w:rsidR="00270993">
        <w:rPr>
          <w:lang w:val="ru-RU"/>
        </w:rPr>
        <w:t>;</w:t>
      </w:r>
    </w:p>
    <w:p w14:paraId="63D61692" w14:textId="77777777" w:rsidR="00576A2F" w:rsidRPr="00576A2F" w:rsidRDefault="006C43DE" w:rsidP="0006522A">
      <w:pPr>
        <w:pStyle w:val="a"/>
        <w:numPr>
          <w:ilvl w:val="0"/>
          <w:numId w:val="15"/>
        </w:numPr>
      </w:pPr>
      <w:proofErr w:type="spellStart"/>
      <w:r>
        <w:rPr>
          <w:lang w:val="en-US"/>
        </w:rPr>
        <w:t>UartDrv</w:t>
      </w:r>
      <w:proofErr w:type="spellEnd"/>
      <w:r w:rsidR="00893857" w:rsidRPr="00893857">
        <w:rPr>
          <w:lang w:val="ru-RU"/>
        </w:rPr>
        <w:t>.</w:t>
      </w:r>
      <w:r w:rsidR="00893857">
        <w:rPr>
          <w:lang w:val="ru-RU"/>
        </w:rPr>
        <w:t>с</w:t>
      </w:r>
      <w:r w:rsidR="00270993">
        <w:t xml:space="preserve"> –</w:t>
      </w:r>
      <w:r w:rsidR="00893857">
        <w:rPr>
          <w:lang w:val="ru-RU"/>
        </w:rPr>
        <w:t xml:space="preserve"> код драйвера</w:t>
      </w:r>
      <w:r w:rsidR="00576A2F">
        <w:rPr>
          <w:lang w:val="ru-RU"/>
        </w:rPr>
        <w:t>;</w:t>
      </w:r>
    </w:p>
    <w:p w14:paraId="762B1A8D" w14:textId="45D330D9" w:rsidR="00737B2F" w:rsidRPr="00903F82" w:rsidRDefault="00576A2F" w:rsidP="0006522A">
      <w:pPr>
        <w:pStyle w:val="a"/>
        <w:numPr>
          <w:ilvl w:val="0"/>
          <w:numId w:val="15"/>
        </w:numPr>
      </w:pPr>
      <w:proofErr w:type="spellStart"/>
      <w:r>
        <w:rPr>
          <w:lang w:val="en-US"/>
        </w:rPr>
        <w:t>UartPinRemap</w:t>
      </w:r>
      <w:proofErr w:type="spellEnd"/>
      <w:r w:rsidRPr="00893857">
        <w:rPr>
          <w:lang w:val="ru-RU"/>
        </w:rPr>
        <w:t>.</w:t>
      </w:r>
      <w:r>
        <w:rPr>
          <w:lang w:val="en-US"/>
        </w:rPr>
        <w:t>h</w:t>
      </w:r>
      <w:r>
        <w:t xml:space="preserve"> – </w:t>
      </w:r>
      <w:r w:rsidR="00903F82">
        <w:rPr>
          <w:lang w:val="ru-RU"/>
        </w:rPr>
        <w:t xml:space="preserve">макросы конфигурации </w:t>
      </w:r>
      <w:proofErr w:type="spellStart"/>
      <w:r w:rsidR="00903F82">
        <w:rPr>
          <w:lang w:val="ru-RU"/>
        </w:rPr>
        <w:t>пинов</w:t>
      </w:r>
      <w:proofErr w:type="spellEnd"/>
      <w:r w:rsidR="00903F82">
        <w:rPr>
          <w:lang w:val="ru-RU"/>
        </w:rPr>
        <w:t xml:space="preserve"> МК на периферийные модули </w:t>
      </w:r>
      <w:r w:rsidR="00903F82">
        <w:rPr>
          <w:lang w:val="en-US"/>
        </w:rPr>
        <w:t>UART</w:t>
      </w:r>
      <w:r w:rsidR="00903F82">
        <w:rPr>
          <w:lang w:val="ru-RU"/>
        </w:rPr>
        <w:t xml:space="preserve"> </w:t>
      </w:r>
      <w:r w:rsidR="001B3F68" w:rsidRPr="00DA6FC4">
        <w:rPr>
          <w:lang w:val="ru-RU"/>
        </w:rPr>
        <w:t>.</w:t>
      </w:r>
    </w:p>
    <w:p w14:paraId="3762553C" w14:textId="5F881B6C" w:rsidR="00903F82" w:rsidRPr="002D2A1B" w:rsidRDefault="00903F82" w:rsidP="00903F82">
      <w:pPr>
        <w:pStyle w:val="a"/>
        <w:numPr>
          <w:ilvl w:val="0"/>
          <w:numId w:val="0"/>
        </w:numPr>
        <w:ind w:left="928" w:hanging="360"/>
        <w:rPr>
          <w:lang w:val="ru-RU"/>
        </w:rPr>
      </w:pPr>
      <w:bookmarkStart w:id="5" w:name="_Hlk14434962"/>
      <w:r>
        <w:rPr>
          <w:lang w:val="ru-RU"/>
        </w:rPr>
        <w:t>Драйвер</w:t>
      </w:r>
      <w:r w:rsidRPr="002D2A1B">
        <w:rPr>
          <w:lang w:val="ru-RU"/>
        </w:rPr>
        <w:t xml:space="preserve"> так же использует следующие </w:t>
      </w:r>
      <w:r>
        <w:rPr>
          <w:lang w:val="ru-RU"/>
        </w:rPr>
        <w:t xml:space="preserve"> </w:t>
      </w:r>
      <w:r w:rsidRPr="002D2A1B">
        <w:rPr>
          <w:lang w:val="ru-RU"/>
        </w:rPr>
        <w:t>файлы:</w:t>
      </w:r>
    </w:p>
    <w:p w14:paraId="526CAD79" w14:textId="77777777" w:rsidR="00903F82" w:rsidRPr="00097332" w:rsidRDefault="00903F82" w:rsidP="00903F82">
      <w:pPr>
        <w:pStyle w:val="a"/>
        <w:numPr>
          <w:ilvl w:val="0"/>
          <w:numId w:val="24"/>
        </w:numPr>
      </w:pPr>
      <w:proofErr w:type="spellStart"/>
      <w:r w:rsidRPr="002D2A1B">
        <w:rPr>
          <w:lang w:val="en-US"/>
        </w:rPr>
        <w:t>ProtectionState</w:t>
      </w:r>
      <w:r w:rsidRPr="00893857">
        <w:rPr>
          <w:lang w:val="en-US"/>
        </w:rPr>
        <w:t>_</w:t>
      </w:r>
      <w:r w:rsidRPr="002D2A1B">
        <w:rPr>
          <w:lang w:val="en-US"/>
        </w:rPr>
        <w:t>codes</w:t>
      </w:r>
      <w:r w:rsidRPr="00893857">
        <w:rPr>
          <w:lang w:val="en-US"/>
        </w:rPr>
        <w:t>.</w:t>
      </w:r>
      <w:r w:rsidRPr="002D2A1B">
        <w:rPr>
          <w:lang w:val="en-US"/>
        </w:rPr>
        <w:t>h</w:t>
      </w:r>
      <w:proofErr w:type="spellEnd"/>
      <w:r w:rsidRPr="00893857">
        <w:rPr>
          <w:lang w:val="en-US"/>
        </w:rPr>
        <w:t xml:space="preserve"> – </w:t>
      </w:r>
      <w:r w:rsidRPr="002D2A1B">
        <w:rPr>
          <w:lang w:val="ru-RU"/>
        </w:rPr>
        <w:t>содержит</w:t>
      </w:r>
      <w:r w:rsidRPr="00893857">
        <w:rPr>
          <w:lang w:val="en-US"/>
        </w:rPr>
        <w:t xml:space="preserve"> </w:t>
      </w:r>
      <w:r w:rsidRPr="002D2A1B">
        <w:rPr>
          <w:lang w:val="ru-RU"/>
        </w:rPr>
        <w:t>коды</w:t>
      </w:r>
      <w:r w:rsidRPr="00893857">
        <w:rPr>
          <w:lang w:val="en-US"/>
        </w:rPr>
        <w:t xml:space="preserve"> </w:t>
      </w:r>
      <w:r w:rsidRPr="002D2A1B">
        <w:rPr>
          <w:lang w:val="ru-RU"/>
        </w:rPr>
        <w:t>отказов</w:t>
      </w:r>
      <w:r w:rsidRPr="0068311C">
        <w:rPr>
          <w:lang w:val="en-US"/>
        </w:rPr>
        <w:t>;</w:t>
      </w:r>
    </w:p>
    <w:p w14:paraId="13233A26" w14:textId="06AB0BB5" w:rsidR="00903F82" w:rsidRPr="002D2A1B" w:rsidRDefault="00903F82" w:rsidP="00033E21">
      <w:pPr>
        <w:pStyle w:val="a"/>
        <w:numPr>
          <w:ilvl w:val="0"/>
          <w:numId w:val="24"/>
        </w:numPr>
      </w:pPr>
      <w:proofErr w:type="spellStart"/>
      <w:r w:rsidRPr="00903F82">
        <w:rPr>
          <w:lang w:val="ru-RU"/>
        </w:rPr>
        <w:t>IOdrv.h</w:t>
      </w:r>
      <w:proofErr w:type="spellEnd"/>
      <w:r w:rsidRPr="00903F82">
        <w:rPr>
          <w:lang w:val="ru-RU"/>
        </w:rPr>
        <w:t xml:space="preserve"> – содержит стандартные интерфейсы драйверов.</w:t>
      </w:r>
    </w:p>
    <w:p w14:paraId="155F7345" w14:textId="287CBD3C" w:rsidR="00DF5C38" w:rsidRDefault="00210B2A" w:rsidP="005C5C80">
      <w:pPr>
        <w:pStyle w:val="afff8"/>
        <w:jc w:val="center"/>
        <w:rPr>
          <w:b/>
        </w:rPr>
      </w:pPr>
      <w:bookmarkStart w:id="6" w:name="_Toc503349680"/>
      <w:bookmarkStart w:id="7" w:name="_GoBack"/>
      <w:bookmarkEnd w:id="5"/>
      <w:bookmarkEnd w:id="7"/>
      <w:r>
        <w:rPr>
          <w:b/>
        </w:rPr>
        <w:t>О</w:t>
      </w:r>
      <w:r w:rsidR="00DF5C38" w:rsidRPr="005C5C80">
        <w:rPr>
          <w:b/>
        </w:rPr>
        <w:t>писание</w:t>
      </w:r>
      <w:bookmarkEnd w:id="6"/>
    </w:p>
    <w:p w14:paraId="351F6B6B" w14:textId="30CC568C" w:rsidR="00785B53" w:rsidRPr="00576A2F" w:rsidRDefault="00576A2F" w:rsidP="00DB1C00">
      <w:pPr>
        <w:pStyle w:val="afff8"/>
      </w:pPr>
      <w:r>
        <w:t xml:space="preserve">По сути, это доступ к регистрам </w:t>
      </w:r>
      <w:r>
        <w:rPr>
          <w:lang w:val="en-US"/>
        </w:rPr>
        <w:t>UART</w:t>
      </w:r>
      <w:r>
        <w:t>, реализов</w:t>
      </w:r>
      <w:r w:rsidR="00850E18">
        <w:t>а</w:t>
      </w:r>
      <w:r>
        <w:t>нный в виде драйвера.</w:t>
      </w:r>
      <w:r w:rsidR="008F083E">
        <w:t xml:space="preserve"> </w:t>
      </w:r>
    </w:p>
    <w:p w14:paraId="738BD4C1" w14:textId="732E879A" w:rsidR="00DB1C00" w:rsidRDefault="00893857" w:rsidP="00DB1C00">
      <w:pPr>
        <w:pStyle w:val="afff8"/>
      </w:pPr>
      <w:r>
        <w:t>Не требует синхронной работы МК</w:t>
      </w:r>
      <w:r w:rsidR="00307E06" w:rsidRPr="00C800CA">
        <w:t>.</w:t>
      </w:r>
      <w:r>
        <w:t xml:space="preserve"> При неисправностях не уходит в ЗС. Использует стандартный интерфейс драйвера </w:t>
      </w:r>
      <w:r w:rsidR="00576A2F" w:rsidRPr="00576A2F">
        <w:t>Uint8IoDriver</w:t>
      </w:r>
      <w:r>
        <w:t>.</w:t>
      </w:r>
    </w:p>
    <w:bookmarkEnd w:id="0"/>
    <w:p w14:paraId="04FBA363" w14:textId="7CF890E6" w:rsidR="009B782E" w:rsidRDefault="009B782E" w:rsidP="00350071">
      <w:pPr>
        <w:pStyle w:val="afff8"/>
        <w:jc w:val="center"/>
        <w:rPr>
          <w:b/>
        </w:rPr>
      </w:pPr>
      <w:r>
        <w:rPr>
          <w:b/>
        </w:rPr>
        <w:t>П</w:t>
      </w:r>
      <w:r w:rsidR="008B552F">
        <w:rPr>
          <w:b/>
        </w:rPr>
        <w:t>орядок п</w:t>
      </w:r>
      <w:r>
        <w:rPr>
          <w:b/>
        </w:rPr>
        <w:t>рименени</w:t>
      </w:r>
      <w:r w:rsidR="008B552F">
        <w:rPr>
          <w:b/>
        </w:rPr>
        <w:t>я</w:t>
      </w:r>
    </w:p>
    <w:p w14:paraId="55E22ECE" w14:textId="541C7144" w:rsidR="00027174" w:rsidRDefault="00027174" w:rsidP="00027174">
      <w:pPr>
        <w:pStyle w:val="afff8"/>
        <w:ind w:left="709" w:firstLine="0"/>
      </w:pPr>
      <w:r>
        <w:t xml:space="preserve">Включить в проект </w:t>
      </w:r>
      <w:r w:rsidR="004C565F" w:rsidRPr="00042EA8">
        <w:t>(</w:t>
      </w:r>
      <w:r w:rsidR="004C565F">
        <w:t xml:space="preserve">папка </w:t>
      </w:r>
      <w:proofErr w:type="spellStart"/>
      <w:r w:rsidR="004C565F">
        <w:rPr>
          <w:lang w:val="en-US"/>
        </w:rPr>
        <w:t>drv</w:t>
      </w:r>
      <w:proofErr w:type="spellEnd"/>
      <w:r w:rsidR="004C565F">
        <w:t xml:space="preserve">) </w:t>
      </w:r>
      <w:r w:rsidR="004C565F" w:rsidRPr="004C565F">
        <w:t xml:space="preserve"> </w:t>
      </w:r>
      <w:r w:rsidR="004C565F">
        <w:t>модуль</w:t>
      </w:r>
      <w:r>
        <w:t xml:space="preserve"> </w:t>
      </w:r>
      <w:proofErr w:type="spellStart"/>
      <w:r w:rsidR="006C43DE">
        <w:rPr>
          <w:lang w:val="en-US"/>
        </w:rPr>
        <w:t>OneWireUartDrv</w:t>
      </w:r>
      <w:proofErr w:type="spellEnd"/>
      <w:r>
        <w:t>.</w:t>
      </w:r>
    </w:p>
    <w:p w14:paraId="62321272" w14:textId="13141215" w:rsidR="00576A2F" w:rsidRPr="00CE7FD9" w:rsidRDefault="006C43DE" w:rsidP="00576A2F">
      <w:pPr>
        <w:pStyle w:val="afff8"/>
      </w:pPr>
      <w:r>
        <w:t xml:space="preserve">В файле </w:t>
      </w:r>
      <w:proofErr w:type="spellStart"/>
      <w:r w:rsidR="00576A2F">
        <w:rPr>
          <w:lang w:val="en-US"/>
        </w:rPr>
        <w:t>UartPinRemap</w:t>
      </w:r>
      <w:proofErr w:type="spellEnd"/>
      <w:r w:rsidRPr="00893857">
        <w:t>.</w:t>
      </w:r>
      <w:r>
        <w:rPr>
          <w:lang w:val="en-US"/>
        </w:rPr>
        <w:t>h</w:t>
      </w:r>
      <w:r w:rsidR="00576A2F" w:rsidRPr="00576A2F">
        <w:t xml:space="preserve">  </w:t>
      </w:r>
      <w:r w:rsidR="00576A2F">
        <w:t>сконфигури</w:t>
      </w:r>
      <w:r w:rsidR="00CE7FD9">
        <w:t>р</w:t>
      </w:r>
      <w:r w:rsidR="00576A2F">
        <w:t xml:space="preserve">овать используемые </w:t>
      </w:r>
      <w:proofErr w:type="spellStart"/>
      <w:r w:rsidR="00576A2F">
        <w:t>пины</w:t>
      </w:r>
      <w:proofErr w:type="spellEnd"/>
      <w:r w:rsidR="0005190F">
        <w:t xml:space="preserve"> и подключить к ним периферийные модули </w:t>
      </w:r>
      <w:r w:rsidR="0005190F">
        <w:rPr>
          <w:lang w:val="en-US"/>
        </w:rPr>
        <w:t>UART</w:t>
      </w:r>
      <w:r w:rsidR="00CE7FD9" w:rsidRPr="00CE7FD9">
        <w:t>.</w:t>
      </w:r>
    </w:p>
    <w:p w14:paraId="3BD39151" w14:textId="2BBE3B99" w:rsidR="008B552F" w:rsidRPr="00576A2F" w:rsidRDefault="00267F47" w:rsidP="009B782E">
      <w:pPr>
        <w:pStyle w:val="afff8"/>
      </w:pPr>
      <w:r>
        <w:t xml:space="preserve">При </w:t>
      </w:r>
      <w:proofErr w:type="spellStart"/>
      <w:r>
        <w:t>нинициализации</w:t>
      </w:r>
      <w:proofErr w:type="spellEnd"/>
      <w:r>
        <w:t xml:space="preserve">, в </w:t>
      </w:r>
      <w:r w:rsidR="008B552F">
        <w:t>модул</w:t>
      </w:r>
      <w:r w:rsidR="00576A2F">
        <w:t>е, использующий драйвер</w:t>
      </w:r>
      <w:r w:rsidR="00027174" w:rsidRPr="00576A2F">
        <w:t xml:space="preserve"> </w:t>
      </w:r>
      <w:r w:rsidR="00027174">
        <w:t>вызвать</w:t>
      </w:r>
      <w:r>
        <w:t xml:space="preserve"> при </w:t>
      </w:r>
      <w:r w:rsidR="00027174" w:rsidRPr="00576A2F">
        <w:t xml:space="preserve"> </w:t>
      </w:r>
      <w:proofErr w:type="spellStart"/>
      <w:r w:rsidR="00576A2F">
        <w:rPr>
          <w:lang w:val="en-US"/>
        </w:rPr>
        <w:t>UartD</w:t>
      </w:r>
      <w:r w:rsidR="004C565F">
        <w:rPr>
          <w:lang w:val="en-US"/>
        </w:rPr>
        <w:t>rv</w:t>
      </w:r>
      <w:proofErr w:type="spellEnd"/>
      <w:r w:rsidR="00027174" w:rsidRPr="00576A2F">
        <w:t>_</w:t>
      </w:r>
      <w:proofErr w:type="spellStart"/>
      <w:r w:rsidR="00027174" w:rsidRPr="00027174">
        <w:rPr>
          <w:lang w:val="en-US"/>
        </w:rPr>
        <w:t>ctor</w:t>
      </w:r>
      <w:proofErr w:type="spellEnd"/>
      <w:r w:rsidR="00027174" w:rsidRPr="00576A2F">
        <w:t>.</w:t>
      </w:r>
      <w:r w:rsidR="00351C84" w:rsidRPr="00576A2F">
        <w:t xml:space="preserve"> </w:t>
      </w:r>
    </w:p>
    <w:sectPr w:rsidR="008B552F" w:rsidRPr="00576A2F" w:rsidSect="00CC7AC2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312" w:right="567" w:bottom="1560" w:left="1418" w:header="567" w:footer="567" w:gutter="0"/>
      <w:paperSrc w:first="7" w:other="7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01D31" w14:textId="77777777" w:rsidR="00795FFA" w:rsidRDefault="00795FFA">
      <w:r>
        <w:separator/>
      </w:r>
    </w:p>
  </w:endnote>
  <w:endnote w:type="continuationSeparator" w:id="0">
    <w:p w14:paraId="21B0C597" w14:textId="77777777" w:rsidR="00795FFA" w:rsidRDefault="00795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WOL_SL">
    <w:altName w:val="Times New Roman"/>
    <w:charset w:val="CC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eastAsia="Times New Roman" w:hAnsi="Times New Roman"/>
      </w:rPr>
      <w:id w:val="940106650"/>
      <w:docPartObj>
        <w:docPartGallery w:val="Page Numbers (Bottom of Page)"/>
        <w:docPartUnique/>
      </w:docPartObj>
    </w:sdtPr>
    <w:sdtEndPr/>
    <w:sdtContent>
      <w:tbl>
        <w:tblPr>
          <w:tblStyle w:val="2b"/>
          <w:tblW w:w="10348" w:type="dxa"/>
          <w:tblInd w:w="10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1447"/>
          <w:gridCol w:w="5811"/>
          <w:gridCol w:w="255"/>
          <w:gridCol w:w="1134"/>
          <w:gridCol w:w="1701"/>
        </w:tblGrid>
        <w:tr w:rsidR="006C76C3" w:rsidRPr="006920DE" w14:paraId="6253521D" w14:textId="77777777" w:rsidTr="00284C4F">
          <w:tc>
            <w:tcPr>
              <w:tcW w:w="1447" w:type="dxa"/>
            </w:tcPr>
            <w:p w14:paraId="4F8C3C05" w14:textId="0303FE7A" w:rsidR="006C76C3" w:rsidRPr="006920DE" w:rsidRDefault="006C76C3" w:rsidP="002F5DEF">
              <w:pPr>
                <w:rPr>
                  <w:rFonts w:ascii="Times New Roman" w:hAnsi="Times New Roman"/>
                  <w:noProof w:val="0"/>
                  <w:sz w:val="24"/>
                  <w:szCs w:val="24"/>
                </w:rPr>
              </w:pPr>
              <w:r w:rsidRPr="006920DE">
                <w:rPr>
                  <w:rFonts w:ascii="Times New Roman" w:hAnsi="Times New Roman"/>
                  <w:noProof w:val="0"/>
                  <w:sz w:val="24"/>
                  <w:szCs w:val="24"/>
                </w:rPr>
                <w:t>Имя файла:</w:t>
              </w:r>
            </w:p>
          </w:tc>
          <w:tc>
            <w:tcPr>
              <w:tcW w:w="5811" w:type="dxa"/>
            </w:tcPr>
            <w:p w14:paraId="51E75B8A" w14:textId="3DD8F02B" w:rsidR="006C76C3" w:rsidRPr="006920DE" w:rsidRDefault="006C76C3" w:rsidP="002F5DEF">
              <w:pPr>
                <w:rPr>
                  <w:rFonts w:ascii="Times New Roman" w:hAnsi="Times New Roman"/>
                  <w:noProof w:val="0"/>
                  <w:sz w:val="24"/>
                  <w:szCs w:val="24"/>
                </w:rPr>
              </w:pPr>
              <w:r w:rsidRPr="006920DE">
                <w:rPr>
                  <w:noProof w:val="0"/>
                  <w:sz w:val="24"/>
                  <w:szCs w:val="24"/>
                </w:rPr>
                <w:fldChar w:fldCharType="begin"/>
              </w:r>
              <w:r w:rsidRPr="006920DE">
                <w:rPr>
                  <w:rFonts w:ascii="Times New Roman" w:hAnsi="Times New Roman"/>
                  <w:noProof w:val="0"/>
                  <w:sz w:val="24"/>
                  <w:szCs w:val="24"/>
                </w:rPr>
                <w:instrText xml:space="preserve"> FILENAME   \* MERGEFORMAT </w:instrText>
              </w:r>
              <w:r w:rsidRPr="006920DE">
                <w:rPr>
                  <w:noProof w:val="0"/>
                  <w:sz w:val="24"/>
                  <w:szCs w:val="24"/>
                </w:rPr>
                <w:fldChar w:fldCharType="separate"/>
              </w:r>
              <w:r w:rsidR="00F40E9B">
                <w:rPr>
                  <w:rFonts w:ascii="Times New Roman" w:hAnsi="Times New Roman"/>
                  <w:sz w:val="24"/>
                  <w:szCs w:val="24"/>
                </w:rPr>
                <w:t>OKZ-E_SDS</w:t>
              </w:r>
              <w:r w:rsidRPr="006920DE">
                <w:rPr>
                  <w:sz w:val="24"/>
                  <w:szCs w:val="24"/>
                </w:rPr>
                <w:fldChar w:fldCharType="end"/>
              </w:r>
            </w:p>
          </w:tc>
          <w:tc>
            <w:tcPr>
              <w:tcW w:w="255" w:type="dxa"/>
            </w:tcPr>
            <w:p w14:paraId="33AFA12A" w14:textId="77777777" w:rsidR="006C76C3" w:rsidRPr="006920DE" w:rsidRDefault="006C76C3" w:rsidP="002F5DEF">
              <w:pPr>
                <w:ind w:firstLine="709"/>
                <w:rPr>
                  <w:rFonts w:ascii="Times New Roman" w:hAnsi="Times New Roman"/>
                  <w:noProof w:val="0"/>
                  <w:sz w:val="24"/>
                  <w:szCs w:val="24"/>
                </w:rPr>
              </w:pPr>
            </w:p>
          </w:tc>
          <w:tc>
            <w:tcPr>
              <w:tcW w:w="1134" w:type="dxa"/>
            </w:tcPr>
            <w:p w14:paraId="73C68E8A" w14:textId="77777777" w:rsidR="006C76C3" w:rsidRPr="006920DE" w:rsidRDefault="006C76C3" w:rsidP="002F5DEF">
              <w:pPr>
                <w:rPr>
                  <w:rFonts w:ascii="Times New Roman" w:hAnsi="Times New Roman"/>
                  <w:noProof w:val="0"/>
                  <w:sz w:val="24"/>
                  <w:szCs w:val="24"/>
                </w:rPr>
              </w:pPr>
              <w:r w:rsidRPr="006920DE">
                <w:rPr>
                  <w:rFonts w:ascii="Times New Roman" w:hAnsi="Times New Roman"/>
                  <w:noProof w:val="0"/>
                  <w:sz w:val="24"/>
                  <w:szCs w:val="24"/>
                </w:rPr>
                <w:t>Статус</w:t>
              </w:r>
              <w:r w:rsidRPr="006920DE">
                <w:rPr>
                  <w:rFonts w:ascii="Times New Roman" w:hAnsi="Times New Roman"/>
                  <w:noProof w:val="0"/>
                  <w:sz w:val="24"/>
                  <w:szCs w:val="24"/>
                  <w:lang w:val="en-US"/>
                </w:rPr>
                <w:t>:</w:t>
              </w:r>
            </w:p>
          </w:tc>
          <w:tc>
            <w:tcPr>
              <w:tcW w:w="1701" w:type="dxa"/>
            </w:tcPr>
            <w:p w14:paraId="23572C83" w14:textId="77777777" w:rsidR="006C76C3" w:rsidRPr="006920DE" w:rsidRDefault="006C76C3" w:rsidP="002F5DEF">
              <w:pPr>
                <w:rPr>
                  <w:rFonts w:ascii="Times New Roman" w:hAnsi="Times New Roman"/>
                  <w:noProof w:val="0"/>
                  <w:sz w:val="24"/>
                  <w:szCs w:val="24"/>
                </w:rPr>
              </w:pPr>
              <w:r w:rsidRPr="006920DE">
                <w:rPr>
                  <w:rFonts w:ascii="Times New Roman" w:hAnsi="Times New Roman"/>
                  <w:noProof w:val="0"/>
                  <w:sz w:val="24"/>
                  <w:szCs w:val="24"/>
                </w:rPr>
                <w:t>разработка</w:t>
              </w:r>
            </w:p>
          </w:tc>
        </w:tr>
        <w:tr w:rsidR="006C76C3" w:rsidRPr="006920DE" w14:paraId="5CCB4511" w14:textId="77777777" w:rsidTr="00284C4F">
          <w:tc>
            <w:tcPr>
              <w:tcW w:w="1447" w:type="dxa"/>
            </w:tcPr>
            <w:p w14:paraId="3182090A" w14:textId="77777777" w:rsidR="006C76C3" w:rsidRPr="006920DE" w:rsidRDefault="006C76C3" w:rsidP="002F5DEF">
              <w:pPr>
                <w:rPr>
                  <w:rFonts w:ascii="Times New Roman" w:hAnsi="Times New Roman"/>
                  <w:noProof w:val="0"/>
                  <w:sz w:val="24"/>
                  <w:szCs w:val="24"/>
                </w:rPr>
              </w:pPr>
              <w:r w:rsidRPr="006920DE">
                <w:rPr>
                  <w:rFonts w:ascii="Times New Roman" w:hAnsi="Times New Roman"/>
                  <w:noProof w:val="0"/>
                  <w:sz w:val="24"/>
                  <w:szCs w:val="24"/>
                </w:rPr>
                <w:t>Версия:</w:t>
              </w:r>
            </w:p>
          </w:tc>
          <w:tc>
            <w:tcPr>
              <w:tcW w:w="5811" w:type="dxa"/>
            </w:tcPr>
            <w:p w14:paraId="64A18AB0" w14:textId="77777777" w:rsidR="006C76C3" w:rsidRPr="006920DE" w:rsidRDefault="006C76C3" w:rsidP="002F5DEF">
              <w:pPr>
                <w:rPr>
                  <w:rFonts w:ascii="Times New Roman" w:hAnsi="Times New Roman"/>
                  <w:noProof w:val="0"/>
                  <w:sz w:val="24"/>
                  <w:szCs w:val="24"/>
                  <w:lang w:val="en-US"/>
                </w:rPr>
              </w:pPr>
              <w:r w:rsidRPr="006920DE">
                <w:rPr>
                  <w:rFonts w:ascii="Times New Roman" w:hAnsi="Times New Roman"/>
                  <w:noProof w:val="0"/>
                  <w:sz w:val="24"/>
                  <w:szCs w:val="24"/>
                  <w:lang w:val="en-US"/>
                </w:rPr>
                <w:t>1</w:t>
              </w:r>
            </w:p>
          </w:tc>
          <w:tc>
            <w:tcPr>
              <w:tcW w:w="255" w:type="dxa"/>
            </w:tcPr>
            <w:p w14:paraId="24527BC6" w14:textId="77777777" w:rsidR="006C76C3" w:rsidRPr="006920DE" w:rsidRDefault="006C76C3" w:rsidP="002F5DEF">
              <w:pPr>
                <w:ind w:firstLine="709"/>
                <w:rPr>
                  <w:rFonts w:ascii="Times New Roman" w:hAnsi="Times New Roman"/>
                  <w:noProof w:val="0"/>
                  <w:sz w:val="24"/>
                  <w:szCs w:val="24"/>
                  <w:lang w:val="en-US"/>
                </w:rPr>
              </w:pPr>
            </w:p>
          </w:tc>
          <w:tc>
            <w:tcPr>
              <w:tcW w:w="1134" w:type="dxa"/>
            </w:tcPr>
            <w:p w14:paraId="0B631BBF" w14:textId="77777777" w:rsidR="006C76C3" w:rsidRPr="006920DE" w:rsidRDefault="006C76C3" w:rsidP="002F5DEF">
              <w:pPr>
                <w:rPr>
                  <w:rFonts w:ascii="Times New Roman" w:hAnsi="Times New Roman"/>
                  <w:noProof w:val="0"/>
                  <w:sz w:val="24"/>
                  <w:szCs w:val="24"/>
                </w:rPr>
              </w:pPr>
              <w:r w:rsidRPr="006920DE">
                <w:rPr>
                  <w:rFonts w:ascii="Times New Roman" w:hAnsi="Times New Roman"/>
                  <w:noProof w:val="0"/>
                  <w:sz w:val="24"/>
                  <w:szCs w:val="24"/>
                </w:rPr>
                <w:t>Стр.</w:t>
              </w:r>
            </w:p>
          </w:tc>
          <w:tc>
            <w:tcPr>
              <w:tcW w:w="1701" w:type="dxa"/>
            </w:tcPr>
            <w:p w14:paraId="742C266E" w14:textId="20ABC47D" w:rsidR="006C76C3" w:rsidRPr="006920DE" w:rsidRDefault="006C76C3" w:rsidP="002F5DEF">
              <w:pPr>
                <w:suppressLineNumbers/>
                <w:suppressAutoHyphens/>
                <w:autoSpaceDN w:val="0"/>
                <w:textAlignment w:val="baseline"/>
                <w:rPr>
                  <w:rFonts w:ascii="Times New Roman" w:hAnsi="Times New Roman"/>
                  <w:noProof w:val="0"/>
                  <w:sz w:val="24"/>
                  <w:szCs w:val="24"/>
                  <w:lang w:bidi="hi-IN"/>
                </w:rPr>
              </w:pPr>
              <w:r w:rsidRPr="006920DE">
                <w:rPr>
                  <w:noProof w:val="0"/>
                  <w:sz w:val="24"/>
                  <w:szCs w:val="24"/>
                  <w:lang w:bidi="hi-IN"/>
                </w:rPr>
                <w:fldChar w:fldCharType="begin"/>
              </w:r>
              <w:r w:rsidRPr="006920DE">
                <w:rPr>
                  <w:rFonts w:ascii="Times New Roman" w:hAnsi="Times New Roman"/>
                  <w:noProof w:val="0"/>
                  <w:sz w:val="24"/>
                  <w:szCs w:val="24"/>
                  <w:lang w:bidi="hi-IN"/>
                </w:rPr>
                <w:instrText xml:space="preserve"> PAGE </w:instrText>
              </w:r>
              <w:r w:rsidRPr="006920DE">
                <w:rPr>
                  <w:noProof w:val="0"/>
                  <w:sz w:val="24"/>
                  <w:szCs w:val="24"/>
                  <w:lang w:bidi="hi-IN"/>
                </w:rPr>
                <w:fldChar w:fldCharType="separate"/>
              </w:r>
              <w:r w:rsidR="00847AE6">
                <w:rPr>
                  <w:rFonts w:ascii="Times New Roman" w:hAnsi="Times New Roman"/>
                  <w:sz w:val="24"/>
                  <w:szCs w:val="24"/>
                  <w:lang w:bidi="hi-IN"/>
                </w:rPr>
                <w:t>6</w:t>
              </w:r>
              <w:r w:rsidRPr="006920DE">
                <w:rPr>
                  <w:noProof w:val="0"/>
                  <w:sz w:val="24"/>
                  <w:szCs w:val="24"/>
                  <w:lang w:bidi="hi-IN"/>
                </w:rPr>
                <w:fldChar w:fldCharType="end"/>
              </w:r>
              <w:r w:rsidRPr="006920DE">
                <w:rPr>
                  <w:rFonts w:ascii="Times New Roman" w:hAnsi="Times New Roman"/>
                  <w:noProof w:val="0"/>
                  <w:sz w:val="24"/>
                  <w:szCs w:val="24"/>
                  <w:lang w:bidi="hi-IN"/>
                </w:rPr>
                <w:t>/</w:t>
              </w:r>
              <w:r w:rsidRPr="006920DE">
                <w:rPr>
                  <w:noProof w:val="0"/>
                  <w:sz w:val="24"/>
                  <w:szCs w:val="24"/>
                  <w:lang w:bidi="hi-IN"/>
                </w:rPr>
                <w:fldChar w:fldCharType="begin"/>
              </w:r>
              <w:r w:rsidRPr="006920DE">
                <w:rPr>
                  <w:rFonts w:ascii="Times New Roman" w:hAnsi="Times New Roman"/>
                  <w:noProof w:val="0"/>
                  <w:sz w:val="24"/>
                  <w:szCs w:val="24"/>
                  <w:lang w:bidi="hi-IN"/>
                </w:rPr>
                <w:instrText xml:space="preserve"> NUMPAGES </w:instrText>
              </w:r>
              <w:r w:rsidRPr="006920DE">
                <w:rPr>
                  <w:noProof w:val="0"/>
                  <w:sz w:val="24"/>
                  <w:szCs w:val="24"/>
                  <w:lang w:bidi="hi-IN"/>
                </w:rPr>
                <w:fldChar w:fldCharType="separate"/>
              </w:r>
              <w:r w:rsidR="00847AE6">
                <w:rPr>
                  <w:rFonts w:ascii="Times New Roman" w:hAnsi="Times New Roman"/>
                  <w:sz w:val="24"/>
                  <w:szCs w:val="24"/>
                  <w:lang w:bidi="hi-IN"/>
                </w:rPr>
                <w:t>6</w:t>
              </w:r>
              <w:r w:rsidRPr="006920DE">
                <w:rPr>
                  <w:noProof w:val="0"/>
                  <w:sz w:val="24"/>
                  <w:szCs w:val="24"/>
                  <w:lang w:bidi="hi-IN"/>
                </w:rPr>
                <w:fldChar w:fldCharType="end"/>
              </w:r>
            </w:p>
          </w:tc>
        </w:tr>
      </w:tbl>
      <w:p w14:paraId="791A752B" w14:textId="1EB64B60" w:rsidR="006C76C3" w:rsidRDefault="00FE522C" w:rsidP="008B4D43">
        <w:pPr>
          <w:pStyle w:val="ad"/>
          <w:jc w:val="cen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2b"/>
      <w:tblW w:w="10348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47"/>
      <w:gridCol w:w="5811"/>
      <w:gridCol w:w="255"/>
      <w:gridCol w:w="1134"/>
      <w:gridCol w:w="1701"/>
    </w:tblGrid>
    <w:tr w:rsidR="006C76C3" w:rsidRPr="006920DE" w14:paraId="4948B4A7" w14:textId="77777777" w:rsidTr="00B63AF1">
      <w:tc>
        <w:tcPr>
          <w:tcW w:w="1447" w:type="dxa"/>
        </w:tcPr>
        <w:p w14:paraId="001B7378" w14:textId="77777777" w:rsidR="006C76C3" w:rsidRPr="006920DE" w:rsidRDefault="006C76C3" w:rsidP="00DD787E">
          <w:pPr>
            <w:rPr>
              <w:rFonts w:ascii="Times New Roman" w:hAnsi="Times New Roman"/>
              <w:noProof w:val="0"/>
              <w:sz w:val="24"/>
              <w:szCs w:val="24"/>
            </w:rPr>
          </w:pPr>
          <w:r w:rsidRPr="006920DE">
            <w:rPr>
              <w:rFonts w:ascii="Times New Roman" w:hAnsi="Times New Roman"/>
              <w:noProof w:val="0"/>
              <w:sz w:val="24"/>
              <w:szCs w:val="24"/>
            </w:rPr>
            <w:t>Имя файла:</w:t>
          </w:r>
        </w:p>
      </w:tc>
      <w:tc>
        <w:tcPr>
          <w:tcW w:w="5811" w:type="dxa"/>
        </w:tcPr>
        <w:p w14:paraId="38296031" w14:textId="3DF9ABCA" w:rsidR="006C76C3" w:rsidRPr="006920DE" w:rsidRDefault="006C76C3" w:rsidP="00DD787E">
          <w:pPr>
            <w:rPr>
              <w:rFonts w:ascii="Times New Roman" w:hAnsi="Times New Roman"/>
              <w:noProof w:val="0"/>
              <w:sz w:val="24"/>
              <w:szCs w:val="24"/>
            </w:rPr>
          </w:pPr>
          <w:r w:rsidRPr="006920DE">
            <w:rPr>
              <w:noProof w:val="0"/>
              <w:sz w:val="24"/>
              <w:szCs w:val="24"/>
            </w:rPr>
            <w:fldChar w:fldCharType="begin"/>
          </w:r>
          <w:r w:rsidRPr="006920DE">
            <w:rPr>
              <w:rFonts w:ascii="Times New Roman" w:hAnsi="Times New Roman"/>
              <w:noProof w:val="0"/>
              <w:sz w:val="24"/>
              <w:szCs w:val="24"/>
            </w:rPr>
            <w:instrText xml:space="preserve"> FILENAME   \* MERGEFORMAT </w:instrText>
          </w:r>
          <w:r w:rsidRPr="006920DE">
            <w:rPr>
              <w:noProof w:val="0"/>
              <w:sz w:val="24"/>
              <w:szCs w:val="24"/>
            </w:rPr>
            <w:fldChar w:fldCharType="separate"/>
          </w:r>
          <w:r w:rsidRPr="006920DE">
            <w:rPr>
              <w:rFonts w:ascii="Times New Roman" w:hAnsi="Times New Roman"/>
              <w:sz w:val="24"/>
              <w:szCs w:val="24"/>
            </w:rPr>
            <w:t>GKLS-K_SDS_v1_00</w:t>
          </w:r>
          <w:r w:rsidRPr="006920DE">
            <w:rPr>
              <w:sz w:val="24"/>
              <w:szCs w:val="24"/>
            </w:rPr>
            <w:fldChar w:fldCharType="end"/>
          </w:r>
        </w:p>
      </w:tc>
      <w:tc>
        <w:tcPr>
          <w:tcW w:w="255" w:type="dxa"/>
        </w:tcPr>
        <w:p w14:paraId="265C07FA" w14:textId="77777777" w:rsidR="006C76C3" w:rsidRPr="006920DE" w:rsidRDefault="006C76C3" w:rsidP="00DD787E">
          <w:pPr>
            <w:ind w:firstLine="709"/>
            <w:rPr>
              <w:rFonts w:ascii="Times New Roman" w:hAnsi="Times New Roman"/>
              <w:noProof w:val="0"/>
              <w:sz w:val="24"/>
              <w:szCs w:val="24"/>
            </w:rPr>
          </w:pPr>
        </w:p>
      </w:tc>
      <w:tc>
        <w:tcPr>
          <w:tcW w:w="1134" w:type="dxa"/>
        </w:tcPr>
        <w:p w14:paraId="33AAD152" w14:textId="77777777" w:rsidR="006C76C3" w:rsidRPr="006920DE" w:rsidRDefault="006C76C3" w:rsidP="00DD787E">
          <w:pPr>
            <w:rPr>
              <w:rFonts w:ascii="Times New Roman" w:hAnsi="Times New Roman"/>
              <w:noProof w:val="0"/>
              <w:sz w:val="24"/>
              <w:szCs w:val="24"/>
            </w:rPr>
          </w:pPr>
          <w:r w:rsidRPr="006920DE">
            <w:rPr>
              <w:rFonts w:ascii="Times New Roman" w:hAnsi="Times New Roman"/>
              <w:noProof w:val="0"/>
              <w:sz w:val="24"/>
              <w:szCs w:val="24"/>
            </w:rPr>
            <w:t>Статус</w:t>
          </w:r>
          <w:r w:rsidRPr="006920DE">
            <w:rPr>
              <w:rFonts w:ascii="Times New Roman" w:hAnsi="Times New Roman"/>
              <w:noProof w:val="0"/>
              <w:sz w:val="24"/>
              <w:szCs w:val="24"/>
              <w:lang w:val="en-US"/>
            </w:rPr>
            <w:t>:</w:t>
          </w:r>
        </w:p>
      </w:tc>
      <w:tc>
        <w:tcPr>
          <w:tcW w:w="1701" w:type="dxa"/>
        </w:tcPr>
        <w:p w14:paraId="3B2D05EA" w14:textId="77777777" w:rsidR="006C76C3" w:rsidRPr="006920DE" w:rsidRDefault="006C76C3" w:rsidP="00DD787E">
          <w:pPr>
            <w:rPr>
              <w:rFonts w:ascii="Times New Roman" w:hAnsi="Times New Roman"/>
              <w:noProof w:val="0"/>
              <w:sz w:val="24"/>
              <w:szCs w:val="24"/>
            </w:rPr>
          </w:pPr>
          <w:r w:rsidRPr="006920DE">
            <w:rPr>
              <w:rFonts w:ascii="Times New Roman" w:hAnsi="Times New Roman"/>
              <w:noProof w:val="0"/>
              <w:sz w:val="24"/>
              <w:szCs w:val="24"/>
            </w:rPr>
            <w:t>разработка</w:t>
          </w:r>
        </w:p>
      </w:tc>
    </w:tr>
    <w:tr w:rsidR="006C76C3" w:rsidRPr="006920DE" w14:paraId="4882A1C2" w14:textId="77777777" w:rsidTr="00B63AF1">
      <w:tc>
        <w:tcPr>
          <w:tcW w:w="1447" w:type="dxa"/>
        </w:tcPr>
        <w:p w14:paraId="054751EC" w14:textId="77777777" w:rsidR="006C76C3" w:rsidRPr="006920DE" w:rsidRDefault="006C76C3" w:rsidP="00DD787E">
          <w:pPr>
            <w:rPr>
              <w:rFonts w:ascii="Times New Roman" w:hAnsi="Times New Roman"/>
              <w:noProof w:val="0"/>
              <w:sz w:val="24"/>
              <w:szCs w:val="24"/>
            </w:rPr>
          </w:pPr>
          <w:r w:rsidRPr="006920DE">
            <w:rPr>
              <w:rFonts w:ascii="Times New Roman" w:hAnsi="Times New Roman"/>
              <w:noProof w:val="0"/>
              <w:sz w:val="24"/>
              <w:szCs w:val="24"/>
            </w:rPr>
            <w:t>Версия:</w:t>
          </w:r>
        </w:p>
      </w:tc>
      <w:tc>
        <w:tcPr>
          <w:tcW w:w="5811" w:type="dxa"/>
        </w:tcPr>
        <w:p w14:paraId="1C1E89C0" w14:textId="77777777" w:rsidR="006C76C3" w:rsidRPr="006920DE" w:rsidRDefault="006C76C3" w:rsidP="00DD787E">
          <w:pPr>
            <w:rPr>
              <w:rFonts w:ascii="Times New Roman" w:hAnsi="Times New Roman"/>
              <w:noProof w:val="0"/>
              <w:sz w:val="24"/>
              <w:szCs w:val="24"/>
              <w:lang w:val="en-US"/>
            </w:rPr>
          </w:pPr>
          <w:r w:rsidRPr="006920DE">
            <w:rPr>
              <w:rFonts w:ascii="Times New Roman" w:hAnsi="Times New Roman"/>
              <w:noProof w:val="0"/>
              <w:sz w:val="24"/>
              <w:szCs w:val="24"/>
              <w:lang w:val="en-US"/>
            </w:rPr>
            <w:t>1</w:t>
          </w:r>
        </w:p>
      </w:tc>
      <w:tc>
        <w:tcPr>
          <w:tcW w:w="255" w:type="dxa"/>
        </w:tcPr>
        <w:p w14:paraId="5A975B5F" w14:textId="77777777" w:rsidR="006C76C3" w:rsidRPr="006920DE" w:rsidRDefault="006C76C3" w:rsidP="00DD787E">
          <w:pPr>
            <w:ind w:firstLine="709"/>
            <w:rPr>
              <w:rFonts w:ascii="Times New Roman" w:hAnsi="Times New Roman"/>
              <w:noProof w:val="0"/>
              <w:sz w:val="24"/>
              <w:szCs w:val="24"/>
              <w:lang w:val="en-US"/>
            </w:rPr>
          </w:pPr>
        </w:p>
      </w:tc>
      <w:tc>
        <w:tcPr>
          <w:tcW w:w="1134" w:type="dxa"/>
        </w:tcPr>
        <w:p w14:paraId="7B99366E" w14:textId="77777777" w:rsidR="006C76C3" w:rsidRPr="006920DE" w:rsidRDefault="006C76C3" w:rsidP="00DD787E">
          <w:pPr>
            <w:rPr>
              <w:rFonts w:ascii="Times New Roman" w:hAnsi="Times New Roman"/>
              <w:noProof w:val="0"/>
              <w:sz w:val="24"/>
              <w:szCs w:val="24"/>
            </w:rPr>
          </w:pPr>
          <w:r w:rsidRPr="006920DE">
            <w:rPr>
              <w:rFonts w:ascii="Times New Roman" w:hAnsi="Times New Roman"/>
              <w:noProof w:val="0"/>
              <w:sz w:val="24"/>
              <w:szCs w:val="24"/>
            </w:rPr>
            <w:t>Стр.</w:t>
          </w:r>
        </w:p>
      </w:tc>
      <w:tc>
        <w:tcPr>
          <w:tcW w:w="1701" w:type="dxa"/>
        </w:tcPr>
        <w:p w14:paraId="3FCA21E2" w14:textId="669FD8BD" w:rsidR="006C76C3" w:rsidRPr="006920DE" w:rsidRDefault="006C76C3" w:rsidP="00DD787E">
          <w:pPr>
            <w:suppressLineNumbers/>
            <w:suppressAutoHyphens/>
            <w:autoSpaceDN w:val="0"/>
            <w:textAlignment w:val="baseline"/>
            <w:rPr>
              <w:rFonts w:ascii="Times New Roman" w:hAnsi="Times New Roman"/>
              <w:noProof w:val="0"/>
              <w:sz w:val="24"/>
              <w:szCs w:val="24"/>
              <w:lang w:bidi="hi-IN"/>
            </w:rPr>
          </w:pPr>
          <w:r w:rsidRPr="006920DE">
            <w:rPr>
              <w:noProof w:val="0"/>
              <w:sz w:val="24"/>
              <w:szCs w:val="24"/>
              <w:lang w:bidi="hi-IN"/>
            </w:rPr>
            <w:fldChar w:fldCharType="begin"/>
          </w:r>
          <w:r w:rsidRPr="006920DE">
            <w:rPr>
              <w:rFonts w:ascii="Times New Roman" w:hAnsi="Times New Roman"/>
              <w:noProof w:val="0"/>
              <w:sz w:val="24"/>
              <w:szCs w:val="24"/>
              <w:lang w:bidi="hi-IN"/>
            </w:rPr>
            <w:instrText xml:space="preserve"> PAGE </w:instrText>
          </w:r>
          <w:r w:rsidRPr="006920DE">
            <w:rPr>
              <w:noProof w:val="0"/>
              <w:sz w:val="24"/>
              <w:szCs w:val="24"/>
              <w:lang w:bidi="hi-IN"/>
            </w:rPr>
            <w:fldChar w:fldCharType="separate"/>
          </w:r>
          <w:r w:rsidR="00847AE6">
            <w:rPr>
              <w:rFonts w:ascii="Times New Roman" w:hAnsi="Times New Roman"/>
              <w:sz w:val="24"/>
              <w:szCs w:val="24"/>
              <w:lang w:bidi="hi-IN"/>
            </w:rPr>
            <w:t>1</w:t>
          </w:r>
          <w:r w:rsidRPr="006920DE">
            <w:rPr>
              <w:noProof w:val="0"/>
              <w:sz w:val="24"/>
              <w:szCs w:val="24"/>
              <w:lang w:bidi="hi-IN"/>
            </w:rPr>
            <w:fldChar w:fldCharType="end"/>
          </w:r>
          <w:r w:rsidRPr="006920DE">
            <w:rPr>
              <w:rFonts w:ascii="Times New Roman" w:hAnsi="Times New Roman"/>
              <w:noProof w:val="0"/>
              <w:sz w:val="24"/>
              <w:szCs w:val="24"/>
              <w:lang w:bidi="hi-IN"/>
            </w:rPr>
            <w:t>/</w:t>
          </w:r>
          <w:r w:rsidRPr="006920DE">
            <w:rPr>
              <w:noProof w:val="0"/>
              <w:sz w:val="24"/>
              <w:szCs w:val="24"/>
              <w:lang w:bidi="hi-IN"/>
            </w:rPr>
            <w:fldChar w:fldCharType="begin"/>
          </w:r>
          <w:r w:rsidRPr="006920DE">
            <w:rPr>
              <w:rFonts w:ascii="Times New Roman" w:hAnsi="Times New Roman"/>
              <w:noProof w:val="0"/>
              <w:sz w:val="24"/>
              <w:szCs w:val="24"/>
              <w:lang w:bidi="hi-IN"/>
            </w:rPr>
            <w:instrText xml:space="preserve"> NUMPAGES </w:instrText>
          </w:r>
          <w:r w:rsidRPr="006920DE">
            <w:rPr>
              <w:noProof w:val="0"/>
              <w:sz w:val="24"/>
              <w:szCs w:val="24"/>
              <w:lang w:bidi="hi-IN"/>
            </w:rPr>
            <w:fldChar w:fldCharType="separate"/>
          </w:r>
          <w:r w:rsidR="00847AE6">
            <w:rPr>
              <w:rFonts w:ascii="Times New Roman" w:hAnsi="Times New Roman"/>
              <w:sz w:val="24"/>
              <w:szCs w:val="24"/>
              <w:lang w:bidi="hi-IN"/>
            </w:rPr>
            <w:t>6</w:t>
          </w:r>
          <w:r w:rsidRPr="006920DE">
            <w:rPr>
              <w:noProof w:val="0"/>
              <w:sz w:val="24"/>
              <w:szCs w:val="24"/>
              <w:lang w:bidi="hi-IN"/>
            </w:rPr>
            <w:fldChar w:fldCharType="end"/>
          </w:r>
        </w:p>
      </w:tc>
    </w:tr>
  </w:tbl>
  <w:p w14:paraId="435D8633" w14:textId="77777777" w:rsidR="006C76C3" w:rsidRDefault="006C76C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A759B" w14:textId="77777777" w:rsidR="00795FFA" w:rsidRDefault="00795FFA">
      <w:r>
        <w:separator/>
      </w:r>
    </w:p>
  </w:footnote>
  <w:footnote w:type="continuationSeparator" w:id="0">
    <w:p w14:paraId="39CF9F4E" w14:textId="77777777" w:rsidR="00795FFA" w:rsidRDefault="00795F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3237"/>
      <w:gridCol w:w="6901"/>
    </w:tblGrid>
    <w:tr w:rsidR="006C76C3" w:rsidRPr="00CE58D0" w14:paraId="746F9A27" w14:textId="77777777" w:rsidTr="00CE58D0">
      <w:tc>
        <w:tcPr>
          <w:tcW w:w="3369" w:type="dxa"/>
          <w:vMerge w:val="restart"/>
        </w:tcPr>
        <w:p w14:paraId="7103148D" w14:textId="77777777" w:rsidR="006C76C3" w:rsidRPr="00CE58D0" w:rsidRDefault="006C76C3" w:rsidP="00CE58D0">
          <w:pPr>
            <w:pStyle w:val="aa"/>
            <w:rPr>
              <w:sz w:val="24"/>
              <w:szCs w:val="24"/>
            </w:rPr>
          </w:pPr>
          <w:r w:rsidRPr="00CE58D0">
            <w:rPr>
              <w:sz w:val="24"/>
              <w:szCs w:val="24"/>
            </w:rPr>
            <w:drawing>
              <wp:inline distT="0" distB="0" distL="0" distR="0" wp14:anchorId="392927D3" wp14:editId="7AE9891D">
                <wp:extent cx="552450" cy="590550"/>
                <wp:effectExtent l="0" t="0" r="0" b="0"/>
                <wp:docPr id="5" name="Рисуно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245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94" w:type="dxa"/>
        </w:tcPr>
        <w:p w14:paraId="1E386461" w14:textId="77777777" w:rsidR="006C76C3" w:rsidRPr="00CE58D0" w:rsidRDefault="006C76C3" w:rsidP="00CE58D0">
          <w:pPr>
            <w:pStyle w:val="aa"/>
            <w:ind w:firstLine="701"/>
            <w:rPr>
              <w:sz w:val="24"/>
              <w:szCs w:val="24"/>
            </w:rPr>
          </w:pPr>
          <w:r w:rsidRPr="00B504D0">
            <w:rPr>
              <w:sz w:val="24"/>
              <w:szCs w:val="24"/>
              <w:highlight w:val="yellow"/>
            </w:rPr>
            <w:t>Стальэнерго®</w:t>
          </w:r>
        </w:p>
      </w:tc>
    </w:tr>
    <w:tr w:rsidR="006C76C3" w:rsidRPr="00CE58D0" w14:paraId="7AEB8A64" w14:textId="77777777" w:rsidTr="00CE58D0">
      <w:tc>
        <w:tcPr>
          <w:tcW w:w="3369" w:type="dxa"/>
          <w:vMerge/>
        </w:tcPr>
        <w:p w14:paraId="7879BDDB" w14:textId="77777777" w:rsidR="006C76C3" w:rsidRPr="00CE58D0" w:rsidRDefault="006C76C3" w:rsidP="00CE58D0">
          <w:pPr>
            <w:pStyle w:val="aa"/>
            <w:rPr>
              <w:sz w:val="24"/>
              <w:szCs w:val="24"/>
            </w:rPr>
          </w:pPr>
        </w:p>
      </w:tc>
      <w:tc>
        <w:tcPr>
          <w:tcW w:w="7194" w:type="dxa"/>
        </w:tcPr>
        <w:p w14:paraId="717565C7" w14:textId="77777777" w:rsidR="006C76C3" w:rsidRPr="00CE58D0" w:rsidRDefault="006C76C3" w:rsidP="00CE58D0">
          <w:pPr>
            <w:pStyle w:val="aa"/>
            <w:ind w:firstLine="701"/>
            <w:rPr>
              <w:sz w:val="24"/>
              <w:szCs w:val="24"/>
            </w:rPr>
          </w:pPr>
          <w:r w:rsidRPr="00CE58D0">
            <w:rPr>
              <w:sz w:val="24"/>
              <w:szCs w:val="24"/>
            </w:rPr>
            <w:t>Научно-производственное предприятие</w:t>
          </w:r>
        </w:p>
        <w:p w14:paraId="3FCE80CC" w14:textId="18C93EC1" w:rsidR="006C76C3" w:rsidRPr="005C5C80" w:rsidRDefault="006C76C3" w:rsidP="00CE58D0">
          <w:pPr>
            <w:ind w:firstLine="701"/>
            <w:rPr>
              <w:sz w:val="24"/>
              <w:szCs w:val="24"/>
              <w:highlight w:val="red"/>
            </w:rPr>
          </w:pPr>
          <w:r w:rsidRPr="005C5C80">
            <w:rPr>
              <w:sz w:val="24"/>
              <w:szCs w:val="24"/>
              <w:highlight w:val="red"/>
            </w:rPr>
            <w:t>ЕИУС.</w:t>
          </w:r>
          <w:r w:rsidRPr="005C5C80">
            <w:rPr>
              <w:rFonts w:eastAsia="MS Mincho"/>
              <w:sz w:val="24"/>
              <w:szCs w:val="24"/>
              <w:highlight w:val="red"/>
            </w:rPr>
            <w:t>468782.001</w:t>
          </w:r>
          <w:r w:rsidRPr="005C5C80">
            <w:rPr>
              <w:sz w:val="24"/>
              <w:szCs w:val="24"/>
              <w:highlight w:val="red"/>
            </w:rPr>
            <w:t>-01 98 01</w:t>
          </w:r>
        </w:p>
        <w:p w14:paraId="702FF589" w14:textId="34A0A806" w:rsidR="006C76C3" w:rsidRPr="00CE58D0" w:rsidRDefault="00B504D0" w:rsidP="00AD7E88">
          <w:pPr>
            <w:spacing w:after="20"/>
            <w:ind w:firstLine="703"/>
            <w:rPr>
              <w:sz w:val="24"/>
              <w:szCs w:val="24"/>
            </w:rPr>
          </w:pPr>
          <w:r w:rsidRPr="00B504D0">
            <w:rPr>
              <w:sz w:val="24"/>
              <w:szCs w:val="24"/>
            </w:rPr>
            <w:t>Описание</w:t>
          </w:r>
          <w:r w:rsidR="006C76C3" w:rsidRPr="00B504D0">
            <w:rPr>
              <w:sz w:val="24"/>
              <w:szCs w:val="24"/>
            </w:rPr>
            <w:t xml:space="preserve"> ПО</w:t>
          </w:r>
        </w:p>
      </w:tc>
    </w:tr>
  </w:tbl>
  <w:p w14:paraId="73FCA352" w14:textId="7FE727AE" w:rsidR="006C76C3" w:rsidRPr="002F5DEF" w:rsidRDefault="006C76C3" w:rsidP="002F5DE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3232"/>
      <w:gridCol w:w="6906"/>
    </w:tblGrid>
    <w:tr w:rsidR="006C76C3" w:rsidRPr="00125868" w14:paraId="1C345161" w14:textId="77777777" w:rsidTr="00125868">
      <w:tc>
        <w:tcPr>
          <w:tcW w:w="3369" w:type="dxa"/>
          <w:vMerge w:val="restart"/>
          <w:shd w:val="clear" w:color="auto" w:fill="auto"/>
        </w:tcPr>
        <w:p w14:paraId="2E773485" w14:textId="77777777" w:rsidR="006C76C3" w:rsidRPr="00125868" w:rsidRDefault="006C76C3" w:rsidP="007E1246">
          <w:pPr>
            <w:tabs>
              <w:tab w:val="center" w:pos="4677"/>
              <w:tab w:val="right" w:pos="9355"/>
            </w:tabs>
            <w:spacing w:line="276" w:lineRule="auto"/>
            <w:ind w:firstLine="709"/>
            <w:jc w:val="center"/>
            <w:rPr>
              <w:rFonts w:eastAsia="Batang"/>
              <w:noProof w:val="0"/>
              <w:sz w:val="24"/>
              <w:szCs w:val="22"/>
              <w:lang w:eastAsia="en-US"/>
            </w:rPr>
          </w:pPr>
          <w:r w:rsidRPr="00125868">
            <w:rPr>
              <w:rFonts w:eastAsia="Batang"/>
              <w:sz w:val="24"/>
              <w:szCs w:val="22"/>
            </w:rPr>
            <w:drawing>
              <wp:inline distT="0" distB="0" distL="0" distR="0" wp14:anchorId="53C99FC3" wp14:editId="7902E1AA">
                <wp:extent cx="552450" cy="590550"/>
                <wp:effectExtent l="0" t="0" r="0" b="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245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94" w:type="dxa"/>
          <w:shd w:val="clear" w:color="auto" w:fill="auto"/>
        </w:tcPr>
        <w:p w14:paraId="2E26A929" w14:textId="77777777" w:rsidR="006C76C3" w:rsidRPr="00125868" w:rsidRDefault="006C76C3" w:rsidP="007E1246">
          <w:pPr>
            <w:tabs>
              <w:tab w:val="center" w:pos="4677"/>
              <w:tab w:val="right" w:pos="9355"/>
            </w:tabs>
            <w:spacing w:line="276" w:lineRule="auto"/>
            <w:ind w:firstLine="709"/>
            <w:jc w:val="both"/>
            <w:rPr>
              <w:rFonts w:eastAsia="Batang"/>
              <w:noProof w:val="0"/>
              <w:sz w:val="24"/>
              <w:szCs w:val="22"/>
              <w:lang w:eastAsia="en-US"/>
            </w:rPr>
          </w:pPr>
          <w:proofErr w:type="spellStart"/>
          <w:r w:rsidRPr="00125868">
            <w:rPr>
              <w:rFonts w:eastAsia="Batang"/>
              <w:b/>
              <w:noProof w:val="0"/>
              <w:szCs w:val="22"/>
              <w:lang w:eastAsia="en-US"/>
            </w:rPr>
            <w:t>Стальэнерго</w:t>
          </w:r>
          <w:proofErr w:type="spellEnd"/>
          <w:r w:rsidRPr="00125868">
            <w:rPr>
              <w:rFonts w:eastAsia="Batang"/>
              <w:noProof w:val="0"/>
              <w:szCs w:val="22"/>
              <w:lang w:eastAsia="en-US"/>
            </w:rPr>
            <w:t>®</w:t>
          </w:r>
        </w:p>
      </w:tc>
    </w:tr>
    <w:tr w:rsidR="006C76C3" w:rsidRPr="00125868" w14:paraId="2D094C99" w14:textId="77777777" w:rsidTr="00125868">
      <w:tc>
        <w:tcPr>
          <w:tcW w:w="3369" w:type="dxa"/>
          <w:vMerge/>
          <w:shd w:val="clear" w:color="auto" w:fill="auto"/>
        </w:tcPr>
        <w:p w14:paraId="1E22B4A8" w14:textId="77777777" w:rsidR="006C76C3" w:rsidRPr="00125868" w:rsidRDefault="006C76C3" w:rsidP="007E1246">
          <w:pPr>
            <w:tabs>
              <w:tab w:val="center" w:pos="4677"/>
              <w:tab w:val="right" w:pos="9355"/>
            </w:tabs>
            <w:spacing w:line="276" w:lineRule="auto"/>
            <w:ind w:firstLine="709"/>
            <w:jc w:val="both"/>
            <w:rPr>
              <w:rFonts w:eastAsia="Batang"/>
              <w:noProof w:val="0"/>
              <w:sz w:val="24"/>
              <w:szCs w:val="22"/>
              <w:lang w:eastAsia="en-US"/>
            </w:rPr>
          </w:pPr>
        </w:p>
      </w:tc>
      <w:tc>
        <w:tcPr>
          <w:tcW w:w="7194" w:type="dxa"/>
          <w:shd w:val="clear" w:color="auto" w:fill="auto"/>
        </w:tcPr>
        <w:p w14:paraId="34795046" w14:textId="77777777" w:rsidR="006C76C3" w:rsidRPr="00125868" w:rsidRDefault="006C76C3" w:rsidP="007E1246">
          <w:pPr>
            <w:tabs>
              <w:tab w:val="center" w:pos="4677"/>
              <w:tab w:val="right" w:pos="9355"/>
            </w:tabs>
            <w:spacing w:line="276" w:lineRule="auto"/>
            <w:ind w:firstLine="709"/>
            <w:jc w:val="both"/>
            <w:rPr>
              <w:rFonts w:eastAsia="Batang"/>
              <w:noProof w:val="0"/>
              <w:szCs w:val="28"/>
              <w:lang w:eastAsia="en-US"/>
            </w:rPr>
          </w:pPr>
          <w:r w:rsidRPr="00125868">
            <w:rPr>
              <w:rFonts w:eastAsia="Batang"/>
              <w:noProof w:val="0"/>
              <w:szCs w:val="28"/>
              <w:lang w:eastAsia="en-US"/>
            </w:rPr>
            <w:t>Научно-производственное предприятие</w:t>
          </w:r>
        </w:p>
      </w:tc>
    </w:tr>
  </w:tbl>
  <w:p w14:paraId="58CC41C7" w14:textId="77777777" w:rsidR="006C76C3" w:rsidRPr="00125868" w:rsidRDefault="006C76C3" w:rsidP="00125868">
    <w:pPr>
      <w:jc w:val="both"/>
      <w:outlineLvl w:val="1"/>
      <w:rPr>
        <w:noProof w:val="0"/>
        <w:sz w:val="24"/>
        <w:szCs w:val="24"/>
      </w:rPr>
    </w:pPr>
    <w:r w:rsidRPr="00125868">
      <w:rPr>
        <w:noProof w:val="0"/>
        <w:sz w:val="24"/>
        <w:szCs w:val="24"/>
      </w:rPr>
      <w:t xml:space="preserve">Россия 308036, г. Белгород, ул. Щорса 45 Г, </w:t>
    </w:r>
    <w:r w:rsidRPr="00125868">
      <w:rPr>
        <w:noProof w:val="0"/>
        <w:sz w:val="24"/>
        <w:szCs w:val="24"/>
        <w:u w:val="single"/>
      </w:rPr>
      <w:t>тел</w:t>
    </w:r>
    <w:r w:rsidRPr="00125868">
      <w:rPr>
        <w:noProof w:val="0"/>
        <w:sz w:val="24"/>
        <w:szCs w:val="24"/>
      </w:rPr>
      <w:t>: +7 (4722) 52-17-20, факс: +7 (4722) 52-17-95</w:t>
    </w:r>
  </w:p>
  <w:p w14:paraId="29460FD3" w14:textId="1EDD388C" w:rsidR="006C76C3" w:rsidRDefault="00FE522C" w:rsidP="007F2F8E">
    <w:pPr>
      <w:ind w:firstLine="709"/>
      <w:jc w:val="center"/>
    </w:pPr>
    <w:hyperlink r:id="rId2" w:history="1">
      <w:r w:rsidR="006C76C3" w:rsidRPr="00125868">
        <w:rPr>
          <w:noProof w:val="0"/>
          <w:sz w:val="24"/>
          <w:szCs w:val="24"/>
          <w:u w:val="single"/>
        </w:rPr>
        <w:t>office@stalenergo.com</w:t>
      </w:r>
    </w:hyperlink>
    <w:r w:rsidR="006C76C3" w:rsidRPr="00125868">
      <w:rPr>
        <w:noProof w:val="0"/>
        <w:sz w:val="24"/>
        <w:szCs w:val="24"/>
        <w:u w:val="single"/>
      </w:rPr>
      <w:t xml:space="preserve">    </w:t>
    </w:r>
    <w:hyperlink r:id="rId3" w:history="1">
      <w:r w:rsidR="006C76C3" w:rsidRPr="00125868">
        <w:rPr>
          <w:rFonts w:eastAsia="Batang"/>
          <w:noProof w:val="0"/>
          <w:color w:val="0000FF"/>
          <w:sz w:val="24"/>
          <w:szCs w:val="24"/>
          <w:u w:val="single"/>
          <w:lang w:eastAsia="en-US"/>
        </w:rPr>
        <w:t>http://stalenergo.ru/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1FA7"/>
    <w:multiLevelType w:val="hybridMultilevel"/>
    <w:tmpl w:val="1298A274"/>
    <w:lvl w:ilvl="0" w:tplc="9244AA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BE1754"/>
    <w:multiLevelType w:val="hybridMultilevel"/>
    <w:tmpl w:val="8FC03856"/>
    <w:lvl w:ilvl="0" w:tplc="04190017">
      <w:start w:val="1"/>
      <w:numFmt w:val="lowerLetter"/>
      <w:lvlText w:val="%1)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04E16B87"/>
    <w:multiLevelType w:val="multilevel"/>
    <w:tmpl w:val="27B0E584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  <w:b/>
        <w:sz w:val="28"/>
        <w:lang w:val="ru-RU"/>
      </w:rPr>
    </w:lvl>
    <w:lvl w:ilvl="1">
      <w:start w:val="1"/>
      <w:numFmt w:val="decimal"/>
      <w:isLgl/>
      <w:lvlText w:val="%1.%2"/>
      <w:lvlJc w:val="left"/>
      <w:pPr>
        <w:tabs>
          <w:tab w:val="num" w:pos="1418"/>
        </w:tabs>
        <w:ind w:left="0" w:firstLine="710"/>
      </w:pPr>
      <w:rPr>
        <w:rFonts w:hint="default"/>
        <w:strike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3120"/>
        </w:tabs>
        <w:ind w:left="1277" w:firstLine="70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val="ru-RU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06300910"/>
    <w:multiLevelType w:val="multilevel"/>
    <w:tmpl w:val="FFE20F4A"/>
    <w:lvl w:ilvl="0">
      <w:start w:val="1"/>
      <w:numFmt w:val="decimal"/>
      <w:pStyle w:val="1"/>
      <w:lvlText w:val="%1"/>
      <w:lvlJc w:val="left"/>
      <w:pPr>
        <w:ind w:left="1080" w:hanging="360"/>
      </w:pPr>
      <w:rPr>
        <w:rFonts w:hint="default"/>
        <w:b/>
        <w:sz w:val="28"/>
        <w:lang w:val="ru-RU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1418"/>
        </w:tabs>
        <w:ind w:left="0" w:firstLine="71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lvlText w:val="%1.%2.%3"/>
      <w:lvlJc w:val="left"/>
      <w:pPr>
        <w:ind w:left="284" w:firstLine="709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lang w:val="uk-UA"/>
        <w:specVanish w:val="0"/>
      </w:rPr>
    </w:lvl>
    <w:lvl w:ilvl="3">
      <w:start w:val="1"/>
      <w:numFmt w:val="decimal"/>
      <w:pStyle w:val="40"/>
      <w:isLgl/>
      <w:lvlText w:val="%1.%2.%3.%4"/>
      <w:lvlJc w:val="left"/>
      <w:pPr>
        <w:tabs>
          <w:tab w:val="num" w:pos="3545"/>
        </w:tabs>
        <w:ind w:left="1702" w:firstLine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val="ru-RU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isLgl/>
      <w:lvlText w:val="%1.%2.%3.%4.%5"/>
      <w:lvlJc w:val="left"/>
      <w:pPr>
        <w:ind w:left="7176" w:hanging="1080"/>
      </w:pPr>
      <w:rPr>
        <w:rFonts w:hint="default"/>
      </w:rPr>
    </w:lvl>
    <w:lvl w:ilvl="5">
      <w:start w:val="1"/>
      <w:numFmt w:val="decimal"/>
      <w:pStyle w:val="6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0B1F5B72"/>
    <w:multiLevelType w:val="multilevel"/>
    <w:tmpl w:val="717E782C"/>
    <w:styleLink w:val="14005063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B9B68BA"/>
    <w:multiLevelType w:val="hybridMultilevel"/>
    <w:tmpl w:val="865E22F4"/>
    <w:lvl w:ilvl="0" w:tplc="51B616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D1C0EC2"/>
    <w:multiLevelType w:val="multilevel"/>
    <w:tmpl w:val="0726B9A2"/>
    <w:styleLink w:val="41"/>
    <w:lvl w:ilvl="0">
      <w:start w:val="1"/>
      <w:numFmt w:val="decimal"/>
      <w:lvlText w:val="%1.1.1"/>
      <w:lvlJc w:val="left"/>
      <w:pPr>
        <w:ind w:left="107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179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1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3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5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7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1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30" w:hanging="180"/>
      </w:pPr>
      <w:rPr>
        <w:rFonts w:hint="default"/>
      </w:rPr>
    </w:lvl>
  </w:abstractNum>
  <w:abstractNum w:abstractNumId="7" w15:restartNumberingAfterBreak="0">
    <w:nsid w:val="10D320C7"/>
    <w:multiLevelType w:val="hybridMultilevel"/>
    <w:tmpl w:val="D4F67644"/>
    <w:lvl w:ilvl="0" w:tplc="98AA55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7B10C90"/>
    <w:multiLevelType w:val="hybridMultilevel"/>
    <w:tmpl w:val="72661F6A"/>
    <w:lvl w:ilvl="0" w:tplc="0210673A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1D6F4FE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E932E42"/>
    <w:multiLevelType w:val="hybridMultilevel"/>
    <w:tmpl w:val="6EE6F0CE"/>
    <w:lvl w:ilvl="0" w:tplc="A1642B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F21699F"/>
    <w:multiLevelType w:val="hybridMultilevel"/>
    <w:tmpl w:val="85FA5E4E"/>
    <w:lvl w:ilvl="0" w:tplc="B60442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5A27537"/>
    <w:multiLevelType w:val="hybridMultilevel"/>
    <w:tmpl w:val="74FA06A0"/>
    <w:lvl w:ilvl="0" w:tplc="6076171C">
      <w:start w:val="1"/>
      <w:numFmt w:val="bullet"/>
      <w:pStyle w:val="20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1576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3323351"/>
    <w:multiLevelType w:val="hybridMultilevel"/>
    <w:tmpl w:val="1F8470EA"/>
    <w:lvl w:ilvl="0" w:tplc="642C7F12">
      <w:start w:val="1"/>
      <w:numFmt w:val="bullet"/>
      <w:pStyle w:val="10"/>
      <w:lvlText w:val="–"/>
      <w:lvlJc w:val="left"/>
      <w:pPr>
        <w:ind w:left="404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9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76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3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9807" w:hanging="360"/>
      </w:pPr>
      <w:rPr>
        <w:rFonts w:ascii="Wingdings" w:hAnsi="Wingdings" w:hint="default"/>
      </w:rPr>
    </w:lvl>
  </w:abstractNum>
  <w:abstractNum w:abstractNumId="15" w15:restartNumberingAfterBreak="0">
    <w:nsid w:val="37796BD8"/>
    <w:multiLevelType w:val="hybridMultilevel"/>
    <w:tmpl w:val="36CA51F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3BC35DA0"/>
    <w:multiLevelType w:val="hybridMultilevel"/>
    <w:tmpl w:val="FCE6C5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413FCC"/>
    <w:multiLevelType w:val="hybridMultilevel"/>
    <w:tmpl w:val="F5F0B6E0"/>
    <w:lvl w:ilvl="0" w:tplc="44FA83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1761752"/>
    <w:multiLevelType w:val="hybridMultilevel"/>
    <w:tmpl w:val="CEC4C454"/>
    <w:lvl w:ilvl="0" w:tplc="79AC1BA0">
      <w:start w:val="1"/>
      <w:numFmt w:val="bullet"/>
      <w:pStyle w:val="a"/>
      <w:lvlText w:val="–"/>
      <w:lvlJc w:val="left"/>
      <w:pPr>
        <w:ind w:left="928" w:hanging="360"/>
      </w:pPr>
      <w:rPr>
        <w:rFonts w:ascii="Times New Roman" w:eastAsia="Times New Roman" w:hAnsi="Times New Roman" w:cs="Times New Roman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42824513"/>
    <w:multiLevelType w:val="multilevel"/>
    <w:tmpl w:val="9BA20E90"/>
    <w:lvl w:ilvl="0">
      <w:start w:val="1"/>
      <w:numFmt w:val="decimal"/>
      <w:lvlText w:val="%1"/>
      <w:lvlJc w:val="left"/>
      <w:pPr>
        <w:ind w:left="1410" w:hanging="1410"/>
      </w:pPr>
      <w:rPr>
        <w:rFonts w:hint="default"/>
      </w:rPr>
    </w:lvl>
    <w:lvl w:ilvl="1">
      <w:start w:val="1"/>
      <w:numFmt w:val="decimal"/>
      <w:pStyle w:val="11"/>
      <w:lvlText w:val="%1.%2"/>
      <w:lvlJc w:val="left"/>
      <w:pPr>
        <w:ind w:left="2403" w:hanging="141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3396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89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82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20" w15:restartNumberingAfterBreak="0">
    <w:nsid w:val="463D66F2"/>
    <w:multiLevelType w:val="hybridMultilevel"/>
    <w:tmpl w:val="0150B59A"/>
    <w:lvl w:ilvl="0" w:tplc="99DE7B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D6E3CBA"/>
    <w:multiLevelType w:val="hybridMultilevel"/>
    <w:tmpl w:val="337ECFD2"/>
    <w:lvl w:ilvl="0" w:tplc="B0009A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F233072"/>
    <w:multiLevelType w:val="hybridMultilevel"/>
    <w:tmpl w:val="299C8FAE"/>
    <w:lvl w:ilvl="0" w:tplc="648A83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3E947C6"/>
    <w:multiLevelType w:val="hybridMultilevel"/>
    <w:tmpl w:val="96DE29E8"/>
    <w:lvl w:ilvl="0" w:tplc="10F862D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51A1B3D"/>
    <w:multiLevelType w:val="multilevel"/>
    <w:tmpl w:val="0419001D"/>
    <w:lvl w:ilvl="0">
      <w:start w:val="1"/>
      <w:numFmt w:val="decimal"/>
      <w:lvlText w:val="%1)"/>
      <w:lvlJc w:val="left"/>
      <w:pPr>
        <w:ind w:left="362" w:hanging="360"/>
      </w:pPr>
    </w:lvl>
    <w:lvl w:ilvl="1">
      <w:start w:val="1"/>
      <w:numFmt w:val="lowerLetter"/>
      <w:lvlText w:val="%2)"/>
      <w:lvlJc w:val="left"/>
      <w:pPr>
        <w:ind w:left="722" w:hanging="360"/>
      </w:pPr>
    </w:lvl>
    <w:lvl w:ilvl="2">
      <w:start w:val="1"/>
      <w:numFmt w:val="lowerRoman"/>
      <w:lvlText w:val="%3)"/>
      <w:lvlJc w:val="left"/>
      <w:pPr>
        <w:ind w:left="1082" w:hanging="360"/>
      </w:pPr>
    </w:lvl>
    <w:lvl w:ilvl="3">
      <w:start w:val="1"/>
      <w:numFmt w:val="decimal"/>
      <w:lvlText w:val="(%4)"/>
      <w:lvlJc w:val="left"/>
      <w:pPr>
        <w:ind w:left="1442" w:hanging="360"/>
      </w:pPr>
    </w:lvl>
    <w:lvl w:ilvl="4">
      <w:start w:val="1"/>
      <w:numFmt w:val="lowerLetter"/>
      <w:lvlText w:val="(%5)"/>
      <w:lvlJc w:val="left"/>
      <w:pPr>
        <w:ind w:left="1802" w:hanging="360"/>
      </w:pPr>
    </w:lvl>
    <w:lvl w:ilvl="5">
      <w:start w:val="1"/>
      <w:numFmt w:val="lowerRoman"/>
      <w:lvlText w:val="(%6)"/>
      <w:lvlJc w:val="left"/>
      <w:pPr>
        <w:ind w:left="2162" w:hanging="360"/>
      </w:pPr>
    </w:lvl>
    <w:lvl w:ilvl="6">
      <w:start w:val="1"/>
      <w:numFmt w:val="decimal"/>
      <w:lvlText w:val="%7."/>
      <w:lvlJc w:val="left"/>
      <w:pPr>
        <w:ind w:left="2522" w:hanging="360"/>
      </w:pPr>
    </w:lvl>
    <w:lvl w:ilvl="7">
      <w:start w:val="1"/>
      <w:numFmt w:val="lowerLetter"/>
      <w:lvlText w:val="%8."/>
      <w:lvlJc w:val="left"/>
      <w:pPr>
        <w:ind w:left="2882" w:hanging="360"/>
      </w:pPr>
    </w:lvl>
    <w:lvl w:ilvl="8">
      <w:start w:val="1"/>
      <w:numFmt w:val="lowerRoman"/>
      <w:lvlText w:val="%9."/>
      <w:lvlJc w:val="left"/>
      <w:pPr>
        <w:ind w:left="3242" w:hanging="360"/>
      </w:pPr>
    </w:lvl>
  </w:abstractNum>
  <w:abstractNum w:abstractNumId="25" w15:restartNumberingAfterBreak="0">
    <w:nsid w:val="56013018"/>
    <w:multiLevelType w:val="hybridMultilevel"/>
    <w:tmpl w:val="82C68268"/>
    <w:lvl w:ilvl="0" w:tplc="8DDE1D12">
      <w:start w:val="1"/>
      <w:numFmt w:val="bullet"/>
      <w:lvlText w:val=""/>
      <w:lvlJc w:val="left"/>
      <w:pPr>
        <w:ind w:left="1069" w:hanging="360"/>
      </w:pPr>
      <w:rPr>
        <w:rFonts w:ascii="Symbol" w:eastAsia="Batang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5726046A"/>
    <w:multiLevelType w:val="multilevel"/>
    <w:tmpl w:val="284E8F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15"/>
        </w:tabs>
        <w:ind w:left="1515" w:hanging="432"/>
      </w:pPr>
      <w:rPr>
        <w:rFonts w:ascii="Times New Roman" w:eastAsia="Times New Roman" w:hAnsi="Times New Roman" w:cs="Times New Roman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style111"/>
      <w:lvlText w:val="%1.%2.%3"/>
      <w:lvlJc w:val="left"/>
      <w:pPr>
        <w:tabs>
          <w:tab w:val="num" w:pos="1746"/>
        </w:tabs>
        <w:ind w:left="1530" w:hanging="504"/>
      </w:pPr>
      <w:rPr>
        <w:rFonts w:ascii="Times New Roman" w:eastAsia="Times New Roman" w:hAnsi="Times New Roman" w:cs="Times New Roman"/>
        <w:b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1520"/>
        </w:tabs>
        <w:ind w:left="1448" w:hanging="648"/>
      </w:pPr>
      <w:rPr>
        <w:rFonts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 w15:restartNumberingAfterBreak="0">
    <w:nsid w:val="5E0B0CAE"/>
    <w:multiLevelType w:val="hybridMultilevel"/>
    <w:tmpl w:val="3790063A"/>
    <w:lvl w:ilvl="0" w:tplc="0100C8DC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8" w15:restartNumberingAfterBreak="0">
    <w:nsid w:val="6110785F"/>
    <w:multiLevelType w:val="hybridMultilevel"/>
    <w:tmpl w:val="711A5438"/>
    <w:lvl w:ilvl="0" w:tplc="5AE22B0A">
      <w:start w:val="1"/>
      <w:numFmt w:val="bullet"/>
      <w:pStyle w:val="a1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3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9" w15:restartNumberingAfterBreak="0">
    <w:nsid w:val="62692A5F"/>
    <w:multiLevelType w:val="hybridMultilevel"/>
    <w:tmpl w:val="683434B8"/>
    <w:lvl w:ilvl="0" w:tplc="C12E9A40">
      <w:start w:val="1"/>
      <w:numFmt w:val="bullet"/>
      <w:pStyle w:val="ListBulletStd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0" w15:restartNumberingAfterBreak="0">
    <w:nsid w:val="64056A45"/>
    <w:multiLevelType w:val="multilevel"/>
    <w:tmpl w:val="0840C418"/>
    <w:styleLink w:val="4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1.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1.1.1.%4"/>
      <w:lvlJc w:val="left"/>
      <w:pPr>
        <w:ind w:left="144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8"/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66017FD6"/>
    <w:multiLevelType w:val="multilevel"/>
    <w:tmpl w:val="526202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21"/>
      <w:lvlText w:val="%1.%2.%3"/>
      <w:lvlJc w:val="left"/>
      <w:pPr>
        <w:ind w:left="1639" w:hanging="504"/>
      </w:pPr>
      <w:rPr>
        <w:rFonts w:hint="default"/>
        <w:b w:val="0"/>
      </w:rPr>
    </w:lvl>
    <w:lvl w:ilvl="3">
      <w:start w:val="1"/>
      <w:numFmt w:val="decimal"/>
      <w:pStyle w:val="43"/>
      <w:lvlText w:val="%1.%2.%3.%4"/>
      <w:lvlJc w:val="left"/>
      <w:pPr>
        <w:ind w:left="1728" w:hanging="64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val="uk-UA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7020DCD"/>
    <w:multiLevelType w:val="hybridMultilevel"/>
    <w:tmpl w:val="67826E2C"/>
    <w:lvl w:ilvl="0" w:tplc="3BBE36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AE93989"/>
    <w:multiLevelType w:val="hybridMultilevel"/>
    <w:tmpl w:val="E4F083F4"/>
    <w:lvl w:ilvl="0" w:tplc="742067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B0B6221"/>
    <w:multiLevelType w:val="hybridMultilevel"/>
    <w:tmpl w:val="8886EFEE"/>
    <w:lvl w:ilvl="0" w:tplc="27A689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55105C8"/>
    <w:multiLevelType w:val="hybridMultilevel"/>
    <w:tmpl w:val="79F64844"/>
    <w:lvl w:ilvl="0" w:tplc="EBDE26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6"/>
  </w:num>
  <w:num w:numId="3">
    <w:abstractNumId w:val="30"/>
  </w:num>
  <w:num w:numId="4">
    <w:abstractNumId w:val="18"/>
  </w:num>
  <w:num w:numId="5">
    <w:abstractNumId w:val="2"/>
  </w:num>
  <w:num w:numId="6">
    <w:abstractNumId w:val="26"/>
  </w:num>
  <w:num w:numId="7">
    <w:abstractNumId w:val="3"/>
  </w:num>
  <w:num w:numId="8">
    <w:abstractNumId w:val="31"/>
  </w:num>
  <w:num w:numId="9">
    <w:abstractNumId w:val="23"/>
  </w:num>
  <w:num w:numId="10">
    <w:abstractNumId w:val="29"/>
  </w:num>
  <w:num w:numId="11">
    <w:abstractNumId w:val="12"/>
  </w:num>
  <w:num w:numId="12">
    <w:abstractNumId w:val="19"/>
  </w:num>
  <w:num w:numId="13">
    <w:abstractNumId w:val="28"/>
  </w:num>
  <w:num w:numId="14">
    <w:abstractNumId w:val="14"/>
  </w:num>
  <w:num w:numId="15">
    <w:abstractNumId w:val="16"/>
  </w:num>
  <w:num w:numId="16">
    <w:abstractNumId w:val="5"/>
  </w:num>
  <w:num w:numId="17">
    <w:abstractNumId w:val="10"/>
  </w:num>
  <w:num w:numId="18">
    <w:abstractNumId w:val="24"/>
  </w:num>
  <w:num w:numId="19">
    <w:abstractNumId w:val="22"/>
  </w:num>
  <w:num w:numId="20">
    <w:abstractNumId w:val="9"/>
  </w:num>
  <w:num w:numId="21">
    <w:abstractNumId w:val="0"/>
  </w:num>
  <w:num w:numId="22">
    <w:abstractNumId w:val="27"/>
  </w:num>
  <w:num w:numId="23">
    <w:abstractNumId w:val="20"/>
  </w:num>
  <w:num w:numId="24">
    <w:abstractNumId w:val="8"/>
  </w:num>
  <w:num w:numId="25">
    <w:abstractNumId w:val="1"/>
  </w:num>
  <w:num w:numId="26">
    <w:abstractNumId w:val="15"/>
  </w:num>
  <w:num w:numId="27">
    <w:abstractNumId w:val="13"/>
  </w:num>
  <w:num w:numId="28">
    <w:abstractNumId w:val="25"/>
  </w:num>
  <w:num w:numId="29">
    <w:abstractNumId w:val="34"/>
  </w:num>
  <w:num w:numId="30">
    <w:abstractNumId w:val="33"/>
  </w:num>
  <w:num w:numId="31">
    <w:abstractNumId w:val="17"/>
  </w:num>
  <w:num w:numId="32">
    <w:abstractNumId w:val="35"/>
  </w:num>
  <w:num w:numId="33">
    <w:abstractNumId w:val="11"/>
  </w:num>
  <w:num w:numId="34">
    <w:abstractNumId w:val="32"/>
  </w:num>
  <w:num w:numId="35">
    <w:abstractNumId w:val="7"/>
  </w:num>
  <w:num w:numId="36">
    <w:abstractNumId w:val="2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ru-RU" w:vendorID="1" w:dllVersion="512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clickAndTypeStyle w:val="aa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58A6"/>
    <w:rsid w:val="00000915"/>
    <w:rsid w:val="00001419"/>
    <w:rsid w:val="000015E5"/>
    <w:rsid w:val="00001990"/>
    <w:rsid w:val="00001CF0"/>
    <w:rsid w:val="00002212"/>
    <w:rsid w:val="00002444"/>
    <w:rsid w:val="00003576"/>
    <w:rsid w:val="000038AF"/>
    <w:rsid w:val="000038C3"/>
    <w:rsid w:val="00003BEE"/>
    <w:rsid w:val="000044E9"/>
    <w:rsid w:val="00004FCE"/>
    <w:rsid w:val="000050B8"/>
    <w:rsid w:val="000058B4"/>
    <w:rsid w:val="0000598E"/>
    <w:rsid w:val="00006711"/>
    <w:rsid w:val="00006761"/>
    <w:rsid w:val="0000681E"/>
    <w:rsid w:val="00006FC4"/>
    <w:rsid w:val="00007106"/>
    <w:rsid w:val="000071C8"/>
    <w:rsid w:val="0000783B"/>
    <w:rsid w:val="000079B0"/>
    <w:rsid w:val="00007B92"/>
    <w:rsid w:val="00007EE3"/>
    <w:rsid w:val="0001008F"/>
    <w:rsid w:val="0001066A"/>
    <w:rsid w:val="00010B47"/>
    <w:rsid w:val="00011517"/>
    <w:rsid w:val="000118DD"/>
    <w:rsid w:val="00011BC7"/>
    <w:rsid w:val="0001227F"/>
    <w:rsid w:val="000126D3"/>
    <w:rsid w:val="00012C55"/>
    <w:rsid w:val="000132E5"/>
    <w:rsid w:val="00013ABA"/>
    <w:rsid w:val="000140EC"/>
    <w:rsid w:val="0001465C"/>
    <w:rsid w:val="00014764"/>
    <w:rsid w:val="00015D3F"/>
    <w:rsid w:val="00016118"/>
    <w:rsid w:val="000163AB"/>
    <w:rsid w:val="00016978"/>
    <w:rsid w:val="00020087"/>
    <w:rsid w:val="0002012B"/>
    <w:rsid w:val="0002024E"/>
    <w:rsid w:val="000203D0"/>
    <w:rsid w:val="00020A10"/>
    <w:rsid w:val="00020A6C"/>
    <w:rsid w:val="00020BB0"/>
    <w:rsid w:val="00020D4E"/>
    <w:rsid w:val="00021466"/>
    <w:rsid w:val="00021BDC"/>
    <w:rsid w:val="00022290"/>
    <w:rsid w:val="0002262F"/>
    <w:rsid w:val="00022D34"/>
    <w:rsid w:val="000235E5"/>
    <w:rsid w:val="000236B2"/>
    <w:rsid w:val="0002396C"/>
    <w:rsid w:val="00023B00"/>
    <w:rsid w:val="00023C67"/>
    <w:rsid w:val="00023CD2"/>
    <w:rsid w:val="00023CDB"/>
    <w:rsid w:val="00023E8A"/>
    <w:rsid w:val="000240BE"/>
    <w:rsid w:val="000246F0"/>
    <w:rsid w:val="000248C2"/>
    <w:rsid w:val="00024DA0"/>
    <w:rsid w:val="00024E01"/>
    <w:rsid w:val="000250F4"/>
    <w:rsid w:val="0002538C"/>
    <w:rsid w:val="00026368"/>
    <w:rsid w:val="0002672E"/>
    <w:rsid w:val="000269CD"/>
    <w:rsid w:val="00026F19"/>
    <w:rsid w:val="00027174"/>
    <w:rsid w:val="0002723A"/>
    <w:rsid w:val="0002751A"/>
    <w:rsid w:val="00027525"/>
    <w:rsid w:val="00027DBA"/>
    <w:rsid w:val="00027F02"/>
    <w:rsid w:val="00030044"/>
    <w:rsid w:val="00030410"/>
    <w:rsid w:val="00030695"/>
    <w:rsid w:val="00030773"/>
    <w:rsid w:val="00030860"/>
    <w:rsid w:val="00030AEF"/>
    <w:rsid w:val="00030BE7"/>
    <w:rsid w:val="00030ED3"/>
    <w:rsid w:val="000314DB"/>
    <w:rsid w:val="00031D23"/>
    <w:rsid w:val="00032306"/>
    <w:rsid w:val="0003254D"/>
    <w:rsid w:val="00032AC3"/>
    <w:rsid w:val="00032BE1"/>
    <w:rsid w:val="00032C1D"/>
    <w:rsid w:val="00032D10"/>
    <w:rsid w:val="00032EE4"/>
    <w:rsid w:val="000335D2"/>
    <w:rsid w:val="00033600"/>
    <w:rsid w:val="000342A9"/>
    <w:rsid w:val="00034340"/>
    <w:rsid w:val="00034425"/>
    <w:rsid w:val="00034569"/>
    <w:rsid w:val="00034814"/>
    <w:rsid w:val="00034F9E"/>
    <w:rsid w:val="0003533E"/>
    <w:rsid w:val="00035DAC"/>
    <w:rsid w:val="00036355"/>
    <w:rsid w:val="00036478"/>
    <w:rsid w:val="000365FD"/>
    <w:rsid w:val="000369E4"/>
    <w:rsid w:val="00036D01"/>
    <w:rsid w:val="00037558"/>
    <w:rsid w:val="0003790D"/>
    <w:rsid w:val="00037AD6"/>
    <w:rsid w:val="0004128E"/>
    <w:rsid w:val="00041AF4"/>
    <w:rsid w:val="00042E2F"/>
    <w:rsid w:val="00042E7A"/>
    <w:rsid w:val="00042EA8"/>
    <w:rsid w:val="000431D8"/>
    <w:rsid w:val="00043A9D"/>
    <w:rsid w:val="00043BE6"/>
    <w:rsid w:val="00043EB4"/>
    <w:rsid w:val="00043F34"/>
    <w:rsid w:val="00044217"/>
    <w:rsid w:val="000444D4"/>
    <w:rsid w:val="00044604"/>
    <w:rsid w:val="000447C4"/>
    <w:rsid w:val="00044C97"/>
    <w:rsid w:val="00045042"/>
    <w:rsid w:val="000452A4"/>
    <w:rsid w:val="00045458"/>
    <w:rsid w:val="0004562B"/>
    <w:rsid w:val="0004585C"/>
    <w:rsid w:val="00045BBF"/>
    <w:rsid w:val="00045BEF"/>
    <w:rsid w:val="00046638"/>
    <w:rsid w:val="00046A25"/>
    <w:rsid w:val="0004762F"/>
    <w:rsid w:val="0004771E"/>
    <w:rsid w:val="00050D13"/>
    <w:rsid w:val="0005128F"/>
    <w:rsid w:val="0005144F"/>
    <w:rsid w:val="0005190F"/>
    <w:rsid w:val="0005193C"/>
    <w:rsid w:val="00052053"/>
    <w:rsid w:val="00052270"/>
    <w:rsid w:val="000525CF"/>
    <w:rsid w:val="00052E62"/>
    <w:rsid w:val="00052FFD"/>
    <w:rsid w:val="000532A8"/>
    <w:rsid w:val="0005332B"/>
    <w:rsid w:val="00053477"/>
    <w:rsid w:val="000534C5"/>
    <w:rsid w:val="000537C2"/>
    <w:rsid w:val="000539BA"/>
    <w:rsid w:val="00053A4E"/>
    <w:rsid w:val="00053AC2"/>
    <w:rsid w:val="00054062"/>
    <w:rsid w:val="000543FC"/>
    <w:rsid w:val="00054942"/>
    <w:rsid w:val="00054FA3"/>
    <w:rsid w:val="00055375"/>
    <w:rsid w:val="000558A9"/>
    <w:rsid w:val="00055D5D"/>
    <w:rsid w:val="0005661B"/>
    <w:rsid w:val="0005683D"/>
    <w:rsid w:val="00056BB4"/>
    <w:rsid w:val="00057202"/>
    <w:rsid w:val="00060293"/>
    <w:rsid w:val="00060746"/>
    <w:rsid w:val="0006087E"/>
    <w:rsid w:val="00061C75"/>
    <w:rsid w:val="00061E1E"/>
    <w:rsid w:val="00063035"/>
    <w:rsid w:val="00063047"/>
    <w:rsid w:val="00063F52"/>
    <w:rsid w:val="000644D4"/>
    <w:rsid w:val="0006515E"/>
    <w:rsid w:val="0006522A"/>
    <w:rsid w:val="0006541E"/>
    <w:rsid w:val="0006574A"/>
    <w:rsid w:val="00066450"/>
    <w:rsid w:val="00066862"/>
    <w:rsid w:val="00066BB2"/>
    <w:rsid w:val="00066C19"/>
    <w:rsid w:val="000672FB"/>
    <w:rsid w:val="00067507"/>
    <w:rsid w:val="0006756B"/>
    <w:rsid w:val="00067764"/>
    <w:rsid w:val="00067875"/>
    <w:rsid w:val="00067E74"/>
    <w:rsid w:val="00067EB5"/>
    <w:rsid w:val="0007064F"/>
    <w:rsid w:val="00070A2A"/>
    <w:rsid w:val="00070C71"/>
    <w:rsid w:val="00071381"/>
    <w:rsid w:val="000713E1"/>
    <w:rsid w:val="000714FA"/>
    <w:rsid w:val="0007156B"/>
    <w:rsid w:val="0007180C"/>
    <w:rsid w:val="00072024"/>
    <w:rsid w:val="000722D5"/>
    <w:rsid w:val="00072DEE"/>
    <w:rsid w:val="00073246"/>
    <w:rsid w:val="0007337D"/>
    <w:rsid w:val="000734C4"/>
    <w:rsid w:val="000742BF"/>
    <w:rsid w:val="00075034"/>
    <w:rsid w:val="00075099"/>
    <w:rsid w:val="00075C1B"/>
    <w:rsid w:val="00076310"/>
    <w:rsid w:val="00076A72"/>
    <w:rsid w:val="00076EDC"/>
    <w:rsid w:val="000777DE"/>
    <w:rsid w:val="00077ED9"/>
    <w:rsid w:val="00080D17"/>
    <w:rsid w:val="00080F5A"/>
    <w:rsid w:val="0008179A"/>
    <w:rsid w:val="00081E10"/>
    <w:rsid w:val="00081ED5"/>
    <w:rsid w:val="00082034"/>
    <w:rsid w:val="000821EC"/>
    <w:rsid w:val="000826F7"/>
    <w:rsid w:val="00082750"/>
    <w:rsid w:val="0008298F"/>
    <w:rsid w:val="00083144"/>
    <w:rsid w:val="0008323C"/>
    <w:rsid w:val="000832F8"/>
    <w:rsid w:val="00083557"/>
    <w:rsid w:val="00083B8C"/>
    <w:rsid w:val="00084053"/>
    <w:rsid w:val="00084157"/>
    <w:rsid w:val="0008429C"/>
    <w:rsid w:val="00085442"/>
    <w:rsid w:val="000855E4"/>
    <w:rsid w:val="00085E1C"/>
    <w:rsid w:val="0008619C"/>
    <w:rsid w:val="00086313"/>
    <w:rsid w:val="000866C6"/>
    <w:rsid w:val="00086709"/>
    <w:rsid w:val="00086C95"/>
    <w:rsid w:val="00086FCD"/>
    <w:rsid w:val="00086FE9"/>
    <w:rsid w:val="00087489"/>
    <w:rsid w:val="00087530"/>
    <w:rsid w:val="00087660"/>
    <w:rsid w:val="000877F6"/>
    <w:rsid w:val="00090168"/>
    <w:rsid w:val="000905DB"/>
    <w:rsid w:val="000906D9"/>
    <w:rsid w:val="0009092F"/>
    <w:rsid w:val="00090E6C"/>
    <w:rsid w:val="000916B4"/>
    <w:rsid w:val="00091E1F"/>
    <w:rsid w:val="00092087"/>
    <w:rsid w:val="0009210C"/>
    <w:rsid w:val="000923F4"/>
    <w:rsid w:val="00092A2B"/>
    <w:rsid w:val="00092DD4"/>
    <w:rsid w:val="00092F6A"/>
    <w:rsid w:val="000932D4"/>
    <w:rsid w:val="000932E4"/>
    <w:rsid w:val="000934D7"/>
    <w:rsid w:val="00093675"/>
    <w:rsid w:val="000939E7"/>
    <w:rsid w:val="0009408D"/>
    <w:rsid w:val="00094235"/>
    <w:rsid w:val="00094710"/>
    <w:rsid w:val="00094A96"/>
    <w:rsid w:val="000950C7"/>
    <w:rsid w:val="0009574C"/>
    <w:rsid w:val="00095E72"/>
    <w:rsid w:val="00096263"/>
    <w:rsid w:val="00096373"/>
    <w:rsid w:val="0009660D"/>
    <w:rsid w:val="00096E3D"/>
    <w:rsid w:val="00097E54"/>
    <w:rsid w:val="000A0361"/>
    <w:rsid w:val="000A09BC"/>
    <w:rsid w:val="000A1690"/>
    <w:rsid w:val="000A189D"/>
    <w:rsid w:val="000A1BC9"/>
    <w:rsid w:val="000A31EA"/>
    <w:rsid w:val="000A3864"/>
    <w:rsid w:val="000A3A77"/>
    <w:rsid w:val="000A43EA"/>
    <w:rsid w:val="000A4897"/>
    <w:rsid w:val="000A5949"/>
    <w:rsid w:val="000A5C12"/>
    <w:rsid w:val="000A5D9B"/>
    <w:rsid w:val="000A5F13"/>
    <w:rsid w:val="000A6A2B"/>
    <w:rsid w:val="000A6FAB"/>
    <w:rsid w:val="000A72F2"/>
    <w:rsid w:val="000A74E1"/>
    <w:rsid w:val="000A77F7"/>
    <w:rsid w:val="000A78EF"/>
    <w:rsid w:val="000A7E00"/>
    <w:rsid w:val="000B0328"/>
    <w:rsid w:val="000B0A49"/>
    <w:rsid w:val="000B1034"/>
    <w:rsid w:val="000B1555"/>
    <w:rsid w:val="000B15D1"/>
    <w:rsid w:val="000B2035"/>
    <w:rsid w:val="000B2417"/>
    <w:rsid w:val="000B25DD"/>
    <w:rsid w:val="000B290E"/>
    <w:rsid w:val="000B2D1B"/>
    <w:rsid w:val="000B2F15"/>
    <w:rsid w:val="000B2FDD"/>
    <w:rsid w:val="000B307D"/>
    <w:rsid w:val="000B3442"/>
    <w:rsid w:val="000B35C9"/>
    <w:rsid w:val="000B3A71"/>
    <w:rsid w:val="000B3C0D"/>
    <w:rsid w:val="000B4137"/>
    <w:rsid w:val="000B473B"/>
    <w:rsid w:val="000B524F"/>
    <w:rsid w:val="000B58F9"/>
    <w:rsid w:val="000B5938"/>
    <w:rsid w:val="000B5C8B"/>
    <w:rsid w:val="000B5F1E"/>
    <w:rsid w:val="000B603A"/>
    <w:rsid w:val="000B616E"/>
    <w:rsid w:val="000B66A6"/>
    <w:rsid w:val="000B6934"/>
    <w:rsid w:val="000B6C18"/>
    <w:rsid w:val="000B6D5E"/>
    <w:rsid w:val="000B70F7"/>
    <w:rsid w:val="000B72A1"/>
    <w:rsid w:val="000B762B"/>
    <w:rsid w:val="000B7E22"/>
    <w:rsid w:val="000C11A5"/>
    <w:rsid w:val="000C1336"/>
    <w:rsid w:val="000C155E"/>
    <w:rsid w:val="000C1E6A"/>
    <w:rsid w:val="000C1F0F"/>
    <w:rsid w:val="000C20ED"/>
    <w:rsid w:val="000C21AE"/>
    <w:rsid w:val="000C2AE7"/>
    <w:rsid w:val="000C2CA6"/>
    <w:rsid w:val="000C30CF"/>
    <w:rsid w:val="000C3227"/>
    <w:rsid w:val="000C3E45"/>
    <w:rsid w:val="000C3E52"/>
    <w:rsid w:val="000C4679"/>
    <w:rsid w:val="000C4A01"/>
    <w:rsid w:val="000C4A49"/>
    <w:rsid w:val="000C4F08"/>
    <w:rsid w:val="000C5986"/>
    <w:rsid w:val="000C5A9A"/>
    <w:rsid w:val="000C5D4C"/>
    <w:rsid w:val="000C5FE5"/>
    <w:rsid w:val="000C615E"/>
    <w:rsid w:val="000C6833"/>
    <w:rsid w:val="000C6D05"/>
    <w:rsid w:val="000C74DE"/>
    <w:rsid w:val="000C75B4"/>
    <w:rsid w:val="000C7988"/>
    <w:rsid w:val="000D0551"/>
    <w:rsid w:val="000D07A6"/>
    <w:rsid w:val="000D099A"/>
    <w:rsid w:val="000D134F"/>
    <w:rsid w:val="000D1D51"/>
    <w:rsid w:val="000D1E96"/>
    <w:rsid w:val="000D26C3"/>
    <w:rsid w:val="000D292E"/>
    <w:rsid w:val="000D2C81"/>
    <w:rsid w:val="000D31B2"/>
    <w:rsid w:val="000D31F9"/>
    <w:rsid w:val="000D34E1"/>
    <w:rsid w:val="000D35A8"/>
    <w:rsid w:val="000D4310"/>
    <w:rsid w:val="000D4964"/>
    <w:rsid w:val="000D4A92"/>
    <w:rsid w:val="000D4B0C"/>
    <w:rsid w:val="000D4F30"/>
    <w:rsid w:val="000D53A6"/>
    <w:rsid w:val="000D55D6"/>
    <w:rsid w:val="000D57BB"/>
    <w:rsid w:val="000D5936"/>
    <w:rsid w:val="000D5997"/>
    <w:rsid w:val="000D59D4"/>
    <w:rsid w:val="000D628E"/>
    <w:rsid w:val="000D7693"/>
    <w:rsid w:val="000D76A3"/>
    <w:rsid w:val="000D7AF5"/>
    <w:rsid w:val="000D7CF2"/>
    <w:rsid w:val="000D7DC5"/>
    <w:rsid w:val="000D7DC9"/>
    <w:rsid w:val="000E0684"/>
    <w:rsid w:val="000E07DE"/>
    <w:rsid w:val="000E0A11"/>
    <w:rsid w:val="000E0F0E"/>
    <w:rsid w:val="000E2168"/>
    <w:rsid w:val="000E22CB"/>
    <w:rsid w:val="000E23AC"/>
    <w:rsid w:val="000E2732"/>
    <w:rsid w:val="000E2E35"/>
    <w:rsid w:val="000E325E"/>
    <w:rsid w:val="000E3490"/>
    <w:rsid w:val="000E5DA7"/>
    <w:rsid w:val="000E5FE0"/>
    <w:rsid w:val="000E62E8"/>
    <w:rsid w:val="000E71C9"/>
    <w:rsid w:val="000E731A"/>
    <w:rsid w:val="000E751A"/>
    <w:rsid w:val="000E7FE3"/>
    <w:rsid w:val="000F032C"/>
    <w:rsid w:val="000F0610"/>
    <w:rsid w:val="000F0636"/>
    <w:rsid w:val="000F0E01"/>
    <w:rsid w:val="000F1236"/>
    <w:rsid w:val="000F1761"/>
    <w:rsid w:val="000F1E8E"/>
    <w:rsid w:val="000F2237"/>
    <w:rsid w:val="000F254A"/>
    <w:rsid w:val="000F263E"/>
    <w:rsid w:val="000F29F2"/>
    <w:rsid w:val="000F2B34"/>
    <w:rsid w:val="000F36BE"/>
    <w:rsid w:val="000F42B0"/>
    <w:rsid w:val="000F4341"/>
    <w:rsid w:val="000F4A40"/>
    <w:rsid w:val="000F4B4A"/>
    <w:rsid w:val="000F5974"/>
    <w:rsid w:val="000F59CD"/>
    <w:rsid w:val="000F5CC4"/>
    <w:rsid w:val="000F6125"/>
    <w:rsid w:val="000F63CE"/>
    <w:rsid w:val="000F6875"/>
    <w:rsid w:val="000F6910"/>
    <w:rsid w:val="000F6981"/>
    <w:rsid w:val="000F7161"/>
    <w:rsid w:val="001001AE"/>
    <w:rsid w:val="001003DF"/>
    <w:rsid w:val="0010081E"/>
    <w:rsid w:val="001011AF"/>
    <w:rsid w:val="001013B3"/>
    <w:rsid w:val="001015EE"/>
    <w:rsid w:val="00101BB5"/>
    <w:rsid w:val="001025CF"/>
    <w:rsid w:val="0010262F"/>
    <w:rsid w:val="0010271C"/>
    <w:rsid w:val="00102999"/>
    <w:rsid w:val="00102BDD"/>
    <w:rsid w:val="00102FE1"/>
    <w:rsid w:val="00103545"/>
    <w:rsid w:val="001035F5"/>
    <w:rsid w:val="001037FB"/>
    <w:rsid w:val="00103E5E"/>
    <w:rsid w:val="001050F5"/>
    <w:rsid w:val="00105C15"/>
    <w:rsid w:val="0010617F"/>
    <w:rsid w:val="00106338"/>
    <w:rsid w:val="0010685C"/>
    <w:rsid w:val="00106867"/>
    <w:rsid w:val="00106E16"/>
    <w:rsid w:val="00107078"/>
    <w:rsid w:val="001077E2"/>
    <w:rsid w:val="00107DBA"/>
    <w:rsid w:val="001100B3"/>
    <w:rsid w:val="00110212"/>
    <w:rsid w:val="00110DC0"/>
    <w:rsid w:val="0011126F"/>
    <w:rsid w:val="00111465"/>
    <w:rsid w:val="001114AE"/>
    <w:rsid w:val="00111557"/>
    <w:rsid w:val="0011228C"/>
    <w:rsid w:val="00112684"/>
    <w:rsid w:val="00112849"/>
    <w:rsid w:val="00113044"/>
    <w:rsid w:val="00113203"/>
    <w:rsid w:val="0011391C"/>
    <w:rsid w:val="001139F8"/>
    <w:rsid w:val="00113B82"/>
    <w:rsid w:val="00114083"/>
    <w:rsid w:val="00114563"/>
    <w:rsid w:val="001146C7"/>
    <w:rsid w:val="001147B0"/>
    <w:rsid w:val="00114BC2"/>
    <w:rsid w:val="00115661"/>
    <w:rsid w:val="00115D01"/>
    <w:rsid w:val="00115E8D"/>
    <w:rsid w:val="001164A6"/>
    <w:rsid w:val="00116616"/>
    <w:rsid w:val="001173DF"/>
    <w:rsid w:val="0011742A"/>
    <w:rsid w:val="0011743B"/>
    <w:rsid w:val="00117B53"/>
    <w:rsid w:val="00117E9E"/>
    <w:rsid w:val="00117F79"/>
    <w:rsid w:val="001201D7"/>
    <w:rsid w:val="0012075D"/>
    <w:rsid w:val="00120831"/>
    <w:rsid w:val="00120CE3"/>
    <w:rsid w:val="00120D6F"/>
    <w:rsid w:val="0012109D"/>
    <w:rsid w:val="00121F83"/>
    <w:rsid w:val="0012220C"/>
    <w:rsid w:val="00122510"/>
    <w:rsid w:val="0012291A"/>
    <w:rsid w:val="0012343F"/>
    <w:rsid w:val="0012359D"/>
    <w:rsid w:val="0012368F"/>
    <w:rsid w:val="00123D7E"/>
    <w:rsid w:val="00123E1A"/>
    <w:rsid w:val="00124522"/>
    <w:rsid w:val="00124DD7"/>
    <w:rsid w:val="001250CE"/>
    <w:rsid w:val="001257F2"/>
    <w:rsid w:val="00125868"/>
    <w:rsid w:val="00125BB1"/>
    <w:rsid w:val="00125C28"/>
    <w:rsid w:val="00125C45"/>
    <w:rsid w:val="0012608E"/>
    <w:rsid w:val="0012745A"/>
    <w:rsid w:val="0012754A"/>
    <w:rsid w:val="00127864"/>
    <w:rsid w:val="00127B72"/>
    <w:rsid w:val="00127E76"/>
    <w:rsid w:val="001302A8"/>
    <w:rsid w:val="00130E7A"/>
    <w:rsid w:val="0013127D"/>
    <w:rsid w:val="001312FE"/>
    <w:rsid w:val="00131414"/>
    <w:rsid w:val="00131647"/>
    <w:rsid w:val="00131F5B"/>
    <w:rsid w:val="00132B1A"/>
    <w:rsid w:val="00132BA5"/>
    <w:rsid w:val="00132D27"/>
    <w:rsid w:val="00132D64"/>
    <w:rsid w:val="0013342D"/>
    <w:rsid w:val="00133807"/>
    <w:rsid w:val="001339C8"/>
    <w:rsid w:val="00133BCB"/>
    <w:rsid w:val="00133BD2"/>
    <w:rsid w:val="00133C0B"/>
    <w:rsid w:val="00134174"/>
    <w:rsid w:val="00134F02"/>
    <w:rsid w:val="001354E0"/>
    <w:rsid w:val="00136811"/>
    <w:rsid w:val="00136C52"/>
    <w:rsid w:val="0013716A"/>
    <w:rsid w:val="00137C1E"/>
    <w:rsid w:val="00140382"/>
    <w:rsid w:val="00140BDF"/>
    <w:rsid w:val="00141099"/>
    <w:rsid w:val="00141446"/>
    <w:rsid w:val="001416A4"/>
    <w:rsid w:val="00141A23"/>
    <w:rsid w:val="00141C6D"/>
    <w:rsid w:val="00141FBC"/>
    <w:rsid w:val="00142CB4"/>
    <w:rsid w:val="00143A54"/>
    <w:rsid w:val="00143DCA"/>
    <w:rsid w:val="00143E92"/>
    <w:rsid w:val="00143EEB"/>
    <w:rsid w:val="00144069"/>
    <w:rsid w:val="00144441"/>
    <w:rsid w:val="001446EE"/>
    <w:rsid w:val="001447CE"/>
    <w:rsid w:val="00144AD3"/>
    <w:rsid w:val="00144C0E"/>
    <w:rsid w:val="001455FE"/>
    <w:rsid w:val="00145D5B"/>
    <w:rsid w:val="00145F13"/>
    <w:rsid w:val="00146592"/>
    <w:rsid w:val="001465DA"/>
    <w:rsid w:val="00146662"/>
    <w:rsid w:val="001468C3"/>
    <w:rsid w:val="00146DCB"/>
    <w:rsid w:val="00147294"/>
    <w:rsid w:val="00147757"/>
    <w:rsid w:val="001479F7"/>
    <w:rsid w:val="00147BF3"/>
    <w:rsid w:val="00147F64"/>
    <w:rsid w:val="00147F7B"/>
    <w:rsid w:val="00150E93"/>
    <w:rsid w:val="00151011"/>
    <w:rsid w:val="00151636"/>
    <w:rsid w:val="00151B21"/>
    <w:rsid w:val="00151D24"/>
    <w:rsid w:val="00151D88"/>
    <w:rsid w:val="00152245"/>
    <w:rsid w:val="001524EE"/>
    <w:rsid w:val="00152727"/>
    <w:rsid w:val="0015280B"/>
    <w:rsid w:val="00152981"/>
    <w:rsid w:val="00152EAB"/>
    <w:rsid w:val="001532B3"/>
    <w:rsid w:val="0015339F"/>
    <w:rsid w:val="0015341A"/>
    <w:rsid w:val="00153C51"/>
    <w:rsid w:val="00153D26"/>
    <w:rsid w:val="00153F87"/>
    <w:rsid w:val="001545C9"/>
    <w:rsid w:val="001549B9"/>
    <w:rsid w:val="0015530F"/>
    <w:rsid w:val="001553CB"/>
    <w:rsid w:val="00155684"/>
    <w:rsid w:val="001562F5"/>
    <w:rsid w:val="0015635D"/>
    <w:rsid w:val="00156626"/>
    <w:rsid w:val="00156730"/>
    <w:rsid w:val="00156A20"/>
    <w:rsid w:val="00156B86"/>
    <w:rsid w:val="00156CA3"/>
    <w:rsid w:val="00156DED"/>
    <w:rsid w:val="00156F7E"/>
    <w:rsid w:val="0015710F"/>
    <w:rsid w:val="00157878"/>
    <w:rsid w:val="00157DFF"/>
    <w:rsid w:val="001601C5"/>
    <w:rsid w:val="001603CC"/>
    <w:rsid w:val="00160FAC"/>
    <w:rsid w:val="00161659"/>
    <w:rsid w:val="001618F9"/>
    <w:rsid w:val="00161AAF"/>
    <w:rsid w:val="00161C98"/>
    <w:rsid w:val="001622BB"/>
    <w:rsid w:val="0016298D"/>
    <w:rsid w:val="00162B8A"/>
    <w:rsid w:val="00162E17"/>
    <w:rsid w:val="00162EE7"/>
    <w:rsid w:val="00163094"/>
    <w:rsid w:val="0016309A"/>
    <w:rsid w:val="001636E3"/>
    <w:rsid w:val="0016398B"/>
    <w:rsid w:val="001655E2"/>
    <w:rsid w:val="0016560C"/>
    <w:rsid w:val="001657C0"/>
    <w:rsid w:val="001657DF"/>
    <w:rsid w:val="001661AC"/>
    <w:rsid w:val="00166312"/>
    <w:rsid w:val="00166941"/>
    <w:rsid w:val="0016696E"/>
    <w:rsid w:val="00166F6B"/>
    <w:rsid w:val="00167550"/>
    <w:rsid w:val="001679F5"/>
    <w:rsid w:val="00170333"/>
    <w:rsid w:val="00170337"/>
    <w:rsid w:val="0017093B"/>
    <w:rsid w:val="00170D55"/>
    <w:rsid w:val="0017126D"/>
    <w:rsid w:val="00171324"/>
    <w:rsid w:val="00171621"/>
    <w:rsid w:val="00171832"/>
    <w:rsid w:val="00171B64"/>
    <w:rsid w:val="00172BC9"/>
    <w:rsid w:val="00172BD3"/>
    <w:rsid w:val="00172F1E"/>
    <w:rsid w:val="00173245"/>
    <w:rsid w:val="0017358B"/>
    <w:rsid w:val="001737ED"/>
    <w:rsid w:val="00173A5B"/>
    <w:rsid w:val="00173B79"/>
    <w:rsid w:val="00173CA9"/>
    <w:rsid w:val="00173E8B"/>
    <w:rsid w:val="00174815"/>
    <w:rsid w:val="00174DC9"/>
    <w:rsid w:val="00174F9C"/>
    <w:rsid w:val="001753C1"/>
    <w:rsid w:val="00175967"/>
    <w:rsid w:val="00176344"/>
    <w:rsid w:val="00177411"/>
    <w:rsid w:val="001777AB"/>
    <w:rsid w:val="001777CD"/>
    <w:rsid w:val="001778F6"/>
    <w:rsid w:val="00177CFB"/>
    <w:rsid w:val="00180183"/>
    <w:rsid w:val="00181117"/>
    <w:rsid w:val="00181588"/>
    <w:rsid w:val="0018166F"/>
    <w:rsid w:val="00181716"/>
    <w:rsid w:val="001817DE"/>
    <w:rsid w:val="0018207E"/>
    <w:rsid w:val="0018261E"/>
    <w:rsid w:val="0018297E"/>
    <w:rsid w:val="001829C4"/>
    <w:rsid w:val="00182F5F"/>
    <w:rsid w:val="00183895"/>
    <w:rsid w:val="00184254"/>
    <w:rsid w:val="001844AC"/>
    <w:rsid w:val="001845B3"/>
    <w:rsid w:val="00184860"/>
    <w:rsid w:val="00184A4B"/>
    <w:rsid w:val="00184CD6"/>
    <w:rsid w:val="0018506C"/>
    <w:rsid w:val="001857F9"/>
    <w:rsid w:val="00185AB9"/>
    <w:rsid w:val="001860B8"/>
    <w:rsid w:val="00186737"/>
    <w:rsid w:val="0018715A"/>
    <w:rsid w:val="0018729E"/>
    <w:rsid w:val="001873EC"/>
    <w:rsid w:val="001879FA"/>
    <w:rsid w:val="00187B76"/>
    <w:rsid w:val="00187BD8"/>
    <w:rsid w:val="00190302"/>
    <w:rsid w:val="00190421"/>
    <w:rsid w:val="00190739"/>
    <w:rsid w:val="0019108F"/>
    <w:rsid w:val="00191162"/>
    <w:rsid w:val="001923B5"/>
    <w:rsid w:val="0019268C"/>
    <w:rsid w:val="00192A5D"/>
    <w:rsid w:val="00192FD2"/>
    <w:rsid w:val="00193055"/>
    <w:rsid w:val="00193446"/>
    <w:rsid w:val="00193721"/>
    <w:rsid w:val="00194B5C"/>
    <w:rsid w:val="00194C3C"/>
    <w:rsid w:val="00195DB5"/>
    <w:rsid w:val="00195F70"/>
    <w:rsid w:val="0019631C"/>
    <w:rsid w:val="001963CC"/>
    <w:rsid w:val="001966F7"/>
    <w:rsid w:val="0019699D"/>
    <w:rsid w:val="00196F37"/>
    <w:rsid w:val="001975C9"/>
    <w:rsid w:val="00197740"/>
    <w:rsid w:val="001A002B"/>
    <w:rsid w:val="001A032C"/>
    <w:rsid w:val="001A038F"/>
    <w:rsid w:val="001A0560"/>
    <w:rsid w:val="001A0BBC"/>
    <w:rsid w:val="001A15D2"/>
    <w:rsid w:val="001A1866"/>
    <w:rsid w:val="001A23D0"/>
    <w:rsid w:val="001A27B4"/>
    <w:rsid w:val="001A291E"/>
    <w:rsid w:val="001A2E7C"/>
    <w:rsid w:val="001A31D9"/>
    <w:rsid w:val="001A31FE"/>
    <w:rsid w:val="001A32B0"/>
    <w:rsid w:val="001A34E2"/>
    <w:rsid w:val="001A378B"/>
    <w:rsid w:val="001A3806"/>
    <w:rsid w:val="001A3F45"/>
    <w:rsid w:val="001A4239"/>
    <w:rsid w:val="001A4511"/>
    <w:rsid w:val="001A467E"/>
    <w:rsid w:val="001A4AB3"/>
    <w:rsid w:val="001A4AF6"/>
    <w:rsid w:val="001A5012"/>
    <w:rsid w:val="001A5758"/>
    <w:rsid w:val="001A5A04"/>
    <w:rsid w:val="001A63EF"/>
    <w:rsid w:val="001A64AA"/>
    <w:rsid w:val="001A69AF"/>
    <w:rsid w:val="001A72FC"/>
    <w:rsid w:val="001A73AE"/>
    <w:rsid w:val="001A797A"/>
    <w:rsid w:val="001B0344"/>
    <w:rsid w:val="001B14D5"/>
    <w:rsid w:val="001B1D61"/>
    <w:rsid w:val="001B1E2E"/>
    <w:rsid w:val="001B1ECD"/>
    <w:rsid w:val="001B20D5"/>
    <w:rsid w:val="001B253D"/>
    <w:rsid w:val="001B28EE"/>
    <w:rsid w:val="001B2AA8"/>
    <w:rsid w:val="001B2B1D"/>
    <w:rsid w:val="001B33D9"/>
    <w:rsid w:val="001B3DAE"/>
    <w:rsid w:val="001B3F2E"/>
    <w:rsid w:val="001B3F68"/>
    <w:rsid w:val="001B470F"/>
    <w:rsid w:val="001B4A40"/>
    <w:rsid w:val="001B5970"/>
    <w:rsid w:val="001B5A03"/>
    <w:rsid w:val="001B5D97"/>
    <w:rsid w:val="001B5F75"/>
    <w:rsid w:val="001B62D4"/>
    <w:rsid w:val="001B6532"/>
    <w:rsid w:val="001B697B"/>
    <w:rsid w:val="001B7170"/>
    <w:rsid w:val="001B7301"/>
    <w:rsid w:val="001B7FCD"/>
    <w:rsid w:val="001C0106"/>
    <w:rsid w:val="001C0142"/>
    <w:rsid w:val="001C0944"/>
    <w:rsid w:val="001C0CD3"/>
    <w:rsid w:val="001C11C1"/>
    <w:rsid w:val="001C1692"/>
    <w:rsid w:val="001C1AF7"/>
    <w:rsid w:val="001C1C26"/>
    <w:rsid w:val="001C25A0"/>
    <w:rsid w:val="001C2B91"/>
    <w:rsid w:val="001C2BC4"/>
    <w:rsid w:val="001C2E98"/>
    <w:rsid w:val="001C3A32"/>
    <w:rsid w:val="001C417D"/>
    <w:rsid w:val="001C43FD"/>
    <w:rsid w:val="001C4655"/>
    <w:rsid w:val="001C4921"/>
    <w:rsid w:val="001C4CB7"/>
    <w:rsid w:val="001C551D"/>
    <w:rsid w:val="001C57D2"/>
    <w:rsid w:val="001C64EF"/>
    <w:rsid w:val="001C66FD"/>
    <w:rsid w:val="001C6D21"/>
    <w:rsid w:val="001C6EF6"/>
    <w:rsid w:val="001C6F9A"/>
    <w:rsid w:val="001C7258"/>
    <w:rsid w:val="001C7328"/>
    <w:rsid w:val="001C7494"/>
    <w:rsid w:val="001C7E1B"/>
    <w:rsid w:val="001D0304"/>
    <w:rsid w:val="001D0907"/>
    <w:rsid w:val="001D0C5E"/>
    <w:rsid w:val="001D0D6C"/>
    <w:rsid w:val="001D11E5"/>
    <w:rsid w:val="001D172E"/>
    <w:rsid w:val="001D1911"/>
    <w:rsid w:val="001D1D0B"/>
    <w:rsid w:val="001D223E"/>
    <w:rsid w:val="001D2C37"/>
    <w:rsid w:val="001D2E1B"/>
    <w:rsid w:val="001D3017"/>
    <w:rsid w:val="001D39EA"/>
    <w:rsid w:val="001D3C8B"/>
    <w:rsid w:val="001D3FB1"/>
    <w:rsid w:val="001D44EE"/>
    <w:rsid w:val="001D45A7"/>
    <w:rsid w:val="001D47F3"/>
    <w:rsid w:val="001D49DA"/>
    <w:rsid w:val="001D514A"/>
    <w:rsid w:val="001D541C"/>
    <w:rsid w:val="001D5584"/>
    <w:rsid w:val="001D55AC"/>
    <w:rsid w:val="001D5A9E"/>
    <w:rsid w:val="001D5F50"/>
    <w:rsid w:val="001D5FEA"/>
    <w:rsid w:val="001D61CD"/>
    <w:rsid w:val="001D6812"/>
    <w:rsid w:val="001D6A2C"/>
    <w:rsid w:val="001D6CA8"/>
    <w:rsid w:val="001D75C9"/>
    <w:rsid w:val="001D7639"/>
    <w:rsid w:val="001D7A76"/>
    <w:rsid w:val="001D7C41"/>
    <w:rsid w:val="001D7C49"/>
    <w:rsid w:val="001D7D96"/>
    <w:rsid w:val="001E09CC"/>
    <w:rsid w:val="001E0A03"/>
    <w:rsid w:val="001E0A6B"/>
    <w:rsid w:val="001E12F6"/>
    <w:rsid w:val="001E1304"/>
    <w:rsid w:val="001E136B"/>
    <w:rsid w:val="001E151D"/>
    <w:rsid w:val="001E23D8"/>
    <w:rsid w:val="001E257A"/>
    <w:rsid w:val="001E26B6"/>
    <w:rsid w:val="001E2C6B"/>
    <w:rsid w:val="001E30A1"/>
    <w:rsid w:val="001E3C4F"/>
    <w:rsid w:val="001E3E1C"/>
    <w:rsid w:val="001E4CDE"/>
    <w:rsid w:val="001E4DA3"/>
    <w:rsid w:val="001E5177"/>
    <w:rsid w:val="001E5A5F"/>
    <w:rsid w:val="001E6158"/>
    <w:rsid w:val="001E6245"/>
    <w:rsid w:val="001E748E"/>
    <w:rsid w:val="001E75D1"/>
    <w:rsid w:val="001E7772"/>
    <w:rsid w:val="001E7F7B"/>
    <w:rsid w:val="001F0525"/>
    <w:rsid w:val="001F0557"/>
    <w:rsid w:val="001F0774"/>
    <w:rsid w:val="001F07FF"/>
    <w:rsid w:val="001F0DF6"/>
    <w:rsid w:val="001F116F"/>
    <w:rsid w:val="001F1404"/>
    <w:rsid w:val="001F19BF"/>
    <w:rsid w:val="001F1A41"/>
    <w:rsid w:val="001F29C5"/>
    <w:rsid w:val="001F2AD5"/>
    <w:rsid w:val="001F2F32"/>
    <w:rsid w:val="001F33DC"/>
    <w:rsid w:val="001F373D"/>
    <w:rsid w:val="001F3C74"/>
    <w:rsid w:val="001F3F0E"/>
    <w:rsid w:val="001F452C"/>
    <w:rsid w:val="001F4863"/>
    <w:rsid w:val="001F4BA8"/>
    <w:rsid w:val="001F4C60"/>
    <w:rsid w:val="001F4E35"/>
    <w:rsid w:val="001F539F"/>
    <w:rsid w:val="001F5A71"/>
    <w:rsid w:val="001F5D0C"/>
    <w:rsid w:val="001F6123"/>
    <w:rsid w:val="001F61A0"/>
    <w:rsid w:val="001F6D95"/>
    <w:rsid w:val="001F734E"/>
    <w:rsid w:val="001F73AF"/>
    <w:rsid w:val="001F7810"/>
    <w:rsid w:val="001F7AEC"/>
    <w:rsid w:val="00200011"/>
    <w:rsid w:val="00200F6E"/>
    <w:rsid w:val="00200FFD"/>
    <w:rsid w:val="002016A4"/>
    <w:rsid w:val="002016AA"/>
    <w:rsid w:val="00202736"/>
    <w:rsid w:val="00202A8F"/>
    <w:rsid w:val="00202B51"/>
    <w:rsid w:val="00202D95"/>
    <w:rsid w:val="00204484"/>
    <w:rsid w:val="0020465F"/>
    <w:rsid w:val="002047FA"/>
    <w:rsid w:val="00204A21"/>
    <w:rsid w:val="00204A7F"/>
    <w:rsid w:val="00204CA7"/>
    <w:rsid w:val="00204E02"/>
    <w:rsid w:val="00204FCD"/>
    <w:rsid w:val="00205155"/>
    <w:rsid w:val="0020535D"/>
    <w:rsid w:val="002057CB"/>
    <w:rsid w:val="00205A19"/>
    <w:rsid w:val="00205C46"/>
    <w:rsid w:val="0020609B"/>
    <w:rsid w:val="00206AA4"/>
    <w:rsid w:val="00206D67"/>
    <w:rsid w:val="00206DBB"/>
    <w:rsid w:val="00206FB8"/>
    <w:rsid w:val="002071DB"/>
    <w:rsid w:val="00207340"/>
    <w:rsid w:val="002073C2"/>
    <w:rsid w:val="0020769D"/>
    <w:rsid w:val="0020779E"/>
    <w:rsid w:val="00207B6B"/>
    <w:rsid w:val="00210A9B"/>
    <w:rsid w:val="00210B2A"/>
    <w:rsid w:val="00210CA9"/>
    <w:rsid w:val="00210FF0"/>
    <w:rsid w:val="00211222"/>
    <w:rsid w:val="002115E3"/>
    <w:rsid w:val="0021192E"/>
    <w:rsid w:val="00211A8A"/>
    <w:rsid w:val="002122FA"/>
    <w:rsid w:val="0021264C"/>
    <w:rsid w:val="002126DE"/>
    <w:rsid w:val="00212792"/>
    <w:rsid w:val="00212E97"/>
    <w:rsid w:val="00213315"/>
    <w:rsid w:val="00213D30"/>
    <w:rsid w:val="00214289"/>
    <w:rsid w:val="002144D3"/>
    <w:rsid w:val="0021466F"/>
    <w:rsid w:val="0021494E"/>
    <w:rsid w:val="00215447"/>
    <w:rsid w:val="0021551A"/>
    <w:rsid w:val="00215543"/>
    <w:rsid w:val="0021566C"/>
    <w:rsid w:val="00215E1B"/>
    <w:rsid w:val="0021607E"/>
    <w:rsid w:val="002163AE"/>
    <w:rsid w:val="00216B40"/>
    <w:rsid w:val="00216D0D"/>
    <w:rsid w:val="00216D92"/>
    <w:rsid w:val="00217161"/>
    <w:rsid w:val="002173A9"/>
    <w:rsid w:val="00217601"/>
    <w:rsid w:val="00217AF5"/>
    <w:rsid w:val="00217DA7"/>
    <w:rsid w:val="0022010C"/>
    <w:rsid w:val="00220449"/>
    <w:rsid w:val="002208DE"/>
    <w:rsid w:val="00220E86"/>
    <w:rsid w:val="00220E97"/>
    <w:rsid w:val="0022206D"/>
    <w:rsid w:val="00222517"/>
    <w:rsid w:val="002225E6"/>
    <w:rsid w:val="00222AE9"/>
    <w:rsid w:val="0022311C"/>
    <w:rsid w:val="002236B6"/>
    <w:rsid w:val="00223770"/>
    <w:rsid w:val="00223BE1"/>
    <w:rsid w:val="00223C53"/>
    <w:rsid w:val="00223E5E"/>
    <w:rsid w:val="00224327"/>
    <w:rsid w:val="002247C1"/>
    <w:rsid w:val="00224B52"/>
    <w:rsid w:val="00224D1F"/>
    <w:rsid w:val="00225E4D"/>
    <w:rsid w:val="0022601E"/>
    <w:rsid w:val="0022620B"/>
    <w:rsid w:val="002264F7"/>
    <w:rsid w:val="00226ADC"/>
    <w:rsid w:val="00226AE7"/>
    <w:rsid w:val="00226FC7"/>
    <w:rsid w:val="00226FD6"/>
    <w:rsid w:val="002273A7"/>
    <w:rsid w:val="00227526"/>
    <w:rsid w:val="002278ED"/>
    <w:rsid w:val="00227AB1"/>
    <w:rsid w:val="002302C8"/>
    <w:rsid w:val="00230375"/>
    <w:rsid w:val="00230471"/>
    <w:rsid w:val="00230781"/>
    <w:rsid w:val="002308DB"/>
    <w:rsid w:val="002316D1"/>
    <w:rsid w:val="002317D6"/>
    <w:rsid w:val="0023211C"/>
    <w:rsid w:val="0023262E"/>
    <w:rsid w:val="00232F2D"/>
    <w:rsid w:val="002330FA"/>
    <w:rsid w:val="002335A9"/>
    <w:rsid w:val="002337AC"/>
    <w:rsid w:val="002338CE"/>
    <w:rsid w:val="00234041"/>
    <w:rsid w:val="0023455D"/>
    <w:rsid w:val="0023456F"/>
    <w:rsid w:val="00234A49"/>
    <w:rsid w:val="00234D5D"/>
    <w:rsid w:val="00234FAC"/>
    <w:rsid w:val="002350D2"/>
    <w:rsid w:val="0023513E"/>
    <w:rsid w:val="002355AA"/>
    <w:rsid w:val="00235646"/>
    <w:rsid w:val="00235A85"/>
    <w:rsid w:val="00235C36"/>
    <w:rsid w:val="00235D45"/>
    <w:rsid w:val="00235EC4"/>
    <w:rsid w:val="00235F8B"/>
    <w:rsid w:val="00236021"/>
    <w:rsid w:val="00236091"/>
    <w:rsid w:val="002360C6"/>
    <w:rsid w:val="0023661D"/>
    <w:rsid w:val="002369C5"/>
    <w:rsid w:val="00236F25"/>
    <w:rsid w:val="002370FE"/>
    <w:rsid w:val="002376D8"/>
    <w:rsid w:val="00237C33"/>
    <w:rsid w:val="00237E4B"/>
    <w:rsid w:val="00240172"/>
    <w:rsid w:val="002411DD"/>
    <w:rsid w:val="002418A7"/>
    <w:rsid w:val="00243A22"/>
    <w:rsid w:val="00243BF9"/>
    <w:rsid w:val="00244149"/>
    <w:rsid w:val="0024428A"/>
    <w:rsid w:val="002443B7"/>
    <w:rsid w:val="00244DB5"/>
    <w:rsid w:val="002453C4"/>
    <w:rsid w:val="00245566"/>
    <w:rsid w:val="0024568D"/>
    <w:rsid w:val="002459D0"/>
    <w:rsid w:val="00245E3C"/>
    <w:rsid w:val="002471E0"/>
    <w:rsid w:val="002477A2"/>
    <w:rsid w:val="002478D4"/>
    <w:rsid w:val="0024791E"/>
    <w:rsid w:val="00250252"/>
    <w:rsid w:val="00250D59"/>
    <w:rsid w:val="00250DF6"/>
    <w:rsid w:val="00250E5E"/>
    <w:rsid w:val="0025118B"/>
    <w:rsid w:val="00251362"/>
    <w:rsid w:val="002513F9"/>
    <w:rsid w:val="00251494"/>
    <w:rsid w:val="002520B7"/>
    <w:rsid w:val="00252193"/>
    <w:rsid w:val="00252476"/>
    <w:rsid w:val="00252523"/>
    <w:rsid w:val="00252BCA"/>
    <w:rsid w:val="00252E9C"/>
    <w:rsid w:val="0025364B"/>
    <w:rsid w:val="002536D2"/>
    <w:rsid w:val="00253AAB"/>
    <w:rsid w:val="00253EB9"/>
    <w:rsid w:val="00253FB4"/>
    <w:rsid w:val="00254292"/>
    <w:rsid w:val="00254E7A"/>
    <w:rsid w:val="00254EC0"/>
    <w:rsid w:val="0025510F"/>
    <w:rsid w:val="00255339"/>
    <w:rsid w:val="0025543E"/>
    <w:rsid w:val="002555BD"/>
    <w:rsid w:val="002557D3"/>
    <w:rsid w:val="00255AED"/>
    <w:rsid w:val="002561A3"/>
    <w:rsid w:val="002561EF"/>
    <w:rsid w:val="00256341"/>
    <w:rsid w:val="00257206"/>
    <w:rsid w:val="002572C9"/>
    <w:rsid w:val="002572FE"/>
    <w:rsid w:val="0025775F"/>
    <w:rsid w:val="00260462"/>
    <w:rsid w:val="002604B5"/>
    <w:rsid w:val="00260520"/>
    <w:rsid w:val="0026059B"/>
    <w:rsid w:val="002608BC"/>
    <w:rsid w:val="00260A88"/>
    <w:rsid w:val="00260C4F"/>
    <w:rsid w:val="00261218"/>
    <w:rsid w:val="00261278"/>
    <w:rsid w:val="002619E2"/>
    <w:rsid w:val="00261C6A"/>
    <w:rsid w:val="00261D8E"/>
    <w:rsid w:val="00263004"/>
    <w:rsid w:val="00263381"/>
    <w:rsid w:val="002636CF"/>
    <w:rsid w:val="00263880"/>
    <w:rsid w:val="00263BEB"/>
    <w:rsid w:val="00263C78"/>
    <w:rsid w:val="00263CD8"/>
    <w:rsid w:val="00263DB7"/>
    <w:rsid w:val="00263F5C"/>
    <w:rsid w:val="00263FBB"/>
    <w:rsid w:val="0026418A"/>
    <w:rsid w:val="002641CB"/>
    <w:rsid w:val="00264DB1"/>
    <w:rsid w:val="0026524B"/>
    <w:rsid w:val="00265951"/>
    <w:rsid w:val="00265CCC"/>
    <w:rsid w:val="00266165"/>
    <w:rsid w:val="0026633C"/>
    <w:rsid w:val="00266779"/>
    <w:rsid w:val="00266941"/>
    <w:rsid w:val="00267181"/>
    <w:rsid w:val="00267346"/>
    <w:rsid w:val="0026744A"/>
    <w:rsid w:val="00267EE9"/>
    <w:rsid w:val="00267F47"/>
    <w:rsid w:val="00270192"/>
    <w:rsid w:val="00270993"/>
    <w:rsid w:val="00270A01"/>
    <w:rsid w:val="00270AA0"/>
    <w:rsid w:val="00270D9B"/>
    <w:rsid w:val="002715A0"/>
    <w:rsid w:val="00271DB1"/>
    <w:rsid w:val="00272CB2"/>
    <w:rsid w:val="00273085"/>
    <w:rsid w:val="00273919"/>
    <w:rsid w:val="00274462"/>
    <w:rsid w:val="00274654"/>
    <w:rsid w:val="002746EC"/>
    <w:rsid w:val="0027473C"/>
    <w:rsid w:val="00275202"/>
    <w:rsid w:val="00275382"/>
    <w:rsid w:val="002754FD"/>
    <w:rsid w:val="002756D3"/>
    <w:rsid w:val="00275EA1"/>
    <w:rsid w:val="00275F23"/>
    <w:rsid w:val="002765BB"/>
    <w:rsid w:val="002765F5"/>
    <w:rsid w:val="00276D83"/>
    <w:rsid w:val="00276F62"/>
    <w:rsid w:val="00277216"/>
    <w:rsid w:val="002773A3"/>
    <w:rsid w:val="00277A1A"/>
    <w:rsid w:val="00277CCC"/>
    <w:rsid w:val="0028026D"/>
    <w:rsid w:val="00280865"/>
    <w:rsid w:val="00280B62"/>
    <w:rsid w:val="002817F5"/>
    <w:rsid w:val="002819F6"/>
    <w:rsid w:val="00281A3C"/>
    <w:rsid w:val="00282039"/>
    <w:rsid w:val="00282421"/>
    <w:rsid w:val="0028248E"/>
    <w:rsid w:val="00282B27"/>
    <w:rsid w:val="00282B5A"/>
    <w:rsid w:val="00282D56"/>
    <w:rsid w:val="00283120"/>
    <w:rsid w:val="002836D7"/>
    <w:rsid w:val="00283925"/>
    <w:rsid w:val="00283C18"/>
    <w:rsid w:val="00283C29"/>
    <w:rsid w:val="00283F65"/>
    <w:rsid w:val="00283F6B"/>
    <w:rsid w:val="002844B8"/>
    <w:rsid w:val="002844FB"/>
    <w:rsid w:val="002848D9"/>
    <w:rsid w:val="00284B2D"/>
    <w:rsid w:val="00284C4F"/>
    <w:rsid w:val="00285401"/>
    <w:rsid w:val="0028541D"/>
    <w:rsid w:val="00285575"/>
    <w:rsid w:val="002858E3"/>
    <w:rsid w:val="00285DE9"/>
    <w:rsid w:val="00285E36"/>
    <w:rsid w:val="002862B2"/>
    <w:rsid w:val="0028663A"/>
    <w:rsid w:val="00286BB1"/>
    <w:rsid w:val="00287304"/>
    <w:rsid w:val="00287C3F"/>
    <w:rsid w:val="002900B0"/>
    <w:rsid w:val="00290730"/>
    <w:rsid w:val="002908D0"/>
    <w:rsid w:val="00290CAE"/>
    <w:rsid w:val="002914F8"/>
    <w:rsid w:val="00291763"/>
    <w:rsid w:val="0029194E"/>
    <w:rsid w:val="00291A3B"/>
    <w:rsid w:val="00291DD9"/>
    <w:rsid w:val="0029256E"/>
    <w:rsid w:val="00292B6B"/>
    <w:rsid w:val="00293026"/>
    <w:rsid w:val="002932C9"/>
    <w:rsid w:val="0029346B"/>
    <w:rsid w:val="002934D0"/>
    <w:rsid w:val="0029350A"/>
    <w:rsid w:val="002939D4"/>
    <w:rsid w:val="00294602"/>
    <w:rsid w:val="0029502E"/>
    <w:rsid w:val="00295170"/>
    <w:rsid w:val="00295A2F"/>
    <w:rsid w:val="00296184"/>
    <w:rsid w:val="0029654C"/>
    <w:rsid w:val="0029704F"/>
    <w:rsid w:val="002A0791"/>
    <w:rsid w:val="002A0B79"/>
    <w:rsid w:val="002A0BCA"/>
    <w:rsid w:val="002A0CED"/>
    <w:rsid w:val="002A0D87"/>
    <w:rsid w:val="002A1284"/>
    <w:rsid w:val="002A1537"/>
    <w:rsid w:val="002A158A"/>
    <w:rsid w:val="002A1CDE"/>
    <w:rsid w:val="002A1E44"/>
    <w:rsid w:val="002A21BB"/>
    <w:rsid w:val="002A245F"/>
    <w:rsid w:val="002A29D6"/>
    <w:rsid w:val="002A3589"/>
    <w:rsid w:val="002A37FD"/>
    <w:rsid w:val="002A3DB9"/>
    <w:rsid w:val="002A49FE"/>
    <w:rsid w:val="002A4B8B"/>
    <w:rsid w:val="002A528B"/>
    <w:rsid w:val="002A5403"/>
    <w:rsid w:val="002A571A"/>
    <w:rsid w:val="002A5D38"/>
    <w:rsid w:val="002A6707"/>
    <w:rsid w:val="002A672E"/>
    <w:rsid w:val="002A6926"/>
    <w:rsid w:val="002A6FC7"/>
    <w:rsid w:val="002A702C"/>
    <w:rsid w:val="002A7126"/>
    <w:rsid w:val="002A739C"/>
    <w:rsid w:val="002A7BB6"/>
    <w:rsid w:val="002A7BD3"/>
    <w:rsid w:val="002A7FCA"/>
    <w:rsid w:val="002B0514"/>
    <w:rsid w:val="002B053D"/>
    <w:rsid w:val="002B06C9"/>
    <w:rsid w:val="002B16A4"/>
    <w:rsid w:val="002B1CFF"/>
    <w:rsid w:val="002B1EB0"/>
    <w:rsid w:val="002B20B3"/>
    <w:rsid w:val="002B27FC"/>
    <w:rsid w:val="002B2A2F"/>
    <w:rsid w:val="002B2DBA"/>
    <w:rsid w:val="002B2FC3"/>
    <w:rsid w:val="002B3E68"/>
    <w:rsid w:val="002B4370"/>
    <w:rsid w:val="002B49C7"/>
    <w:rsid w:val="002B4BC3"/>
    <w:rsid w:val="002B4E16"/>
    <w:rsid w:val="002B5068"/>
    <w:rsid w:val="002B5287"/>
    <w:rsid w:val="002B5487"/>
    <w:rsid w:val="002B5606"/>
    <w:rsid w:val="002B5D7B"/>
    <w:rsid w:val="002B5DE3"/>
    <w:rsid w:val="002B614B"/>
    <w:rsid w:val="002B6214"/>
    <w:rsid w:val="002B6693"/>
    <w:rsid w:val="002B694E"/>
    <w:rsid w:val="002B6C38"/>
    <w:rsid w:val="002B6CDD"/>
    <w:rsid w:val="002B6D04"/>
    <w:rsid w:val="002B6D16"/>
    <w:rsid w:val="002B7112"/>
    <w:rsid w:val="002B724F"/>
    <w:rsid w:val="002B7425"/>
    <w:rsid w:val="002B7524"/>
    <w:rsid w:val="002B7724"/>
    <w:rsid w:val="002B78AF"/>
    <w:rsid w:val="002B7FCC"/>
    <w:rsid w:val="002C04F0"/>
    <w:rsid w:val="002C1319"/>
    <w:rsid w:val="002C2170"/>
    <w:rsid w:val="002C23A2"/>
    <w:rsid w:val="002C35E0"/>
    <w:rsid w:val="002C39DE"/>
    <w:rsid w:val="002C3E18"/>
    <w:rsid w:val="002C430E"/>
    <w:rsid w:val="002C52C2"/>
    <w:rsid w:val="002C545C"/>
    <w:rsid w:val="002C589A"/>
    <w:rsid w:val="002C5989"/>
    <w:rsid w:val="002C5FEB"/>
    <w:rsid w:val="002C60AA"/>
    <w:rsid w:val="002C6CBA"/>
    <w:rsid w:val="002C6D23"/>
    <w:rsid w:val="002C6F3C"/>
    <w:rsid w:val="002C6FDB"/>
    <w:rsid w:val="002C711A"/>
    <w:rsid w:val="002C7304"/>
    <w:rsid w:val="002C7326"/>
    <w:rsid w:val="002C758F"/>
    <w:rsid w:val="002C78D7"/>
    <w:rsid w:val="002C7BD8"/>
    <w:rsid w:val="002C7DE3"/>
    <w:rsid w:val="002C7DE9"/>
    <w:rsid w:val="002C7F25"/>
    <w:rsid w:val="002D0534"/>
    <w:rsid w:val="002D09D2"/>
    <w:rsid w:val="002D1188"/>
    <w:rsid w:val="002D1322"/>
    <w:rsid w:val="002D16BB"/>
    <w:rsid w:val="002D1C04"/>
    <w:rsid w:val="002D1D0E"/>
    <w:rsid w:val="002D21CA"/>
    <w:rsid w:val="002D2A1B"/>
    <w:rsid w:val="002D39E2"/>
    <w:rsid w:val="002D3D5A"/>
    <w:rsid w:val="002D4EC8"/>
    <w:rsid w:val="002D4F1E"/>
    <w:rsid w:val="002D5CDB"/>
    <w:rsid w:val="002D5D0C"/>
    <w:rsid w:val="002D5D12"/>
    <w:rsid w:val="002D60FF"/>
    <w:rsid w:val="002D61D6"/>
    <w:rsid w:val="002D63DC"/>
    <w:rsid w:val="002D69A0"/>
    <w:rsid w:val="002D6AF6"/>
    <w:rsid w:val="002D7397"/>
    <w:rsid w:val="002D75DB"/>
    <w:rsid w:val="002D7D0E"/>
    <w:rsid w:val="002E0155"/>
    <w:rsid w:val="002E016C"/>
    <w:rsid w:val="002E04F1"/>
    <w:rsid w:val="002E05FF"/>
    <w:rsid w:val="002E075D"/>
    <w:rsid w:val="002E0DD0"/>
    <w:rsid w:val="002E10EF"/>
    <w:rsid w:val="002E1B20"/>
    <w:rsid w:val="002E1BE8"/>
    <w:rsid w:val="002E227C"/>
    <w:rsid w:val="002E229A"/>
    <w:rsid w:val="002E2AAF"/>
    <w:rsid w:val="002E2DCC"/>
    <w:rsid w:val="002E3A14"/>
    <w:rsid w:val="002E3C64"/>
    <w:rsid w:val="002E3F8C"/>
    <w:rsid w:val="002E441A"/>
    <w:rsid w:val="002E44A1"/>
    <w:rsid w:val="002E5835"/>
    <w:rsid w:val="002E58ED"/>
    <w:rsid w:val="002E5D23"/>
    <w:rsid w:val="002E5FDD"/>
    <w:rsid w:val="002E6668"/>
    <w:rsid w:val="002E6A4A"/>
    <w:rsid w:val="002E7279"/>
    <w:rsid w:val="002E734F"/>
    <w:rsid w:val="002E73E9"/>
    <w:rsid w:val="002E749B"/>
    <w:rsid w:val="002E7635"/>
    <w:rsid w:val="002E77C5"/>
    <w:rsid w:val="002E7805"/>
    <w:rsid w:val="002E7A50"/>
    <w:rsid w:val="002E7ADA"/>
    <w:rsid w:val="002F0068"/>
    <w:rsid w:val="002F01EF"/>
    <w:rsid w:val="002F0376"/>
    <w:rsid w:val="002F05BA"/>
    <w:rsid w:val="002F064A"/>
    <w:rsid w:val="002F0B1C"/>
    <w:rsid w:val="002F0E35"/>
    <w:rsid w:val="002F15A0"/>
    <w:rsid w:val="002F1634"/>
    <w:rsid w:val="002F1B79"/>
    <w:rsid w:val="002F217A"/>
    <w:rsid w:val="002F231B"/>
    <w:rsid w:val="002F2518"/>
    <w:rsid w:val="002F25C3"/>
    <w:rsid w:val="002F27AE"/>
    <w:rsid w:val="002F2851"/>
    <w:rsid w:val="002F2919"/>
    <w:rsid w:val="002F3E4D"/>
    <w:rsid w:val="002F5333"/>
    <w:rsid w:val="002F533D"/>
    <w:rsid w:val="002F53BA"/>
    <w:rsid w:val="002F5989"/>
    <w:rsid w:val="002F5A7E"/>
    <w:rsid w:val="002F5DEF"/>
    <w:rsid w:val="002F66EE"/>
    <w:rsid w:val="002F692A"/>
    <w:rsid w:val="002F7C88"/>
    <w:rsid w:val="002F7CA7"/>
    <w:rsid w:val="003002F4"/>
    <w:rsid w:val="003003E9"/>
    <w:rsid w:val="003009EC"/>
    <w:rsid w:val="00300FC0"/>
    <w:rsid w:val="00302165"/>
    <w:rsid w:val="003022D5"/>
    <w:rsid w:val="00302950"/>
    <w:rsid w:val="00302B34"/>
    <w:rsid w:val="00302C07"/>
    <w:rsid w:val="00303094"/>
    <w:rsid w:val="00303801"/>
    <w:rsid w:val="00303B4C"/>
    <w:rsid w:val="00303D3C"/>
    <w:rsid w:val="00303E95"/>
    <w:rsid w:val="0030427D"/>
    <w:rsid w:val="0030473F"/>
    <w:rsid w:val="003048C0"/>
    <w:rsid w:val="003048D0"/>
    <w:rsid w:val="00304B9D"/>
    <w:rsid w:val="00304E6C"/>
    <w:rsid w:val="00305AB8"/>
    <w:rsid w:val="00305CB7"/>
    <w:rsid w:val="00305F9D"/>
    <w:rsid w:val="00306070"/>
    <w:rsid w:val="0030631F"/>
    <w:rsid w:val="0030651B"/>
    <w:rsid w:val="003066EA"/>
    <w:rsid w:val="00306D59"/>
    <w:rsid w:val="003070BE"/>
    <w:rsid w:val="003077BC"/>
    <w:rsid w:val="0030794F"/>
    <w:rsid w:val="00307E06"/>
    <w:rsid w:val="0031028B"/>
    <w:rsid w:val="00310317"/>
    <w:rsid w:val="0031078F"/>
    <w:rsid w:val="00310B89"/>
    <w:rsid w:val="00310CB7"/>
    <w:rsid w:val="00310FD0"/>
    <w:rsid w:val="00311CF5"/>
    <w:rsid w:val="00311D09"/>
    <w:rsid w:val="0031257E"/>
    <w:rsid w:val="003128B7"/>
    <w:rsid w:val="00312BB5"/>
    <w:rsid w:val="00313684"/>
    <w:rsid w:val="00313C63"/>
    <w:rsid w:val="003144A5"/>
    <w:rsid w:val="00314B83"/>
    <w:rsid w:val="00315359"/>
    <w:rsid w:val="003153C5"/>
    <w:rsid w:val="003153FE"/>
    <w:rsid w:val="00315A02"/>
    <w:rsid w:val="00315EE2"/>
    <w:rsid w:val="00316060"/>
    <w:rsid w:val="00316071"/>
    <w:rsid w:val="00316A26"/>
    <w:rsid w:val="00316A79"/>
    <w:rsid w:val="00316EF2"/>
    <w:rsid w:val="00316FA2"/>
    <w:rsid w:val="003178AA"/>
    <w:rsid w:val="003202EE"/>
    <w:rsid w:val="00320888"/>
    <w:rsid w:val="00320F45"/>
    <w:rsid w:val="003213B5"/>
    <w:rsid w:val="00321C38"/>
    <w:rsid w:val="00321E4C"/>
    <w:rsid w:val="003221C0"/>
    <w:rsid w:val="00322528"/>
    <w:rsid w:val="0032292B"/>
    <w:rsid w:val="00322B21"/>
    <w:rsid w:val="003232EC"/>
    <w:rsid w:val="003233FE"/>
    <w:rsid w:val="0032367B"/>
    <w:rsid w:val="00323A9C"/>
    <w:rsid w:val="00323C15"/>
    <w:rsid w:val="00324319"/>
    <w:rsid w:val="00324EEB"/>
    <w:rsid w:val="00325089"/>
    <w:rsid w:val="00325DED"/>
    <w:rsid w:val="003261CA"/>
    <w:rsid w:val="0032667D"/>
    <w:rsid w:val="00326D5B"/>
    <w:rsid w:val="003270C6"/>
    <w:rsid w:val="00327223"/>
    <w:rsid w:val="0032739A"/>
    <w:rsid w:val="003273F4"/>
    <w:rsid w:val="003276C3"/>
    <w:rsid w:val="003276D5"/>
    <w:rsid w:val="003279AA"/>
    <w:rsid w:val="00327A33"/>
    <w:rsid w:val="00327CB1"/>
    <w:rsid w:val="003300D0"/>
    <w:rsid w:val="00330332"/>
    <w:rsid w:val="003307E8"/>
    <w:rsid w:val="00330E5A"/>
    <w:rsid w:val="00331267"/>
    <w:rsid w:val="00331534"/>
    <w:rsid w:val="00331D1E"/>
    <w:rsid w:val="00331DCE"/>
    <w:rsid w:val="003324A9"/>
    <w:rsid w:val="003327D7"/>
    <w:rsid w:val="00332AA7"/>
    <w:rsid w:val="00332B19"/>
    <w:rsid w:val="00332E0A"/>
    <w:rsid w:val="0033322E"/>
    <w:rsid w:val="00333EE0"/>
    <w:rsid w:val="00334678"/>
    <w:rsid w:val="00334860"/>
    <w:rsid w:val="00334B60"/>
    <w:rsid w:val="00335456"/>
    <w:rsid w:val="0033573B"/>
    <w:rsid w:val="00335BA4"/>
    <w:rsid w:val="0033605A"/>
    <w:rsid w:val="00336204"/>
    <w:rsid w:val="00336C84"/>
    <w:rsid w:val="00336E11"/>
    <w:rsid w:val="00336E65"/>
    <w:rsid w:val="0033729D"/>
    <w:rsid w:val="0033755C"/>
    <w:rsid w:val="00337A04"/>
    <w:rsid w:val="00337B12"/>
    <w:rsid w:val="00337E27"/>
    <w:rsid w:val="00337F14"/>
    <w:rsid w:val="00340193"/>
    <w:rsid w:val="003401E9"/>
    <w:rsid w:val="003402E5"/>
    <w:rsid w:val="00340DA7"/>
    <w:rsid w:val="00340F6F"/>
    <w:rsid w:val="00341029"/>
    <w:rsid w:val="0034141C"/>
    <w:rsid w:val="003417CE"/>
    <w:rsid w:val="00341A2D"/>
    <w:rsid w:val="00341F7B"/>
    <w:rsid w:val="003427D8"/>
    <w:rsid w:val="00342C2C"/>
    <w:rsid w:val="00344592"/>
    <w:rsid w:val="0034488E"/>
    <w:rsid w:val="00344E16"/>
    <w:rsid w:val="00344EC6"/>
    <w:rsid w:val="003460BF"/>
    <w:rsid w:val="00346229"/>
    <w:rsid w:val="0034643F"/>
    <w:rsid w:val="003467B8"/>
    <w:rsid w:val="00346DBE"/>
    <w:rsid w:val="003475F7"/>
    <w:rsid w:val="003476E2"/>
    <w:rsid w:val="00347792"/>
    <w:rsid w:val="00347A3A"/>
    <w:rsid w:val="00347AE1"/>
    <w:rsid w:val="00347B81"/>
    <w:rsid w:val="00347D9B"/>
    <w:rsid w:val="00347DC7"/>
    <w:rsid w:val="00350071"/>
    <w:rsid w:val="003501C5"/>
    <w:rsid w:val="00351C84"/>
    <w:rsid w:val="003522F2"/>
    <w:rsid w:val="00352E79"/>
    <w:rsid w:val="003530E6"/>
    <w:rsid w:val="00353609"/>
    <w:rsid w:val="003537CE"/>
    <w:rsid w:val="0035401C"/>
    <w:rsid w:val="00354873"/>
    <w:rsid w:val="00354F1C"/>
    <w:rsid w:val="00354F1D"/>
    <w:rsid w:val="00355689"/>
    <w:rsid w:val="0035580C"/>
    <w:rsid w:val="00355C25"/>
    <w:rsid w:val="00356135"/>
    <w:rsid w:val="0035615B"/>
    <w:rsid w:val="00356538"/>
    <w:rsid w:val="00356938"/>
    <w:rsid w:val="00356D6D"/>
    <w:rsid w:val="00356F0C"/>
    <w:rsid w:val="003571BD"/>
    <w:rsid w:val="00357226"/>
    <w:rsid w:val="00357549"/>
    <w:rsid w:val="00357C08"/>
    <w:rsid w:val="0036026E"/>
    <w:rsid w:val="00360442"/>
    <w:rsid w:val="0036076C"/>
    <w:rsid w:val="0036090C"/>
    <w:rsid w:val="00360BAD"/>
    <w:rsid w:val="00361360"/>
    <w:rsid w:val="003613AA"/>
    <w:rsid w:val="00361AC0"/>
    <w:rsid w:val="00361AD5"/>
    <w:rsid w:val="00361B40"/>
    <w:rsid w:val="00361F7D"/>
    <w:rsid w:val="00363304"/>
    <w:rsid w:val="00363614"/>
    <w:rsid w:val="00363BC0"/>
    <w:rsid w:val="00363F1D"/>
    <w:rsid w:val="003644BB"/>
    <w:rsid w:val="003646F8"/>
    <w:rsid w:val="003647E6"/>
    <w:rsid w:val="00364A61"/>
    <w:rsid w:val="00364AC0"/>
    <w:rsid w:val="00364B32"/>
    <w:rsid w:val="00365B28"/>
    <w:rsid w:val="00365C41"/>
    <w:rsid w:val="00366208"/>
    <w:rsid w:val="0036683A"/>
    <w:rsid w:val="00366BFE"/>
    <w:rsid w:val="00367C5A"/>
    <w:rsid w:val="00367CD4"/>
    <w:rsid w:val="003703C7"/>
    <w:rsid w:val="0037058D"/>
    <w:rsid w:val="00370686"/>
    <w:rsid w:val="00370729"/>
    <w:rsid w:val="00370CAD"/>
    <w:rsid w:val="0037150A"/>
    <w:rsid w:val="0037176A"/>
    <w:rsid w:val="003717B0"/>
    <w:rsid w:val="003717F1"/>
    <w:rsid w:val="003723CD"/>
    <w:rsid w:val="0037253F"/>
    <w:rsid w:val="00372912"/>
    <w:rsid w:val="00372994"/>
    <w:rsid w:val="00372D03"/>
    <w:rsid w:val="00372D5D"/>
    <w:rsid w:val="00374199"/>
    <w:rsid w:val="003741C7"/>
    <w:rsid w:val="0037432C"/>
    <w:rsid w:val="003744F9"/>
    <w:rsid w:val="00374AE5"/>
    <w:rsid w:val="00375084"/>
    <w:rsid w:val="00375386"/>
    <w:rsid w:val="003753C8"/>
    <w:rsid w:val="003757A8"/>
    <w:rsid w:val="00375BA7"/>
    <w:rsid w:val="00375D11"/>
    <w:rsid w:val="00376150"/>
    <w:rsid w:val="00376691"/>
    <w:rsid w:val="00376BBE"/>
    <w:rsid w:val="003771A1"/>
    <w:rsid w:val="00377237"/>
    <w:rsid w:val="00377411"/>
    <w:rsid w:val="00377859"/>
    <w:rsid w:val="00377A2F"/>
    <w:rsid w:val="00380252"/>
    <w:rsid w:val="00380748"/>
    <w:rsid w:val="00381100"/>
    <w:rsid w:val="0038119B"/>
    <w:rsid w:val="003818ED"/>
    <w:rsid w:val="00381D0B"/>
    <w:rsid w:val="00381ECE"/>
    <w:rsid w:val="00381F02"/>
    <w:rsid w:val="00382377"/>
    <w:rsid w:val="0038242A"/>
    <w:rsid w:val="00382F58"/>
    <w:rsid w:val="00383167"/>
    <w:rsid w:val="0038359B"/>
    <w:rsid w:val="00383B79"/>
    <w:rsid w:val="00383FC3"/>
    <w:rsid w:val="00384054"/>
    <w:rsid w:val="0038412B"/>
    <w:rsid w:val="00384BAA"/>
    <w:rsid w:val="00384C05"/>
    <w:rsid w:val="0038514C"/>
    <w:rsid w:val="003854A4"/>
    <w:rsid w:val="00385D7E"/>
    <w:rsid w:val="00385DD1"/>
    <w:rsid w:val="00385F1A"/>
    <w:rsid w:val="00386573"/>
    <w:rsid w:val="003866E1"/>
    <w:rsid w:val="0038681F"/>
    <w:rsid w:val="00386AFA"/>
    <w:rsid w:val="00386CE4"/>
    <w:rsid w:val="0038782F"/>
    <w:rsid w:val="00387CEE"/>
    <w:rsid w:val="00387F11"/>
    <w:rsid w:val="00390238"/>
    <w:rsid w:val="003902BE"/>
    <w:rsid w:val="00390CAA"/>
    <w:rsid w:val="00390F41"/>
    <w:rsid w:val="0039131D"/>
    <w:rsid w:val="00391653"/>
    <w:rsid w:val="003917AA"/>
    <w:rsid w:val="0039196B"/>
    <w:rsid w:val="00391AD2"/>
    <w:rsid w:val="00392B1D"/>
    <w:rsid w:val="00392CF1"/>
    <w:rsid w:val="00392DFC"/>
    <w:rsid w:val="0039315A"/>
    <w:rsid w:val="003931F3"/>
    <w:rsid w:val="00393418"/>
    <w:rsid w:val="00393781"/>
    <w:rsid w:val="003939E4"/>
    <w:rsid w:val="00393EBC"/>
    <w:rsid w:val="00393EEF"/>
    <w:rsid w:val="00394203"/>
    <w:rsid w:val="0039492D"/>
    <w:rsid w:val="00394D0A"/>
    <w:rsid w:val="00394D14"/>
    <w:rsid w:val="0039519A"/>
    <w:rsid w:val="003952D4"/>
    <w:rsid w:val="00395788"/>
    <w:rsid w:val="00395AB0"/>
    <w:rsid w:val="00396220"/>
    <w:rsid w:val="0039659A"/>
    <w:rsid w:val="00396B97"/>
    <w:rsid w:val="00396E60"/>
    <w:rsid w:val="00397517"/>
    <w:rsid w:val="003A01C2"/>
    <w:rsid w:val="003A05EA"/>
    <w:rsid w:val="003A07C7"/>
    <w:rsid w:val="003A0A01"/>
    <w:rsid w:val="003A0F73"/>
    <w:rsid w:val="003A153C"/>
    <w:rsid w:val="003A2238"/>
    <w:rsid w:val="003A229E"/>
    <w:rsid w:val="003A22C0"/>
    <w:rsid w:val="003A22E6"/>
    <w:rsid w:val="003A2467"/>
    <w:rsid w:val="003A2C4B"/>
    <w:rsid w:val="003A2D43"/>
    <w:rsid w:val="003A32CB"/>
    <w:rsid w:val="003A33CB"/>
    <w:rsid w:val="003A3A63"/>
    <w:rsid w:val="003A498F"/>
    <w:rsid w:val="003A4F5D"/>
    <w:rsid w:val="003A5118"/>
    <w:rsid w:val="003A54F3"/>
    <w:rsid w:val="003A556B"/>
    <w:rsid w:val="003A579E"/>
    <w:rsid w:val="003A5D5B"/>
    <w:rsid w:val="003A695C"/>
    <w:rsid w:val="003A697A"/>
    <w:rsid w:val="003A6B28"/>
    <w:rsid w:val="003A7110"/>
    <w:rsid w:val="003A7974"/>
    <w:rsid w:val="003B05C0"/>
    <w:rsid w:val="003B0C1A"/>
    <w:rsid w:val="003B117D"/>
    <w:rsid w:val="003B18C5"/>
    <w:rsid w:val="003B196D"/>
    <w:rsid w:val="003B1C25"/>
    <w:rsid w:val="003B1E5A"/>
    <w:rsid w:val="003B1E8D"/>
    <w:rsid w:val="003B21E6"/>
    <w:rsid w:val="003B25EE"/>
    <w:rsid w:val="003B2772"/>
    <w:rsid w:val="003B280E"/>
    <w:rsid w:val="003B2ABF"/>
    <w:rsid w:val="003B2D0D"/>
    <w:rsid w:val="003B2D30"/>
    <w:rsid w:val="003B30AA"/>
    <w:rsid w:val="003B3155"/>
    <w:rsid w:val="003B351B"/>
    <w:rsid w:val="003B35CE"/>
    <w:rsid w:val="003B4C0B"/>
    <w:rsid w:val="003B4E7E"/>
    <w:rsid w:val="003B5470"/>
    <w:rsid w:val="003B57BD"/>
    <w:rsid w:val="003B5A35"/>
    <w:rsid w:val="003B5DF9"/>
    <w:rsid w:val="003B6260"/>
    <w:rsid w:val="003B6B34"/>
    <w:rsid w:val="003B6B5D"/>
    <w:rsid w:val="003B6F17"/>
    <w:rsid w:val="003B7379"/>
    <w:rsid w:val="003B76BD"/>
    <w:rsid w:val="003B79DF"/>
    <w:rsid w:val="003B7B16"/>
    <w:rsid w:val="003B7CDC"/>
    <w:rsid w:val="003B7EDF"/>
    <w:rsid w:val="003B7F69"/>
    <w:rsid w:val="003C058C"/>
    <w:rsid w:val="003C06EE"/>
    <w:rsid w:val="003C0704"/>
    <w:rsid w:val="003C0A7A"/>
    <w:rsid w:val="003C0B33"/>
    <w:rsid w:val="003C0C3B"/>
    <w:rsid w:val="003C0DBF"/>
    <w:rsid w:val="003C0F6F"/>
    <w:rsid w:val="003C114B"/>
    <w:rsid w:val="003C116E"/>
    <w:rsid w:val="003C1212"/>
    <w:rsid w:val="003C15AF"/>
    <w:rsid w:val="003C187B"/>
    <w:rsid w:val="003C2611"/>
    <w:rsid w:val="003C2E22"/>
    <w:rsid w:val="003C365E"/>
    <w:rsid w:val="003C39AA"/>
    <w:rsid w:val="003C3D87"/>
    <w:rsid w:val="003C3EEB"/>
    <w:rsid w:val="003C423B"/>
    <w:rsid w:val="003C48B9"/>
    <w:rsid w:val="003C4927"/>
    <w:rsid w:val="003C4E63"/>
    <w:rsid w:val="003C4FE5"/>
    <w:rsid w:val="003C513B"/>
    <w:rsid w:val="003C58A2"/>
    <w:rsid w:val="003C5C5B"/>
    <w:rsid w:val="003C61C1"/>
    <w:rsid w:val="003C6370"/>
    <w:rsid w:val="003C662B"/>
    <w:rsid w:val="003C68B4"/>
    <w:rsid w:val="003C7673"/>
    <w:rsid w:val="003C7E31"/>
    <w:rsid w:val="003D01A9"/>
    <w:rsid w:val="003D075F"/>
    <w:rsid w:val="003D1050"/>
    <w:rsid w:val="003D138B"/>
    <w:rsid w:val="003D15C8"/>
    <w:rsid w:val="003D1CE8"/>
    <w:rsid w:val="003D1EAF"/>
    <w:rsid w:val="003D1ED7"/>
    <w:rsid w:val="003D24DD"/>
    <w:rsid w:val="003D2766"/>
    <w:rsid w:val="003D2932"/>
    <w:rsid w:val="003D2FEB"/>
    <w:rsid w:val="003D36D7"/>
    <w:rsid w:val="003D3752"/>
    <w:rsid w:val="003D3AA0"/>
    <w:rsid w:val="003D405E"/>
    <w:rsid w:val="003D5BB7"/>
    <w:rsid w:val="003D623C"/>
    <w:rsid w:val="003D6414"/>
    <w:rsid w:val="003D6E76"/>
    <w:rsid w:val="003D7860"/>
    <w:rsid w:val="003D7BB0"/>
    <w:rsid w:val="003D7CCD"/>
    <w:rsid w:val="003D7E14"/>
    <w:rsid w:val="003E036D"/>
    <w:rsid w:val="003E049B"/>
    <w:rsid w:val="003E0727"/>
    <w:rsid w:val="003E0B1A"/>
    <w:rsid w:val="003E25A8"/>
    <w:rsid w:val="003E2800"/>
    <w:rsid w:val="003E2A95"/>
    <w:rsid w:val="003E2D29"/>
    <w:rsid w:val="003E30BD"/>
    <w:rsid w:val="003E337E"/>
    <w:rsid w:val="003E34EF"/>
    <w:rsid w:val="003E39FB"/>
    <w:rsid w:val="003E3F39"/>
    <w:rsid w:val="003E401A"/>
    <w:rsid w:val="003E434E"/>
    <w:rsid w:val="003E48AD"/>
    <w:rsid w:val="003E4930"/>
    <w:rsid w:val="003E4AA8"/>
    <w:rsid w:val="003E4B1A"/>
    <w:rsid w:val="003E4CE9"/>
    <w:rsid w:val="003E5331"/>
    <w:rsid w:val="003E5961"/>
    <w:rsid w:val="003E5EF5"/>
    <w:rsid w:val="003E65BC"/>
    <w:rsid w:val="003E674D"/>
    <w:rsid w:val="003E681C"/>
    <w:rsid w:val="003E6A58"/>
    <w:rsid w:val="003E6E2B"/>
    <w:rsid w:val="003E6FAB"/>
    <w:rsid w:val="003E785D"/>
    <w:rsid w:val="003E7B30"/>
    <w:rsid w:val="003E7E3F"/>
    <w:rsid w:val="003E7F4D"/>
    <w:rsid w:val="003F0106"/>
    <w:rsid w:val="003F07FC"/>
    <w:rsid w:val="003F08AB"/>
    <w:rsid w:val="003F08B9"/>
    <w:rsid w:val="003F0CFA"/>
    <w:rsid w:val="003F0F27"/>
    <w:rsid w:val="003F0FC5"/>
    <w:rsid w:val="003F1220"/>
    <w:rsid w:val="003F12E1"/>
    <w:rsid w:val="003F12FA"/>
    <w:rsid w:val="003F13CB"/>
    <w:rsid w:val="003F1790"/>
    <w:rsid w:val="003F17AD"/>
    <w:rsid w:val="003F1866"/>
    <w:rsid w:val="003F18FB"/>
    <w:rsid w:val="003F26E3"/>
    <w:rsid w:val="003F2790"/>
    <w:rsid w:val="003F29CF"/>
    <w:rsid w:val="003F31A1"/>
    <w:rsid w:val="003F3447"/>
    <w:rsid w:val="003F3974"/>
    <w:rsid w:val="003F3991"/>
    <w:rsid w:val="003F3DE0"/>
    <w:rsid w:val="003F3F50"/>
    <w:rsid w:val="003F52C3"/>
    <w:rsid w:val="003F53B6"/>
    <w:rsid w:val="003F5727"/>
    <w:rsid w:val="003F57D5"/>
    <w:rsid w:val="003F606A"/>
    <w:rsid w:val="003F63FF"/>
    <w:rsid w:val="003F6B67"/>
    <w:rsid w:val="003F6E61"/>
    <w:rsid w:val="003F72F7"/>
    <w:rsid w:val="003F7508"/>
    <w:rsid w:val="003F799D"/>
    <w:rsid w:val="00400587"/>
    <w:rsid w:val="00400781"/>
    <w:rsid w:val="00400846"/>
    <w:rsid w:val="00400EF6"/>
    <w:rsid w:val="004010F1"/>
    <w:rsid w:val="0040150A"/>
    <w:rsid w:val="004016B9"/>
    <w:rsid w:val="004018F7"/>
    <w:rsid w:val="00401C98"/>
    <w:rsid w:val="00401D5B"/>
    <w:rsid w:val="00401FE1"/>
    <w:rsid w:val="004024C5"/>
    <w:rsid w:val="004026F0"/>
    <w:rsid w:val="00402764"/>
    <w:rsid w:val="0040288D"/>
    <w:rsid w:val="00402930"/>
    <w:rsid w:val="00402D2C"/>
    <w:rsid w:val="00402E96"/>
    <w:rsid w:val="00403518"/>
    <w:rsid w:val="00403527"/>
    <w:rsid w:val="00403E33"/>
    <w:rsid w:val="00403E8C"/>
    <w:rsid w:val="00404049"/>
    <w:rsid w:val="00404214"/>
    <w:rsid w:val="004042B2"/>
    <w:rsid w:val="0040437D"/>
    <w:rsid w:val="00404422"/>
    <w:rsid w:val="00404841"/>
    <w:rsid w:val="00404D82"/>
    <w:rsid w:val="0040514F"/>
    <w:rsid w:val="004051CC"/>
    <w:rsid w:val="004054D0"/>
    <w:rsid w:val="004055B0"/>
    <w:rsid w:val="00405656"/>
    <w:rsid w:val="004056C8"/>
    <w:rsid w:val="0040588D"/>
    <w:rsid w:val="00405AF5"/>
    <w:rsid w:val="00406051"/>
    <w:rsid w:val="00406371"/>
    <w:rsid w:val="00406888"/>
    <w:rsid w:val="00406973"/>
    <w:rsid w:val="00407049"/>
    <w:rsid w:val="004070C2"/>
    <w:rsid w:val="004078A4"/>
    <w:rsid w:val="00407B99"/>
    <w:rsid w:val="00407E41"/>
    <w:rsid w:val="00410127"/>
    <w:rsid w:val="00410A4E"/>
    <w:rsid w:val="00410EB6"/>
    <w:rsid w:val="0041120D"/>
    <w:rsid w:val="004112CA"/>
    <w:rsid w:val="004118F9"/>
    <w:rsid w:val="00411B95"/>
    <w:rsid w:val="00411D52"/>
    <w:rsid w:val="00412046"/>
    <w:rsid w:val="00412AE1"/>
    <w:rsid w:val="00414063"/>
    <w:rsid w:val="00414186"/>
    <w:rsid w:val="004146AC"/>
    <w:rsid w:val="00414CF2"/>
    <w:rsid w:val="00414E27"/>
    <w:rsid w:val="00414ECE"/>
    <w:rsid w:val="00414F8E"/>
    <w:rsid w:val="004153A4"/>
    <w:rsid w:val="0041548A"/>
    <w:rsid w:val="00415AF9"/>
    <w:rsid w:val="004171AD"/>
    <w:rsid w:val="004173B8"/>
    <w:rsid w:val="004174BA"/>
    <w:rsid w:val="00417EF0"/>
    <w:rsid w:val="00420612"/>
    <w:rsid w:val="00420919"/>
    <w:rsid w:val="004213B0"/>
    <w:rsid w:val="004213FE"/>
    <w:rsid w:val="004214AE"/>
    <w:rsid w:val="00421802"/>
    <w:rsid w:val="004218B8"/>
    <w:rsid w:val="00421E2E"/>
    <w:rsid w:val="00422355"/>
    <w:rsid w:val="0042247B"/>
    <w:rsid w:val="004227B6"/>
    <w:rsid w:val="004231F2"/>
    <w:rsid w:val="0042412B"/>
    <w:rsid w:val="004247AA"/>
    <w:rsid w:val="00424837"/>
    <w:rsid w:val="0042520B"/>
    <w:rsid w:val="00425E35"/>
    <w:rsid w:val="0042654E"/>
    <w:rsid w:val="00426BA3"/>
    <w:rsid w:val="00427138"/>
    <w:rsid w:val="0042758A"/>
    <w:rsid w:val="00427679"/>
    <w:rsid w:val="004279EF"/>
    <w:rsid w:val="00427B4F"/>
    <w:rsid w:val="00430C81"/>
    <w:rsid w:val="004313F3"/>
    <w:rsid w:val="0043163C"/>
    <w:rsid w:val="00431F14"/>
    <w:rsid w:val="00432132"/>
    <w:rsid w:val="00432EC2"/>
    <w:rsid w:val="0043339A"/>
    <w:rsid w:val="004337AB"/>
    <w:rsid w:val="00433D42"/>
    <w:rsid w:val="004340DD"/>
    <w:rsid w:val="004347A8"/>
    <w:rsid w:val="0043489B"/>
    <w:rsid w:val="00434D6C"/>
    <w:rsid w:val="00435259"/>
    <w:rsid w:val="004352F2"/>
    <w:rsid w:val="0043582D"/>
    <w:rsid w:val="004359F1"/>
    <w:rsid w:val="00435AEF"/>
    <w:rsid w:val="00436456"/>
    <w:rsid w:val="00436507"/>
    <w:rsid w:val="00436627"/>
    <w:rsid w:val="00436988"/>
    <w:rsid w:val="00436A8F"/>
    <w:rsid w:val="00436B8B"/>
    <w:rsid w:val="00436F14"/>
    <w:rsid w:val="00436F9C"/>
    <w:rsid w:val="004379C0"/>
    <w:rsid w:val="00437B64"/>
    <w:rsid w:val="00437B87"/>
    <w:rsid w:val="00437E54"/>
    <w:rsid w:val="00437E97"/>
    <w:rsid w:val="004403F3"/>
    <w:rsid w:val="0044098C"/>
    <w:rsid w:val="00440E6B"/>
    <w:rsid w:val="00440FB0"/>
    <w:rsid w:val="0044111E"/>
    <w:rsid w:val="00441183"/>
    <w:rsid w:val="0044136C"/>
    <w:rsid w:val="00441492"/>
    <w:rsid w:val="00441C21"/>
    <w:rsid w:val="004420D8"/>
    <w:rsid w:val="00442120"/>
    <w:rsid w:val="004421BF"/>
    <w:rsid w:val="00442BF2"/>
    <w:rsid w:val="00443349"/>
    <w:rsid w:val="00443510"/>
    <w:rsid w:val="00443B6D"/>
    <w:rsid w:val="004441F4"/>
    <w:rsid w:val="00444215"/>
    <w:rsid w:val="004443F9"/>
    <w:rsid w:val="00444BC2"/>
    <w:rsid w:val="00444DB2"/>
    <w:rsid w:val="00444DE6"/>
    <w:rsid w:val="00445198"/>
    <w:rsid w:val="00446268"/>
    <w:rsid w:val="00446E59"/>
    <w:rsid w:val="00446FA7"/>
    <w:rsid w:val="004475F8"/>
    <w:rsid w:val="004500A2"/>
    <w:rsid w:val="004500A8"/>
    <w:rsid w:val="00450254"/>
    <w:rsid w:val="00451C02"/>
    <w:rsid w:val="00451DEF"/>
    <w:rsid w:val="00451E98"/>
    <w:rsid w:val="00451FF8"/>
    <w:rsid w:val="0045201E"/>
    <w:rsid w:val="00452A0D"/>
    <w:rsid w:val="0045346D"/>
    <w:rsid w:val="004534B3"/>
    <w:rsid w:val="00453550"/>
    <w:rsid w:val="00453D5B"/>
    <w:rsid w:val="0045432D"/>
    <w:rsid w:val="00454EAA"/>
    <w:rsid w:val="00455171"/>
    <w:rsid w:val="004557ED"/>
    <w:rsid w:val="00455966"/>
    <w:rsid w:val="004559FB"/>
    <w:rsid w:val="00455DC5"/>
    <w:rsid w:val="00456289"/>
    <w:rsid w:val="00456798"/>
    <w:rsid w:val="00456ABE"/>
    <w:rsid w:val="0045727D"/>
    <w:rsid w:val="00457341"/>
    <w:rsid w:val="00457F4B"/>
    <w:rsid w:val="00460363"/>
    <w:rsid w:val="004605C0"/>
    <w:rsid w:val="004606A3"/>
    <w:rsid w:val="00460D2A"/>
    <w:rsid w:val="00460F4A"/>
    <w:rsid w:val="00461128"/>
    <w:rsid w:val="00461255"/>
    <w:rsid w:val="00461370"/>
    <w:rsid w:val="004613ED"/>
    <w:rsid w:val="004615E9"/>
    <w:rsid w:val="00461755"/>
    <w:rsid w:val="004621CA"/>
    <w:rsid w:val="00462380"/>
    <w:rsid w:val="00462433"/>
    <w:rsid w:val="00462E6B"/>
    <w:rsid w:val="0046324B"/>
    <w:rsid w:val="0046345B"/>
    <w:rsid w:val="0046357B"/>
    <w:rsid w:val="00463676"/>
    <w:rsid w:val="00463699"/>
    <w:rsid w:val="0046391B"/>
    <w:rsid w:val="00463C71"/>
    <w:rsid w:val="00463E30"/>
    <w:rsid w:val="004642BD"/>
    <w:rsid w:val="004645A7"/>
    <w:rsid w:val="004645D1"/>
    <w:rsid w:val="00464E3A"/>
    <w:rsid w:val="00465246"/>
    <w:rsid w:val="0046529F"/>
    <w:rsid w:val="00465445"/>
    <w:rsid w:val="00465481"/>
    <w:rsid w:val="0046558D"/>
    <w:rsid w:val="00465991"/>
    <w:rsid w:val="00465DD0"/>
    <w:rsid w:val="00465F35"/>
    <w:rsid w:val="0046607F"/>
    <w:rsid w:val="00466150"/>
    <w:rsid w:val="00466187"/>
    <w:rsid w:val="00466328"/>
    <w:rsid w:val="004668B8"/>
    <w:rsid w:val="00466A03"/>
    <w:rsid w:val="00466EE1"/>
    <w:rsid w:val="0046721A"/>
    <w:rsid w:val="004676F2"/>
    <w:rsid w:val="00470099"/>
    <w:rsid w:val="004700EB"/>
    <w:rsid w:val="00470848"/>
    <w:rsid w:val="004708FA"/>
    <w:rsid w:val="0047096E"/>
    <w:rsid w:val="004712CA"/>
    <w:rsid w:val="00471615"/>
    <w:rsid w:val="00471760"/>
    <w:rsid w:val="0047199A"/>
    <w:rsid w:val="00471ADC"/>
    <w:rsid w:val="00472136"/>
    <w:rsid w:val="00472285"/>
    <w:rsid w:val="00472357"/>
    <w:rsid w:val="0047236B"/>
    <w:rsid w:val="004727CA"/>
    <w:rsid w:val="00472E8B"/>
    <w:rsid w:val="00473F0D"/>
    <w:rsid w:val="00473F21"/>
    <w:rsid w:val="004742A3"/>
    <w:rsid w:val="004742AF"/>
    <w:rsid w:val="00474418"/>
    <w:rsid w:val="00475649"/>
    <w:rsid w:val="00475729"/>
    <w:rsid w:val="00475904"/>
    <w:rsid w:val="00475B3A"/>
    <w:rsid w:val="00475E4F"/>
    <w:rsid w:val="00475F88"/>
    <w:rsid w:val="00476CD6"/>
    <w:rsid w:val="0047762E"/>
    <w:rsid w:val="00477CF8"/>
    <w:rsid w:val="00477FE3"/>
    <w:rsid w:val="004802DF"/>
    <w:rsid w:val="0048090F"/>
    <w:rsid w:val="00480AAA"/>
    <w:rsid w:val="0048117A"/>
    <w:rsid w:val="00481ECF"/>
    <w:rsid w:val="0048261A"/>
    <w:rsid w:val="00483023"/>
    <w:rsid w:val="0048314A"/>
    <w:rsid w:val="004832C8"/>
    <w:rsid w:val="0048337D"/>
    <w:rsid w:val="004837AA"/>
    <w:rsid w:val="0048398A"/>
    <w:rsid w:val="00483B0C"/>
    <w:rsid w:val="00483EC9"/>
    <w:rsid w:val="00483FCF"/>
    <w:rsid w:val="00484397"/>
    <w:rsid w:val="0048460A"/>
    <w:rsid w:val="00484A90"/>
    <w:rsid w:val="00484BE9"/>
    <w:rsid w:val="00486A55"/>
    <w:rsid w:val="00490895"/>
    <w:rsid w:val="0049097B"/>
    <w:rsid w:val="00490984"/>
    <w:rsid w:val="0049128F"/>
    <w:rsid w:val="0049131E"/>
    <w:rsid w:val="004914B4"/>
    <w:rsid w:val="0049164C"/>
    <w:rsid w:val="004919A2"/>
    <w:rsid w:val="00491A55"/>
    <w:rsid w:val="00492264"/>
    <w:rsid w:val="0049275E"/>
    <w:rsid w:val="00492E0A"/>
    <w:rsid w:val="004933C7"/>
    <w:rsid w:val="00493419"/>
    <w:rsid w:val="00493872"/>
    <w:rsid w:val="00493D6B"/>
    <w:rsid w:val="00494984"/>
    <w:rsid w:val="00494AEC"/>
    <w:rsid w:val="00494B0B"/>
    <w:rsid w:val="00494ECC"/>
    <w:rsid w:val="00494F9E"/>
    <w:rsid w:val="00495C9F"/>
    <w:rsid w:val="00495D1F"/>
    <w:rsid w:val="00496205"/>
    <w:rsid w:val="00496443"/>
    <w:rsid w:val="0049647A"/>
    <w:rsid w:val="0049670E"/>
    <w:rsid w:val="00496C54"/>
    <w:rsid w:val="00496E36"/>
    <w:rsid w:val="00497611"/>
    <w:rsid w:val="00497CE2"/>
    <w:rsid w:val="00497DB1"/>
    <w:rsid w:val="004A03A7"/>
    <w:rsid w:val="004A0E48"/>
    <w:rsid w:val="004A1174"/>
    <w:rsid w:val="004A1E3E"/>
    <w:rsid w:val="004A1EA7"/>
    <w:rsid w:val="004A2370"/>
    <w:rsid w:val="004A23DF"/>
    <w:rsid w:val="004A269E"/>
    <w:rsid w:val="004A2BD0"/>
    <w:rsid w:val="004A2CDB"/>
    <w:rsid w:val="004A302B"/>
    <w:rsid w:val="004A312C"/>
    <w:rsid w:val="004A31AB"/>
    <w:rsid w:val="004A3A67"/>
    <w:rsid w:val="004A3BC6"/>
    <w:rsid w:val="004A4100"/>
    <w:rsid w:val="004A4BE9"/>
    <w:rsid w:val="004A56EC"/>
    <w:rsid w:val="004A5C56"/>
    <w:rsid w:val="004A6040"/>
    <w:rsid w:val="004A62C6"/>
    <w:rsid w:val="004A6D63"/>
    <w:rsid w:val="004A701A"/>
    <w:rsid w:val="004B01CE"/>
    <w:rsid w:val="004B01F5"/>
    <w:rsid w:val="004B1296"/>
    <w:rsid w:val="004B177F"/>
    <w:rsid w:val="004B1958"/>
    <w:rsid w:val="004B20AA"/>
    <w:rsid w:val="004B270E"/>
    <w:rsid w:val="004B28A3"/>
    <w:rsid w:val="004B28F3"/>
    <w:rsid w:val="004B2B73"/>
    <w:rsid w:val="004B3026"/>
    <w:rsid w:val="004B32EA"/>
    <w:rsid w:val="004B33C8"/>
    <w:rsid w:val="004B3C75"/>
    <w:rsid w:val="004B4105"/>
    <w:rsid w:val="004B4366"/>
    <w:rsid w:val="004B4372"/>
    <w:rsid w:val="004B4800"/>
    <w:rsid w:val="004B4929"/>
    <w:rsid w:val="004B495D"/>
    <w:rsid w:val="004B4C0D"/>
    <w:rsid w:val="004B4D32"/>
    <w:rsid w:val="004B521A"/>
    <w:rsid w:val="004B522A"/>
    <w:rsid w:val="004B5506"/>
    <w:rsid w:val="004B5999"/>
    <w:rsid w:val="004B5B2A"/>
    <w:rsid w:val="004B5DA9"/>
    <w:rsid w:val="004B5E8C"/>
    <w:rsid w:val="004B5FCB"/>
    <w:rsid w:val="004B622C"/>
    <w:rsid w:val="004B630D"/>
    <w:rsid w:val="004B63B0"/>
    <w:rsid w:val="004B64BE"/>
    <w:rsid w:val="004B673F"/>
    <w:rsid w:val="004B6E54"/>
    <w:rsid w:val="004B6F44"/>
    <w:rsid w:val="004B79CD"/>
    <w:rsid w:val="004B7B48"/>
    <w:rsid w:val="004B7BBA"/>
    <w:rsid w:val="004B7C53"/>
    <w:rsid w:val="004B7E61"/>
    <w:rsid w:val="004C00F5"/>
    <w:rsid w:val="004C037E"/>
    <w:rsid w:val="004C0489"/>
    <w:rsid w:val="004C062F"/>
    <w:rsid w:val="004C0B53"/>
    <w:rsid w:val="004C0DBA"/>
    <w:rsid w:val="004C1448"/>
    <w:rsid w:val="004C18CB"/>
    <w:rsid w:val="004C19BF"/>
    <w:rsid w:val="004C1D35"/>
    <w:rsid w:val="004C2130"/>
    <w:rsid w:val="004C21BA"/>
    <w:rsid w:val="004C2558"/>
    <w:rsid w:val="004C2CE1"/>
    <w:rsid w:val="004C3BDC"/>
    <w:rsid w:val="004C43D4"/>
    <w:rsid w:val="004C43E5"/>
    <w:rsid w:val="004C44E5"/>
    <w:rsid w:val="004C4725"/>
    <w:rsid w:val="004C4A29"/>
    <w:rsid w:val="004C4AF3"/>
    <w:rsid w:val="004C4E02"/>
    <w:rsid w:val="004C4E78"/>
    <w:rsid w:val="004C53B2"/>
    <w:rsid w:val="004C565F"/>
    <w:rsid w:val="004C5FFF"/>
    <w:rsid w:val="004C6402"/>
    <w:rsid w:val="004C6AA5"/>
    <w:rsid w:val="004C6AC9"/>
    <w:rsid w:val="004C6BFE"/>
    <w:rsid w:val="004C6DA1"/>
    <w:rsid w:val="004C6FF6"/>
    <w:rsid w:val="004C703C"/>
    <w:rsid w:val="004C7329"/>
    <w:rsid w:val="004C7CFB"/>
    <w:rsid w:val="004D039B"/>
    <w:rsid w:val="004D04FA"/>
    <w:rsid w:val="004D0672"/>
    <w:rsid w:val="004D09A3"/>
    <w:rsid w:val="004D0BA1"/>
    <w:rsid w:val="004D0EAA"/>
    <w:rsid w:val="004D1484"/>
    <w:rsid w:val="004D19D1"/>
    <w:rsid w:val="004D1DFD"/>
    <w:rsid w:val="004D2446"/>
    <w:rsid w:val="004D25B5"/>
    <w:rsid w:val="004D2C9C"/>
    <w:rsid w:val="004D36FA"/>
    <w:rsid w:val="004D37FF"/>
    <w:rsid w:val="004D398C"/>
    <w:rsid w:val="004D4472"/>
    <w:rsid w:val="004D47E4"/>
    <w:rsid w:val="004D482D"/>
    <w:rsid w:val="004D4C9F"/>
    <w:rsid w:val="004D4D2A"/>
    <w:rsid w:val="004D4D2C"/>
    <w:rsid w:val="004D4E74"/>
    <w:rsid w:val="004D4E7B"/>
    <w:rsid w:val="004D56BE"/>
    <w:rsid w:val="004D5AE9"/>
    <w:rsid w:val="004D5C8A"/>
    <w:rsid w:val="004D6160"/>
    <w:rsid w:val="004D6885"/>
    <w:rsid w:val="004D68CE"/>
    <w:rsid w:val="004D6917"/>
    <w:rsid w:val="004D718E"/>
    <w:rsid w:val="004D75DB"/>
    <w:rsid w:val="004D7976"/>
    <w:rsid w:val="004D7C70"/>
    <w:rsid w:val="004D7F3C"/>
    <w:rsid w:val="004E0308"/>
    <w:rsid w:val="004E03DB"/>
    <w:rsid w:val="004E0455"/>
    <w:rsid w:val="004E0792"/>
    <w:rsid w:val="004E0948"/>
    <w:rsid w:val="004E15EE"/>
    <w:rsid w:val="004E17FB"/>
    <w:rsid w:val="004E1BFA"/>
    <w:rsid w:val="004E1DCB"/>
    <w:rsid w:val="004E2997"/>
    <w:rsid w:val="004E29F0"/>
    <w:rsid w:val="004E2A33"/>
    <w:rsid w:val="004E2BF4"/>
    <w:rsid w:val="004E3351"/>
    <w:rsid w:val="004E36A7"/>
    <w:rsid w:val="004E3CF1"/>
    <w:rsid w:val="004E3E6C"/>
    <w:rsid w:val="004E4929"/>
    <w:rsid w:val="004E49CA"/>
    <w:rsid w:val="004E4A10"/>
    <w:rsid w:val="004E4B22"/>
    <w:rsid w:val="004E59A8"/>
    <w:rsid w:val="004E59E7"/>
    <w:rsid w:val="004E5D0D"/>
    <w:rsid w:val="004E5D13"/>
    <w:rsid w:val="004E5F7A"/>
    <w:rsid w:val="004E5FC0"/>
    <w:rsid w:val="004E645F"/>
    <w:rsid w:val="004E662C"/>
    <w:rsid w:val="004E678C"/>
    <w:rsid w:val="004E6944"/>
    <w:rsid w:val="004E6F61"/>
    <w:rsid w:val="004E7275"/>
    <w:rsid w:val="004E76B1"/>
    <w:rsid w:val="004E77B4"/>
    <w:rsid w:val="004E7F29"/>
    <w:rsid w:val="004F064D"/>
    <w:rsid w:val="004F0B14"/>
    <w:rsid w:val="004F1477"/>
    <w:rsid w:val="004F216E"/>
    <w:rsid w:val="004F27E2"/>
    <w:rsid w:val="004F29D7"/>
    <w:rsid w:val="004F2B36"/>
    <w:rsid w:val="004F324B"/>
    <w:rsid w:val="004F36B3"/>
    <w:rsid w:val="004F3AC0"/>
    <w:rsid w:val="004F3D1B"/>
    <w:rsid w:val="004F3F19"/>
    <w:rsid w:val="004F4243"/>
    <w:rsid w:val="004F5536"/>
    <w:rsid w:val="004F55D3"/>
    <w:rsid w:val="004F56A6"/>
    <w:rsid w:val="004F682D"/>
    <w:rsid w:val="004F713B"/>
    <w:rsid w:val="004F7EF4"/>
    <w:rsid w:val="004F7F10"/>
    <w:rsid w:val="0050041E"/>
    <w:rsid w:val="0050049C"/>
    <w:rsid w:val="00500693"/>
    <w:rsid w:val="00501021"/>
    <w:rsid w:val="00501241"/>
    <w:rsid w:val="00501358"/>
    <w:rsid w:val="0050150A"/>
    <w:rsid w:val="00501A0D"/>
    <w:rsid w:val="00501E25"/>
    <w:rsid w:val="00502082"/>
    <w:rsid w:val="005021D9"/>
    <w:rsid w:val="0050226B"/>
    <w:rsid w:val="0050236D"/>
    <w:rsid w:val="005029A4"/>
    <w:rsid w:val="00502CCA"/>
    <w:rsid w:val="00502E35"/>
    <w:rsid w:val="00502F28"/>
    <w:rsid w:val="00502F6E"/>
    <w:rsid w:val="00503125"/>
    <w:rsid w:val="00503798"/>
    <w:rsid w:val="00503B10"/>
    <w:rsid w:val="00503B20"/>
    <w:rsid w:val="00503F28"/>
    <w:rsid w:val="0050404C"/>
    <w:rsid w:val="00504808"/>
    <w:rsid w:val="005053D0"/>
    <w:rsid w:val="0050586A"/>
    <w:rsid w:val="00505943"/>
    <w:rsid w:val="00505DB2"/>
    <w:rsid w:val="005063EB"/>
    <w:rsid w:val="00506B7C"/>
    <w:rsid w:val="00506CCF"/>
    <w:rsid w:val="00506EBD"/>
    <w:rsid w:val="00506F40"/>
    <w:rsid w:val="00507170"/>
    <w:rsid w:val="00507537"/>
    <w:rsid w:val="00507C7D"/>
    <w:rsid w:val="0051042A"/>
    <w:rsid w:val="005109CF"/>
    <w:rsid w:val="00510FCC"/>
    <w:rsid w:val="00511EA5"/>
    <w:rsid w:val="00511F10"/>
    <w:rsid w:val="00511F9A"/>
    <w:rsid w:val="005124F0"/>
    <w:rsid w:val="00512C7B"/>
    <w:rsid w:val="00512FC3"/>
    <w:rsid w:val="00513140"/>
    <w:rsid w:val="00513209"/>
    <w:rsid w:val="00513936"/>
    <w:rsid w:val="00513B7C"/>
    <w:rsid w:val="00514B96"/>
    <w:rsid w:val="005152CC"/>
    <w:rsid w:val="00516286"/>
    <w:rsid w:val="005167F2"/>
    <w:rsid w:val="00516B85"/>
    <w:rsid w:val="00517928"/>
    <w:rsid w:val="00517B34"/>
    <w:rsid w:val="00517BFD"/>
    <w:rsid w:val="005207F7"/>
    <w:rsid w:val="005207FD"/>
    <w:rsid w:val="00520938"/>
    <w:rsid w:val="00520DDD"/>
    <w:rsid w:val="00520E0E"/>
    <w:rsid w:val="00521115"/>
    <w:rsid w:val="0052117B"/>
    <w:rsid w:val="0052169B"/>
    <w:rsid w:val="005217F3"/>
    <w:rsid w:val="00521A49"/>
    <w:rsid w:val="00522312"/>
    <w:rsid w:val="00522765"/>
    <w:rsid w:val="00524592"/>
    <w:rsid w:val="00524611"/>
    <w:rsid w:val="005248BA"/>
    <w:rsid w:val="00524936"/>
    <w:rsid w:val="00524E32"/>
    <w:rsid w:val="00524E8F"/>
    <w:rsid w:val="00525211"/>
    <w:rsid w:val="00525379"/>
    <w:rsid w:val="005255A4"/>
    <w:rsid w:val="00525F06"/>
    <w:rsid w:val="0052684C"/>
    <w:rsid w:val="00526858"/>
    <w:rsid w:val="0052703A"/>
    <w:rsid w:val="00527103"/>
    <w:rsid w:val="005274AB"/>
    <w:rsid w:val="005278B6"/>
    <w:rsid w:val="005278D7"/>
    <w:rsid w:val="0052790C"/>
    <w:rsid w:val="00527BE8"/>
    <w:rsid w:val="00527F32"/>
    <w:rsid w:val="0053012E"/>
    <w:rsid w:val="00530302"/>
    <w:rsid w:val="00530412"/>
    <w:rsid w:val="005304E9"/>
    <w:rsid w:val="005313D5"/>
    <w:rsid w:val="00532111"/>
    <w:rsid w:val="005322B9"/>
    <w:rsid w:val="0053248E"/>
    <w:rsid w:val="00532B0F"/>
    <w:rsid w:val="00532F37"/>
    <w:rsid w:val="005332C3"/>
    <w:rsid w:val="00533A2C"/>
    <w:rsid w:val="00533AA8"/>
    <w:rsid w:val="00533EE9"/>
    <w:rsid w:val="00534553"/>
    <w:rsid w:val="00534570"/>
    <w:rsid w:val="00534B00"/>
    <w:rsid w:val="00534B57"/>
    <w:rsid w:val="00535673"/>
    <w:rsid w:val="005358CD"/>
    <w:rsid w:val="005359C9"/>
    <w:rsid w:val="00535B2E"/>
    <w:rsid w:val="00535C04"/>
    <w:rsid w:val="0053648D"/>
    <w:rsid w:val="00536A72"/>
    <w:rsid w:val="00536D28"/>
    <w:rsid w:val="00536D3E"/>
    <w:rsid w:val="0053795B"/>
    <w:rsid w:val="00537EB9"/>
    <w:rsid w:val="00537EBC"/>
    <w:rsid w:val="005401CB"/>
    <w:rsid w:val="00540440"/>
    <w:rsid w:val="005404DB"/>
    <w:rsid w:val="005407E1"/>
    <w:rsid w:val="005413E3"/>
    <w:rsid w:val="00541554"/>
    <w:rsid w:val="00541645"/>
    <w:rsid w:val="005419DE"/>
    <w:rsid w:val="00541F92"/>
    <w:rsid w:val="00542009"/>
    <w:rsid w:val="005421AA"/>
    <w:rsid w:val="005421C1"/>
    <w:rsid w:val="00542286"/>
    <w:rsid w:val="00542470"/>
    <w:rsid w:val="005428CF"/>
    <w:rsid w:val="00543069"/>
    <w:rsid w:val="0054395D"/>
    <w:rsid w:val="005439A1"/>
    <w:rsid w:val="005442A1"/>
    <w:rsid w:val="00544336"/>
    <w:rsid w:val="00545751"/>
    <w:rsid w:val="00545FD6"/>
    <w:rsid w:val="00546725"/>
    <w:rsid w:val="00546923"/>
    <w:rsid w:val="005469D1"/>
    <w:rsid w:val="00546B12"/>
    <w:rsid w:val="00546E2A"/>
    <w:rsid w:val="00547A1C"/>
    <w:rsid w:val="00547B6F"/>
    <w:rsid w:val="00547CDB"/>
    <w:rsid w:val="00547D8E"/>
    <w:rsid w:val="005500FD"/>
    <w:rsid w:val="005501E8"/>
    <w:rsid w:val="00550298"/>
    <w:rsid w:val="0055031F"/>
    <w:rsid w:val="005504F9"/>
    <w:rsid w:val="00550576"/>
    <w:rsid w:val="0055060A"/>
    <w:rsid w:val="0055089A"/>
    <w:rsid w:val="0055113D"/>
    <w:rsid w:val="005515AB"/>
    <w:rsid w:val="00551BAF"/>
    <w:rsid w:val="00551C0C"/>
    <w:rsid w:val="00551CD2"/>
    <w:rsid w:val="0055205E"/>
    <w:rsid w:val="005522C4"/>
    <w:rsid w:val="00552332"/>
    <w:rsid w:val="00552575"/>
    <w:rsid w:val="0055280A"/>
    <w:rsid w:val="00552867"/>
    <w:rsid w:val="00552B0C"/>
    <w:rsid w:val="00552CDC"/>
    <w:rsid w:val="00553B2D"/>
    <w:rsid w:val="00553CB4"/>
    <w:rsid w:val="00553EFA"/>
    <w:rsid w:val="005541FB"/>
    <w:rsid w:val="00554909"/>
    <w:rsid w:val="00554A09"/>
    <w:rsid w:val="00555E63"/>
    <w:rsid w:val="00556012"/>
    <w:rsid w:val="005567FD"/>
    <w:rsid w:val="00556C07"/>
    <w:rsid w:val="00556C0D"/>
    <w:rsid w:val="00556F2A"/>
    <w:rsid w:val="00557169"/>
    <w:rsid w:val="00557773"/>
    <w:rsid w:val="00557C1B"/>
    <w:rsid w:val="00557C5F"/>
    <w:rsid w:val="00557E4A"/>
    <w:rsid w:val="00557E9E"/>
    <w:rsid w:val="00560052"/>
    <w:rsid w:val="00560080"/>
    <w:rsid w:val="005600DF"/>
    <w:rsid w:val="005602BD"/>
    <w:rsid w:val="0056033A"/>
    <w:rsid w:val="0056040A"/>
    <w:rsid w:val="00560886"/>
    <w:rsid w:val="005608AE"/>
    <w:rsid w:val="00560FFE"/>
    <w:rsid w:val="00561E01"/>
    <w:rsid w:val="00561E8E"/>
    <w:rsid w:val="00562253"/>
    <w:rsid w:val="0056400F"/>
    <w:rsid w:val="00564088"/>
    <w:rsid w:val="005640F3"/>
    <w:rsid w:val="00564237"/>
    <w:rsid w:val="005642F3"/>
    <w:rsid w:val="00564842"/>
    <w:rsid w:val="00564ADD"/>
    <w:rsid w:val="00564BE0"/>
    <w:rsid w:val="005653C5"/>
    <w:rsid w:val="00565A4D"/>
    <w:rsid w:val="00565A70"/>
    <w:rsid w:val="00565F4F"/>
    <w:rsid w:val="005661DC"/>
    <w:rsid w:val="005662B5"/>
    <w:rsid w:val="005665C2"/>
    <w:rsid w:val="00566E0B"/>
    <w:rsid w:val="0056742F"/>
    <w:rsid w:val="005678FA"/>
    <w:rsid w:val="00567A8C"/>
    <w:rsid w:val="00567C83"/>
    <w:rsid w:val="0057024C"/>
    <w:rsid w:val="005706A1"/>
    <w:rsid w:val="00570D19"/>
    <w:rsid w:val="0057194D"/>
    <w:rsid w:val="00571A05"/>
    <w:rsid w:val="005724E7"/>
    <w:rsid w:val="005727B3"/>
    <w:rsid w:val="00572928"/>
    <w:rsid w:val="00572B89"/>
    <w:rsid w:val="00572CD8"/>
    <w:rsid w:val="00572E2C"/>
    <w:rsid w:val="00573737"/>
    <w:rsid w:val="005741EA"/>
    <w:rsid w:val="00574445"/>
    <w:rsid w:val="00574C73"/>
    <w:rsid w:val="00574D2A"/>
    <w:rsid w:val="00574DDF"/>
    <w:rsid w:val="00574F2E"/>
    <w:rsid w:val="00574F7C"/>
    <w:rsid w:val="00574F9B"/>
    <w:rsid w:val="005751AE"/>
    <w:rsid w:val="005755F7"/>
    <w:rsid w:val="005757FF"/>
    <w:rsid w:val="00576397"/>
    <w:rsid w:val="0057665E"/>
    <w:rsid w:val="0057667E"/>
    <w:rsid w:val="00576A2F"/>
    <w:rsid w:val="00576F42"/>
    <w:rsid w:val="00576F6D"/>
    <w:rsid w:val="00577A26"/>
    <w:rsid w:val="0058074F"/>
    <w:rsid w:val="005808E6"/>
    <w:rsid w:val="00580993"/>
    <w:rsid w:val="00580C49"/>
    <w:rsid w:val="005816F8"/>
    <w:rsid w:val="005819F0"/>
    <w:rsid w:val="00581E69"/>
    <w:rsid w:val="00582440"/>
    <w:rsid w:val="00584565"/>
    <w:rsid w:val="00584654"/>
    <w:rsid w:val="00584BA5"/>
    <w:rsid w:val="00584D52"/>
    <w:rsid w:val="00585862"/>
    <w:rsid w:val="00585A15"/>
    <w:rsid w:val="00585E98"/>
    <w:rsid w:val="00585EDE"/>
    <w:rsid w:val="005868BC"/>
    <w:rsid w:val="00586C33"/>
    <w:rsid w:val="00587408"/>
    <w:rsid w:val="00587E4A"/>
    <w:rsid w:val="0059001F"/>
    <w:rsid w:val="005902B5"/>
    <w:rsid w:val="005904A1"/>
    <w:rsid w:val="0059089D"/>
    <w:rsid w:val="00591B0D"/>
    <w:rsid w:val="00591F0C"/>
    <w:rsid w:val="00591F8D"/>
    <w:rsid w:val="00592121"/>
    <w:rsid w:val="005923B1"/>
    <w:rsid w:val="005927BD"/>
    <w:rsid w:val="0059299D"/>
    <w:rsid w:val="00592B2B"/>
    <w:rsid w:val="00592B70"/>
    <w:rsid w:val="00592EBD"/>
    <w:rsid w:val="00592F6D"/>
    <w:rsid w:val="00593047"/>
    <w:rsid w:val="0059323D"/>
    <w:rsid w:val="005932E4"/>
    <w:rsid w:val="005940B1"/>
    <w:rsid w:val="0059543C"/>
    <w:rsid w:val="00595548"/>
    <w:rsid w:val="00595AD6"/>
    <w:rsid w:val="00595DBE"/>
    <w:rsid w:val="005962F8"/>
    <w:rsid w:val="005964D3"/>
    <w:rsid w:val="00596B62"/>
    <w:rsid w:val="005970F3"/>
    <w:rsid w:val="005973AD"/>
    <w:rsid w:val="005973C3"/>
    <w:rsid w:val="00597857"/>
    <w:rsid w:val="005979A6"/>
    <w:rsid w:val="005A015E"/>
    <w:rsid w:val="005A05CF"/>
    <w:rsid w:val="005A083A"/>
    <w:rsid w:val="005A08C7"/>
    <w:rsid w:val="005A0BAC"/>
    <w:rsid w:val="005A0DD7"/>
    <w:rsid w:val="005A0EA7"/>
    <w:rsid w:val="005A11C3"/>
    <w:rsid w:val="005A12C7"/>
    <w:rsid w:val="005A141C"/>
    <w:rsid w:val="005A1581"/>
    <w:rsid w:val="005A1B6E"/>
    <w:rsid w:val="005A1CF3"/>
    <w:rsid w:val="005A210B"/>
    <w:rsid w:val="005A2540"/>
    <w:rsid w:val="005A25B8"/>
    <w:rsid w:val="005A3A0D"/>
    <w:rsid w:val="005A3D5F"/>
    <w:rsid w:val="005A40E4"/>
    <w:rsid w:val="005A4808"/>
    <w:rsid w:val="005A49EA"/>
    <w:rsid w:val="005A59AB"/>
    <w:rsid w:val="005A5A0E"/>
    <w:rsid w:val="005A5EBB"/>
    <w:rsid w:val="005A60F5"/>
    <w:rsid w:val="005A6AA5"/>
    <w:rsid w:val="005A6D9B"/>
    <w:rsid w:val="005A6DBA"/>
    <w:rsid w:val="005A7392"/>
    <w:rsid w:val="005A7403"/>
    <w:rsid w:val="005A7C9C"/>
    <w:rsid w:val="005A7E89"/>
    <w:rsid w:val="005A7F46"/>
    <w:rsid w:val="005B034E"/>
    <w:rsid w:val="005B0635"/>
    <w:rsid w:val="005B0732"/>
    <w:rsid w:val="005B0821"/>
    <w:rsid w:val="005B094D"/>
    <w:rsid w:val="005B0D39"/>
    <w:rsid w:val="005B0D59"/>
    <w:rsid w:val="005B11BE"/>
    <w:rsid w:val="005B13A5"/>
    <w:rsid w:val="005B1535"/>
    <w:rsid w:val="005B1789"/>
    <w:rsid w:val="005B17A4"/>
    <w:rsid w:val="005B1B1E"/>
    <w:rsid w:val="005B21F4"/>
    <w:rsid w:val="005B2516"/>
    <w:rsid w:val="005B28B9"/>
    <w:rsid w:val="005B2C57"/>
    <w:rsid w:val="005B2E00"/>
    <w:rsid w:val="005B365A"/>
    <w:rsid w:val="005B3AA3"/>
    <w:rsid w:val="005B40D8"/>
    <w:rsid w:val="005B4474"/>
    <w:rsid w:val="005B45CC"/>
    <w:rsid w:val="005B45EC"/>
    <w:rsid w:val="005B5303"/>
    <w:rsid w:val="005B5326"/>
    <w:rsid w:val="005B5554"/>
    <w:rsid w:val="005B5B56"/>
    <w:rsid w:val="005B5BE8"/>
    <w:rsid w:val="005B5DB3"/>
    <w:rsid w:val="005B5DCC"/>
    <w:rsid w:val="005B61A2"/>
    <w:rsid w:val="005B64FE"/>
    <w:rsid w:val="005B65DA"/>
    <w:rsid w:val="005B6910"/>
    <w:rsid w:val="005B6CEF"/>
    <w:rsid w:val="005B6F9A"/>
    <w:rsid w:val="005B72AB"/>
    <w:rsid w:val="005B77A0"/>
    <w:rsid w:val="005B78B8"/>
    <w:rsid w:val="005B7A19"/>
    <w:rsid w:val="005C0431"/>
    <w:rsid w:val="005C0836"/>
    <w:rsid w:val="005C0954"/>
    <w:rsid w:val="005C0D56"/>
    <w:rsid w:val="005C0DCF"/>
    <w:rsid w:val="005C0DD9"/>
    <w:rsid w:val="005C0F8A"/>
    <w:rsid w:val="005C119E"/>
    <w:rsid w:val="005C12A0"/>
    <w:rsid w:val="005C1A68"/>
    <w:rsid w:val="005C1DA7"/>
    <w:rsid w:val="005C265E"/>
    <w:rsid w:val="005C293A"/>
    <w:rsid w:val="005C30B7"/>
    <w:rsid w:val="005C367D"/>
    <w:rsid w:val="005C3893"/>
    <w:rsid w:val="005C3B73"/>
    <w:rsid w:val="005C3F4C"/>
    <w:rsid w:val="005C4028"/>
    <w:rsid w:val="005C40B4"/>
    <w:rsid w:val="005C432D"/>
    <w:rsid w:val="005C4A63"/>
    <w:rsid w:val="005C5BF7"/>
    <w:rsid w:val="005C5C80"/>
    <w:rsid w:val="005C70DD"/>
    <w:rsid w:val="005C73A8"/>
    <w:rsid w:val="005C742D"/>
    <w:rsid w:val="005C7610"/>
    <w:rsid w:val="005C77AE"/>
    <w:rsid w:val="005D0261"/>
    <w:rsid w:val="005D07D2"/>
    <w:rsid w:val="005D0DC1"/>
    <w:rsid w:val="005D10CE"/>
    <w:rsid w:val="005D132B"/>
    <w:rsid w:val="005D1533"/>
    <w:rsid w:val="005D19EE"/>
    <w:rsid w:val="005D1AA0"/>
    <w:rsid w:val="005D1AD6"/>
    <w:rsid w:val="005D1B2B"/>
    <w:rsid w:val="005D1D64"/>
    <w:rsid w:val="005D23F3"/>
    <w:rsid w:val="005D2408"/>
    <w:rsid w:val="005D2EA7"/>
    <w:rsid w:val="005D3472"/>
    <w:rsid w:val="005D35DD"/>
    <w:rsid w:val="005D3CE5"/>
    <w:rsid w:val="005D46E6"/>
    <w:rsid w:val="005D471C"/>
    <w:rsid w:val="005D4A16"/>
    <w:rsid w:val="005D4F88"/>
    <w:rsid w:val="005D51B8"/>
    <w:rsid w:val="005D5211"/>
    <w:rsid w:val="005D531A"/>
    <w:rsid w:val="005D54DD"/>
    <w:rsid w:val="005D6045"/>
    <w:rsid w:val="005D60EB"/>
    <w:rsid w:val="005D671A"/>
    <w:rsid w:val="005D6837"/>
    <w:rsid w:val="005D69DA"/>
    <w:rsid w:val="005D7CA3"/>
    <w:rsid w:val="005E00F7"/>
    <w:rsid w:val="005E0C07"/>
    <w:rsid w:val="005E172C"/>
    <w:rsid w:val="005E17DC"/>
    <w:rsid w:val="005E1920"/>
    <w:rsid w:val="005E1C37"/>
    <w:rsid w:val="005E1ECA"/>
    <w:rsid w:val="005E1F1C"/>
    <w:rsid w:val="005E2306"/>
    <w:rsid w:val="005E232C"/>
    <w:rsid w:val="005E3423"/>
    <w:rsid w:val="005E35EE"/>
    <w:rsid w:val="005E3664"/>
    <w:rsid w:val="005E3679"/>
    <w:rsid w:val="005E4514"/>
    <w:rsid w:val="005E4A70"/>
    <w:rsid w:val="005E4ABB"/>
    <w:rsid w:val="005E4BEF"/>
    <w:rsid w:val="005E4F41"/>
    <w:rsid w:val="005E52B3"/>
    <w:rsid w:val="005E549C"/>
    <w:rsid w:val="005E55E9"/>
    <w:rsid w:val="005E571D"/>
    <w:rsid w:val="005E6205"/>
    <w:rsid w:val="005E63E2"/>
    <w:rsid w:val="005E64AC"/>
    <w:rsid w:val="005E76E5"/>
    <w:rsid w:val="005E7ACB"/>
    <w:rsid w:val="005E7D05"/>
    <w:rsid w:val="005F0405"/>
    <w:rsid w:val="005F086F"/>
    <w:rsid w:val="005F0AED"/>
    <w:rsid w:val="005F0C25"/>
    <w:rsid w:val="005F12FB"/>
    <w:rsid w:val="005F18CB"/>
    <w:rsid w:val="005F1C57"/>
    <w:rsid w:val="005F1E12"/>
    <w:rsid w:val="005F2DD3"/>
    <w:rsid w:val="005F2FC2"/>
    <w:rsid w:val="005F30A9"/>
    <w:rsid w:val="005F30C4"/>
    <w:rsid w:val="005F3654"/>
    <w:rsid w:val="005F38C4"/>
    <w:rsid w:val="005F3EEF"/>
    <w:rsid w:val="005F47E2"/>
    <w:rsid w:val="005F4804"/>
    <w:rsid w:val="005F49EA"/>
    <w:rsid w:val="005F4D68"/>
    <w:rsid w:val="005F4EFB"/>
    <w:rsid w:val="005F5314"/>
    <w:rsid w:val="005F53B4"/>
    <w:rsid w:val="005F55F5"/>
    <w:rsid w:val="005F560C"/>
    <w:rsid w:val="005F5D43"/>
    <w:rsid w:val="005F5FE2"/>
    <w:rsid w:val="005F6144"/>
    <w:rsid w:val="005F6499"/>
    <w:rsid w:val="005F66B2"/>
    <w:rsid w:val="005F6754"/>
    <w:rsid w:val="005F715B"/>
    <w:rsid w:val="005F729B"/>
    <w:rsid w:val="005F76CE"/>
    <w:rsid w:val="006003FB"/>
    <w:rsid w:val="00600763"/>
    <w:rsid w:val="00600900"/>
    <w:rsid w:val="00600DE0"/>
    <w:rsid w:val="006013A7"/>
    <w:rsid w:val="006018E2"/>
    <w:rsid w:val="00601B6B"/>
    <w:rsid w:val="00601C75"/>
    <w:rsid w:val="00602408"/>
    <w:rsid w:val="00602C30"/>
    <w:rsid w:val="0060342A"/>
    <w:rsid w:val="00603816"/>
    <w:rsid w:val="006042E5"/>
    <w:rsid w:val="00604553"/>
    <w:rsid w:val="00604CB1"/>
    <w:rsid w:val="00604FF0"/>
    <w:rsid w:val="006052FD"/>
    <w:rsid w:val="00605766"/>
    <w:rsid w:val="00605AD5"/>
    <w:rsid w:val="00605AD6"/>
    <w:rsid w:val="00605F26"/>
    <w:rsid w:val="0060638A"/>
    <w:rsid w:val="00606A56"/>
    <w:rsid w:val="00606AAC"/>
    <w:rsid w:val="00606B02"/>
    <w:rsid w:val="00606EC5"/>
    <w:rsid w:val="00607017"/>
    <w:rsid w:val="00607285"/>
    <w:rsid w:val="00607559"/>
    <w:rsid w:val="00607722"/>
    <w:rsid w:val="006077E3"/>
    <w:rsid w:val="00610665"/>
    <w:rsid w:val="00610856"/>
    <w:rsid w:val="006108F3"/>
    <w:rsid w:val="00610999"/>
    <w:rsid w:val="00610B45"/>
    <w:rsid w:val="0061130E"/>
    <w:rsid w:val="006117CC"/>
    <w:rsid w:val="00611C42"/>
    <w:rsid w:val="00612005"/>
    <w:rsid w:val="00612022"/>
    <w:rsid w:val="006123C7"/>
    <w:rsid w:val="0061240B"/>
    <w:rsid w:val="0061244D"/>
    <w:rsid w:val="00612744"/>
    <w:rsid w:val="006131BD"/>
    <w:rsid w:val="00613476"/>
    <w:rsid w:val="0061351E"/>
    <w:rsid w:val="0061482A"/>
    <w:rsid w:val="00614852"/>
    <w:rsid w:val="00614931"/>
    <w:rsid w:val="00614A52"/>
    <w:rsid w:val="00614D4F"/>
    <w:rsid w:val="0061573E"/>
    <w:rsid w:val="00616114"/>
    <w:rsid w:val="00616146"/>
    <w:rsid w:val="00616253"/>
    <w:rsid w:val="00616312"/>
    <w:rsid w:val="00616A89"/>
    <w:rsid w:val="00616B1D"/>
    <w:rsid w:val="00616B6E"/>
    <w:rsid w:val="00616F5C"/>
    <w:rsid w:val="00617033"/>
    <w:rsid w:val="00617583"/>
    <w:rsid w:val="006176B5"/>
    <w:rsid w:val="00617D2A"/>
    <w:rsid w:val="006204A8"/>
    <w:rsid w:val="00620543"/>
    <w:rsid w:val="00620812"/>
    <w:rsid w:val="0062196E"/>
    <w:rsid w:val="00621C54"/>
    <w:rsid w:val="00621CE5"/>
    <w:rsid w:val="006224C5"/>
    <w:rsid w:val="0062284F"/>
    <w:rsid w:val="00623055"/>
    <w:rsid w:val="006235B1"/>
    <w:rsid w:val="00623DA1"/>
    <w:rsid w:val="00623F6A"/>
    <w:rsid w:val="006241A0"/>
    <w:rsid w:val="00624515"/>
    <w:rsid w:val="006247D5"/>
    <w:rsid w:val="00624AB3"/>
    <w:rsid w:val="00624DF1"/>
    <w:rsid w:val="00624E10"/>
    <w:rsid w:val="00625307"/>
    <w:rsid w:val="00625CC3"/>
    <w:rsid w:val="00625DA2"/>
    <w:rsid w:val="00625DCF"/>
    <w:rsid w:val="00625E67"/>
    <w:rsid w:val="00625F78"/>
    <w:rsid w:val="00626913"/>
    <w:rsid w:val="0062698F"/>
    <w:rsid w:val="006269D9"/>
    <w:rsid w:val="00626AC9"/>
    <w:rsid w:val="00626C41"/>
    <w:rsid w:val="00626D47"/>
    <w:rsid w:val="00626D55"/>
    <w:rsid w:val="00627B44"/>
    <w:rsid w:val="006303DE"/>
    <w:rsid w:val="00631169"/>
    <w:rsid w:val="00631ABB"/>
    <w:rsid w:val="00632355"/>
    <w:rsid w:val="006326CA"/>
    <w:rsid w:val="00632813"/>
    <w:rsid w:val="00632A88"/>
    <w:rsid w:val="00632F36"/>
    <w:rsid w:val="006330A7"/>
    <w:rsid w:val="006331E6"/>
    <w:rsid w:val="006333F8"/>
    <w:rsid w:val="006337B4"/>
    <w:rsid w:val="006339D4"/>
    <w:rsid w:val="00633AD7"/>
    <w:rsid w:val="00633BE0"/>
    <w:rsid w:val="00633C73"/>
    <w:rsid w:val="0063530E"/>
    <w:rsid w:val="0063550F"/>
    <w:rsid w:val="00635727"/>
    <w:rsid w:val="00635E70"/>
    <w:rsid w:val="00636057"/>
    <w:rsid w:val="00636A3A"/>
    <w:rsid w:val="00636B8A"/>
    <w:rsid w:val="00636DE2"/>
    <w:rsid w:val="00636F6A"/>
    <w:rsid w:val="0063705C"/>
    <w:rsid w:val="006374B9"/>
    <w:rsid w:val="00637770"/>
    <w:rsid w:val="00637D2C"/>
    <w:rsid w:val="0064074E"/>
    <w:rsid w:val="0064104E"/>
    <w:rsid w:val="006410EE"/>
    <w:rsid w:val="00641298"/>
    <w:rsid w:val="00641655"/>
    <w:rsid w:val="00641AF2"/>
    <w:rsid w:val="00641AF7"/>
    <w:rsid w:val="00641B35"/>
    <w:rsid w:val="00641B4A"/>
    <w:rsid w:val="00641C69"/>
    <w:rsid w:val="00641C71"/>
    <w:rsid w:val="00642021"/>
    <w:rsid w:val="0064286B"/>
    <w:rsid w:val="00642B08"/>
    <w:rsid w:val="00642BE0"/>
    <w:rsid w:val="0064301D"/>
    <w:rsid w:val="00643530"/>
    <w:rsid w:val="00643AEB"/>
    <w:rsid w:val="00643B10"/>
    <w:rsid w:val="00643BDE"/>
    <w:rsid w:val="006440D2"/>
    <w:rsid w:val="006443F2"/>
    <w:rsid w:val="006445C8"/>
    <w:rsid w:val="00644C56"/>
    <w:rsid w:val="00644F53"/>
    <w:rsid w:val="00645629"/>
    <w:rsid w:val="00645687"/>
    <w:rsid w:val="00645D78"/>
    <w:rsid w:val="0064669D"/>
    <w:rsid w:val="006466A7"/>
    <w:rsid w:val="00646D17"/>
    <w:rsid w:val="00647121"/>
    <w:rsid w:val="0064735B"/>
    <w:rsid w:val="00647F0D"/>
    <w:rsid w:val="0065073C"/>
    <w:rsid w:val="00650C8E"/>
    <w:rsid w:val="00650F1C"/>
    <w:rsid w:val="006511FC"/>
    <w:rsid w:val="0065211B"/>
    <w:rsid w:val="00652260"/>
    <w:rsid w:val="006525FF"/>
    <w:rsid w:val="00652694"/>
    <w:rsid w:val="00652724"/>
    <w:rsid w:val="00653992"/>
    <w:rsid w:val="00654293"/>
    <w:rsid w:val="006543EF"/>
    <w:rsid w:val="00654AE6"/>
    <w:rsid w:val="00654E55"/>
    <w:rsid w:val="00655045"/>
    <w:rsid w:val="006555E6"/>
    <w:rsid w:val="00655635"/>
    <w:rsid w:val="0065568B"/>
    <w:rsid w:val="00655953"/>
    <w:rsid w:val="0065600C"/>
    <w:rsid w:val="006565F0"/>
    <w:rsid w:val="00656D61"/>
    <w:rsid w:val="00657152"/>
    <w:rsid w:val="006577CF"/>
    <w:rsid w:val="00657910"/>
    <w:rsid w:val="00657BCE"/>
    <w:rsid w:val="00657E29"/>
    <w:rsid w:val="00660272"/>
    <w:rsid w:val="00660430"/>
    <w:rsid w:val="00660EF8"/>
    <w:rsid w:val="0066146A"/>
    <w:rsid w:val="00661C97"/>
    <w:rsid w:val="00662314"/>
    <w:rsid w:val="0066243D"/>
    <w:rsid w:val="00662A18"/>
    <w:rsid w:val="00662A6D"/>
    <w:rsid w:val="00662B7D"/>
    <w:rsid w:val="0066317C"/>
    <w:rsid w:val="00663437"/>
    <w:rsid w:val="0066357C"/>
    <w:rsid w:val="00663831"/>
    <w:rsid w:val="00663CBB"/>
    <w:rsid w:val="00663DAC"/>
    <w:rsid w:val="00664555"/>
    <w:rsid w:val="0066459A"/>
    <w:rsid w:val="00664B35"/>
    <w:rsid w:val="00664E41"/>
    <w:rsid w:val="00665131"/>
    <w:rsid w:val="00665825"/>
    <w:rsid w:val="00665E94"/>
    <w:rsid w:val="00665FFD"/>
    <w:rsid w:val="00666296"/>
    <w:rsid w:val="00666586"/>
    <w:rsid w:val="00666AAE"/>
    <w:rsid w:val="00666BA3"/>
    <w:rsid w:val="00667084"/>
    <w:rsid w:val="0066774B"/>
    <w:rsid w:val="00667827"/>
    <w:rsid w:val="00667A3C"/>
    <w:rsid w:val="00667C14"/>
    <w:rsid w:val="00667FAC"/>
    <w:rsid w:val="00670051"/>
    <w:rsid w:val="006701C5"/>
    <w:rsid w:val="00670398"/>
    <w:rsid w:val="00670B0B"/>
    <w:rsid w:val="00671017"/>
    <w:rsid w:val="006710D4"/>
    <w:rsid w:val="00671294"/>
    <w:rsid w:val="00671DF2"/>
    <w:rsid w:val="00672086"/>
    <w:rsid w:val="006721E0"/>
    <w:rsid w:val="00672556"/>
    <w:rsid w:val="006725BA"/>
    <w:rsid w:val="00672981"/>
    <w:rsid w:val="00672D86"/>
    <w:rsid w:val="006733C4"/>
    <w:rsid w:val="00673565"/>
    <w:rsid w:val="00673697"/>
    <w:rsid w:val="0067444A"/>
    <w:rsid w:val="006746F5"/>
    <w:rsid w:val="00674AF5"/>
    <w:rsid w:val="00674EF1"/>
    <w:rsid w:val="0067563D"/>
    <w:rsid w:val="006757DA"/>
    <w:rsid w:val="00676123"/>
    <w:rsid w:val="0067617A"/>
    <w:rsid w:val="00676323"/>
    <w:rsid w:val="0067656C"/>
    <w:rsid w:val="0067676F"/>
    <w:rsid w:val="006767EC"/>
    <w:rsid w:val="006768AE"/>
    <w:rsid w:val="00676CD8"/>
    <w:rsid w:val="00676EA3"/>
    <w:rsid w:val="00676EDB"/>
    <w:rsid w:val="00676FF2"/>
    <w:rsid w:val="00677623"/>
    <w:rsid w:val="0068016C"/>
    <w:rsid w:val="006802A1"/>
    <w:rsid w:val="00680472"/>
    <w:rsid w:val="006805B4"/>
    <w:rsid w:val="00680A65"/>
    <w:rsid w:val="006812AC"/>
    <w:rsid w:val="00681C1F"/>
    <w:rsid w:val="00681C20"/>
    <w:rsid w:val="00681C3F"/>
    <w:rsid w:val="006836E0"/>
    <w:rsid w:val="0068382A"/>
    <w:rsid w:val="0068384F"/>
    <w:rsid w:val="0068388B"/>
    <w:rsid w:val="00683B81"/>
    <w:rsid w:val="0068433D"/>
    <w:rsid w:val="00684611"/>
    <w:rsid w:val="006847DD"/>
    <w:rsid w:val="00684C61"/>
    <w:rsid w:val="0068587C"/>
    <w:rsid w:val="006859A8"/>
    <w:rsid w:val="00685EC2"/>
    <w:rsid w:val="00686865"/>
    <w:rsid w:val="00686918"/>
    <w:rsid w:val="00686AFA"/>
    <w:rsid w:val="00686B8F"/>
    <w:rsid w:val="0068748C"/>
    <w:rsid w:val="00687750"/>
    <w:rsid w:val="00687865"/>
    <w:rsid w:val="00687AFB"/>
    <w:rsid w:val="006906BC"/>
    <w:rsid w:val="00690DA9"/>
    <w:rsid w:val="0069115D"/>
    <w:rsid w:val="00691C80"/>
    <w:rsid w:val="00691DAC"/>
    <w:rsid w:val="00691FB7"/>
    <w:rsid w:val="006920DE"/>
    <w:rsid w:val="0069232D"/>
    <w:rsid w:val="006924DE"/>
    <w:rsid w:val="006925B3"/>
    <w:rsid w:val="006927F5"/>
    <w:rsid w:val="0069286D"/>
    <w:rsid w:val="006929CF"/>
    <w:rsid w:val="00692ADB"/>
    <w:rsid w:val="00692F1C"/>
    <w:rsid w:val="00692F5B"/>
    <w:rsid w:val="00693046"/>
    <w:rsid w:val="00693557"/>
    <w:rsid w:val="0069371D"/>
    <w:rsid w:val="00693911"/>
    <w:rsid w:val="00693A1D"/>
    <w:rsid w:val="00693C39"/>
    <w:rsid w:val="00693FB6"/>
    <w:rsid w:val="0069495C"/>
    <w:rsid w:val="00694C96"/>
    <w:rsid w:val="00694DBA"/>
    <w:rsid w:val="00694EB6"/>
    <w:rsid w:val="00694F62"/>
    <w:rsid w:val="006950FB"/>
    <w:rsid w:val="00695C7E"/>
    <w:rsid w:val="00695EC9"/>
    <w:rsid w:val="00695EF4"/>
    <w:rsid w:val="0069636E"/>
    <w:rsid w:val="0069657B"/>
    <w:rsid w:val="006965D8"/>
    <w:rsid w:val="006965EA"/>
    <w:rsid w:val="00696C90"/>
    <w:rsid w:val="0069704B"/>
    <w:rsid w:val="00697251"/>
    <w:rsid w:val="00697A65"/>
    <w:rsid w:val="00697DD6"/>
    <w:rsid w:val="00697F2C"/>
    <w:rsid w:val="006A0492"/>
    <w:rsid w:val="006A081B"/>
    <w:rsid w:val="006A12A3"/>
    <w:rsid w:val="006A1C15"/>
    <w:rsid w:val="006A2004"/>
    <w:rsid w:val="006A225E"/>
    <w:rsid w:val="006A2346"/>
    <w:rsid w:val="006A28AD"/>
    <w:rsid w:val="006A3207"/>
    <w:rsid w:val="006A3280"/>
    <w:rsid w:val="006A3762"/>
    <w:rsid w:val="006A3AC5"/>
    <w:rsid w:val="006A3BB4"/>
    <w:rsid w:val="006A4193"/>
    <w:rsid w:val="006A4BE3"/>
    <w:rsid w:val="006A4C76"/>
    <w:rsid w:val="006A5643"/>
    <w:rsid w:val="006A58A6"/>
    <w:rsid w:val="006A5B98"/>
    <w:rsid w:val="006A5D17"/>
    <w:rsid w:val="006A61FA"/>
    <w:rsid w:val="006A64DB"/>
    <w:rsid w:val="006A656F"/>
    <w:rsid w:val="006A6803"/>
    <w:rsid w:val="006A687C"/>
    <w:rsid w:val="006A787E"/>
    <w:rsid w:val="006B01AB"/>
    <w:rsid w:val="006B08CF"/>
    <w:rsid w:val="006B09C5"/>
    <w:rsid w:val="006B0CF3"/>
    <w:rsid w:val="006B0FE3"/>
    <w:rsid w:val="006B17E7"/>
    <w:rsid w:val="006B1A02"/>
    <w:rsid w:val="006B1A39"/>
    <w:rsid w:val="006B1A43"/>
    <w:rsid w:val="006B1BFF"/>
    <w:rsid w:val="006B22E3"/>
    <w:rsid w:val="006B2336"/>
    <w:rsid w:val="006B23B1"/>
    <w:rsid w:val="006B23F7"/>
    <w:rsid w:val="006B26EA"/>
    <w:rsid w:val="006B2C0A"/>
    <w:rsid w:val="006B2E12"/>
    <w:rsid w:val="006B2F31"/>
    <w:rsid w:val="006B3DDE"/>
    <w:rsid w:val="006B3F2C"/>
    <w:rsid w:val="006B5170"/>
    <w:rsid w:val="006B5398"/>
    <w:rsid w:val="006B5930"/>
    <w:rsid w:val="006B673D"/>
    <w:rsid w:val="006B67D6"/>
    <w:rsid w:val="006C051D"/>
    <w:rsid w:val="006C0546"/>
    <w:rsid w:val="006C1347"/>
    <w:rsid w:val="006C1549"/>
    <w:rsid w:val="006C182C"/>
    <w:rsid w:val="006C19F0"/>
    <w:rsid w:val="006C1B88"/>
    <w:rsid w:val="006C2089"/>
    <w:rsid w:val="006C2420"/>
    <w:rsid w:val="006C2F5E"/>
    <w:rsid w:val="006C30E2"/>
    <w:rsid w:val="006C3304"/>
    <w:rsid w:val="006C33D9"/>
    <w:rsid w:val="006C33E7"/>
    <w:rsid w:val="006C3764"/>
    <w:rsid w:val="006C385C"/>
    <w:rsid w:val="006C3A94"/>
    <w:rsid w:val="006C3B01"/>
    <w:rsid w:val="006C4185"/>
    <w:rsid w:val="006C43DE"/>
    <w:rsid w:val="006C4790"/>
    <w:rsid w:val="006C4928"/>
    <w:rsid w:val="006C4A1E"/>
    <w:rsid w:val="006C4FDD"/>
    <w:rsid w:val="006C5098"/>
    <w:rsid w:val="006C52BC"/>
    <w:rsid w:val="006C56D0"/>
    <w:rsid w:val="006C5A05"/>
    <w:rsid w:val="006C5ADD"/>
    <w:rsid w:val="006C5E44"/>
    <w:rsid w:val="006C5E8E"/>
    <w:rsid w:val="006C667E"/>
    <w:rsid w:val="006C6A16"/>
    <w:rsid w:val="006C6A66"/>
    <w:rsid w:val="006C6E21"/>
    <w:rsid w:val="006C7017"/>
    <w:rsid w:val="006C7206"/>
    <w:rsid w:val="006C734B"/>
    <w:rsid w:val="006C76C3"/>
    <w:rsid w:val="006C7E29"/>
    <w:rsid w:val="006D0044"/>
    <w:rsid w:val="006D0B77"/>
    <w:rsid w:val="006D0CFE"/>
    <w:rsid w:val="006D10FA"/>
    <w:rsid w:val="006D167F"/>
    <w:rsid w:val="006D1BC7"/>
    <w:rsid w:val="006D1D77"/>
    <w:rsid w:val="006D231E"/>
    <w:rsid w:val="006D23C4"/>
    <w:rsid w:val="006D25F7"/>
    <w:rsid w:val="006D2E48"/>
    <w:rsid w:val="006D2F16"/>
    <w:rsid w:val="006D301B"/>
    <w:rsid w:val="006D3344"/>
    <w:rsid w:val="006D33D8"/>
    <w:rsid w:val="006D39DD"/>
    <w:rsid w:val="006D3BDD"/>
    <w:rsid w:val="006D42B8"/>
    <w:rsid w:val="006D4388"/>
    <w:rsid w:val="006D4490"/>
    <w:rsid w:val="006D4543"/>
    <w:rsid w:val="006D4641"/>
    <w:rsid w:val="006D4F04"/>
    <w:rsid w:val="006D5A39"/>
    <w:rsid w:val="006D5ECF"/>
    <w:rsid w:val="006D6511"/>
    <w:rsid w:val="006D6CD0"/>
    <w:rsid w:val="006D6D49"/>
    <w:rsid w:val="006D6DF3"/>
    <w:rsid w:val="006D6F1B"/>
    <w:rsid w:val="006D719F"/>
    <w:rsid w:val="006D72C5"/>
    <w:rsid w:val="006D78B9"/>
    <w:rsid w:val="006E02DB"/>
    <w:rsid w:val="006E0572"/>
    <w:rsid w:val="006E09E3"/>
    <w:rsid w:val="006E10B4"/>
    <w:rsid w:val="006E156A"/>
    <w:rsid w:val="006E172F"/>
    <w:rsid w:val="006E1A37"/>
    <w:rsid w:val="006E1FDC"/>
    <w:rsid w:val="006E208D"/>
    <w:rsid w:val="006E2D88"/>
    <w:rsid w:val="006E30CD"/>
    <w:rsid w:val="006E3C36"/>
    <w:rsid w:val="006E3D30"/>
    <w:rsid w:val="006E4218"/>
    <w:rsid w:val="006E4500"/>
    <w:rsid w:val="006E465B"/>
    <w:rsid w:val="006E5737"/>
    <w:rsid w:val="006E6738"/>
    <w:rsid w:val="006E7CD6"/>
    <w:rsid w:val="006E7D36"/>
    <w:rsid w:val="006F08FD"/>
    <w:rsid w:val="006F0F80"/>
    <w:rsid w:val="006F1754"/>
    <w:rsid w:val="006F19AA"/>
    <w:rsid w:val="006F1D0A"/>
    <w:rsid w:val="006F1DF2"/>
    <w:rsid w:val="006F2B9C"/>
    <w:rsid w:val="006F3482"/>
    <w:rsid w:val="006F3CEF"/>
    <w:rsid w:val="006F3D85"/>
    <w:rsid w:val="006F3FE4"/>
    <w:rsid w:val="006F4436"/>
    <w:rsid w:val="006F47DE"/>
    <w:rsid w:val="006F4BDA"/>
    <w:rsid w:val="006F4FB7"/>
    <w:rsid w:val="006F565B"/>
    <w:rsid w:val="006F570C"/>
    <w:rsid w:val="006F74A2"/>
    <w:rsid w:val="006F7601"/>
    <w:rsid w:val="006F7FDC"/>
    <w:rsid w:val="00700384"/>
    <w:rsid w:val="00700532"/>
    <w:rsid w:val="00700B0E"/>
    <w:rsid w:val="00700B23"/>
    <w:rsid w:val="00700DCA"/>
    <w:rsid w:val="00700FA0"/>
    <w:rsid w:val="00701423"/>
    <w:rsid w:val="00701617"/>
    <w:rsid w:val="007016AE"/>
    <w:rsid w:val="007016EF"/>
    <w:rsid w:val="00702633"/>
    <w:rsid w:val="007029A3"/>
    <w:rsid w:val="007032D5"/>
    <w:rsid w:val="0070342C"/>
    <w:rsid w:val="0070351C"/>
    <w:rsid w:val="00703C40"/>
    <w:rsid w:val="00703C87"/>
    <w:rsid w:val="00703CA8"/>
    <w:rsid w:val="00703FEA"/>
    <w:rsid w:val="00704BCC"/>
    <w:rsid w:val="00704BCF"/>
    <w:rsid w:val="00704C2E"/>
    <w:rsid w:val="0070578C"/>
    <w:rsid w:val="0070583C"/>
    <w:rsid w:val="007058EC"/>
    <w:rsid w:val="00705BA0"/>
    <w:rsid w:val="00705DD7"/>
    <w:rsid w:val="00705EB5"/>
    <w:rsid w:val="00706015"/>
    <w:rsid w:val="007062BC"/>
    <w:rsid w:val="00706433"/>
    <w:rsid w:val="007065EE"/>
    <w:rsid w:val="0070676F"/>
    <w:rsid w:val="007067A4"/>
    <w:rsid w:val="00706878"/>
    <w:rsid w:val="0070755E"/>
    <w:rsid w:val="0070782E"/>
    <w:rsid w:val="0070790E"/>
    <w:rsid w:val="00707ACD"/>
    <w:rsid w:val="00707DFA"/>
    <w:rsid w:val="00707F05"/>
    <w:rsid w:val="007101F3"/>
    <w:rsid w:val="00710269"/>
    <w:rsid w:val="00710E17"/>
    <w:rsid w:val="007114FE"/>
    <w:rsid w:val="007121E0"/>
    <w:rsid w:val="007124A9"/>
    <w:rsid w:val="007129B5"/>
    <w:rsid w:val="007129B6"/>
    <w:rsid w:val="00712BC2"/>
    <w:rsid w:val="00712CC1"/>
    <w:rsid w:val="00712DB3"/>
    <w:rsid w:val="00713DD2"/>
    <w:rsid w:val="00714097"/>
    <w:rsid w:val="007147BD"/>
    <w:rsid w:val="007149D1"/>
    <w:rsid w:val="00714C6E"/>
    <w:rsid w:val="00714EDE"/>
    <w:rsid w:val="0071509C"/>
    <w:rsid w:val="00715811"/>
    <w:rsid w:val="007159CD"/>
    <w:rsid w:val="00715FAA"/>
    <w:rsid w:val="007161BF"/>
    <w:rsid w:val="00716554"/>
    <w:rsid w:val="007167A5"/>
    <w:rsid w:val="007167F4"/>
    <w:rsid w:val="00716A1E"/>
    <w:rsid w:val="00716BEA"/>
    <w:rsid w:val="00716D1F"/>
    <w:rsid w:val="00717380"/>
    <w:rsid w:val="00717F1A"/>
    <w:rsid w:val="00720316"/>
    <w:rsid w:val="007209F2"/>
    <w:rsid w:val="00720DE2"/>
    <w:rsid w:val="00720FD4"/>
    <w:rsid w:val="00721A31"/>
    <w:rsid w:val="00721A3A"/>
    <w:rsid w:val="00721BCE"/>
    <w:rsid w:val="007223F3"/>
    <w:rsid w:val="007225DF"/>
    <w:rsid w:val="00722C84"/>
    <w:rsid w:val="00722CBD"/>
    <w:rsid w:val="00722E0A"/>
    <w:rsid w:val="00722E47"/>
    <w:rsid w:val="0072355E"/>
    <w:rsid w:val="0072377A"/>
    <w:rsid w:val="00723869"/>
    <w:rsid w:val="00723942"/>
    <w:rsid w:val="00724395"/>
    <w:rsid w:val="00724C54"/>
    <w:rsid w:val="0072528E"/>
    <w:rsid w:val="0072530E"/>
    <w:rsid w:val="007253E9"/>
    <w:rsid w:val="007253F7"/>
    <w:rsid w:val="00726441"/>
    <w:rsid w:val="007269C9"/>
    <w:rsid w:val="007269F5"/>
    <w:rsid w:val="00726D55"/>
    <w:rsid w:val="00726D87"/>
    <w:rsid w:val="00726D9F"/>
    <w:rsid w:val="00726E20"/>
    <w:rsid w:val="007277B0"/>
    <w:rsid w:val="00727EE6"/>
    <w:rsid w:val="007303C8"/>
    <w:rsid w:val="007304A6"/>
    <w:rsid w:val="00730587"/>
    <w:rsid w:val="00730CC5"/>
    <w:rsid w:val="00730EE1"/>
    <w:rsid w:val="0073127E"/>
    <w:rsid w:val="007313CD"/>
    <w:rsid w:val="007315E1"/>
    <w:rsid w:val="00731683"/>
    <w:rsid w:val="007318D0"/>
    <w:rsid w:val="0073195A"/>
    <w:rsid w:val="0073213E"/>
    <w:rsid w:val="0073276E"/>
    <w:rsid w:val="007329F3"/>
    <w:rsid w:val="00732FDF"/>
    <w:rsid w:val="00733536"/>
    <w:rsid w:val="007340BA"/>
    <w:rsid w:val="007350E7"/>
    <w:rsid w:val="00735B66"/>
    <w:rsid w:val="00736976"/>
    <w:rsid w:val="00736A9B"/>
    <w:rsid w:val="00736AC1"/>
    <w:rsid w:val="00736CA5"/>
    <w:rsid w:val="00736CBF"/>
    <w:rsid w:val="00737692"/>
    <w:rsid w:val="00737A02"/>
    <w:rsid w:val="00737B2F"/>
    <w:rsid w:val="007403EE"/>
    <w:rsid w:val="00740411"/>
    <w:rsid w:val="007406F6"/>
    <w:rsid w:val="0074090C"/>
    <w:rsid w:val="00740CC3"/>
    <w:rsid w:val="00740ECB"/>
    <w:rsid w:val="00741606"/>
    <w:rsid w:val="00741B9F"/>
    <w:rsid w:val="00741D41"/>
    <w:rsid w:val="00741ED8"/>
    <w:rsid w:val="00741FBB"/>
    <w:rsid w:val="00742999"/>
    <w:rsid w:val="0074395B"/>
    <w:rsid w:val="00743B35"/>
    <w:rsid w:val="00743F3F"/>
    <w:rsid w:val="00744715"/>
    <w:rsid w:val="007447E9"/>
    <w:rsid w:val="007454B3"/>
    <w:rsid w:val="007455B3"/>
    <w:rsid w:val="00745A15"/>
    <w:rsid w:val="00745C40"/>
    <w:rsid w:val="007460C3"/>
    <w:rsid w:val="00746D4F"/>
    <w:rsid w:val="0074708C"/>
    <w:rsid w:val="00747715"/>
    <w:rsid w:val="0074771F"/>
    <w:rsid w:val="007477F7"/>
    <w:rsid w:val="00747936"/>
    <w:rsid w:val="00747E7C"/>
    <w:rsid w:val="00750226"/>
    <w:rsid w:val="00750475"/>
    <w:rsid w:val="00750754"/>
    <w:rsid w:val="00750911"/>
    <w:rsid w:val="007513F5"/>
    <w:rsid w:val="007518B7"/>
    <w:rsid w:val="00751BD3"/>
    <w:rsid w:val="007521B6"/>
    <w:rsid w:val="00752838"/>
    <w:rsid w:val="00752B99"/>
    <w:rsid w:val="00752C67"/>
    <w:rsid w:val="007531BB"/>
    <w:rsid w:val="007544B3"/>
    <w:rsid w:val="00754521"/>
    <w:rsid w:val="00754723"/>
    <w:rsid w:val="007564AC"/>
    <w:rsid w:val="00756D1A"/>
    <w:rsid w:val="007570DE"/>
    <w:rsid w:val="00757847"/>
    <w:rsid w:val="00757F67"/>
    <w:rsid w:val="007601CD"/>
    <w:rsid w:val="007603D2"/>
    <w:rsid w:val="007608AC"/>
    <w:rsid w:val="0076142E"/>
    <w:rsid w:val="00761580"/>
    <w:rsid w:val="00761AAB"/>
    <w:rsid w:val="00761D0A"/>
    <w:rsid w:val="00761E16"/>
    <w:rsid w:val="00761FBF"/>
    <w:rsid w:val="0076284B"/>
    <w:rsid w:val="00762C2B"/>
    <w:rsid w:val="007631E2"/>
    <w:rsid w:val="0076360A"/>
    <w:rsid w:val="0076378B"/>
    <w:rsid w:val="007638CA"/>
    <w:rsid w:val="00763F1D"/>
    <w:rsid w:val="007641D5"/>
    <w:rsid w:val="00764558"/>
    <w:rsid w:val="00764706"/>
    <w:rsid w:val="007649BD"/>
    <w:rsid w:val="007649C0"/>
    <w:rsid w:val="00764B96"/>
    <w:rsid w:val="00764EA4"/>
    <w:rsid w:val="00764FCD"/>
    <w:rsid w:val="00765622"/>
    <w:rsid w:val="00765887"/>
    <w:rsid w:val="00765900"/>
    <w:rsid w:val="007659CB"/>
    <w:rsid w:val="00765A61"/>
    <w:rsid w:val="00765B9F"/>
    <w:rsid w:val="00765E72"/>
    <w:rsid w:val="007662DC"/>
    <w:rsid w:val="0076648C"/>
    <w:rsid w:val="0076665A"/>
    <w:rsid w:val="00766A71"/>
    <w:rsid w:val="00767BCC"/>
    <w:rsid w:val="00767E36"/>
    <w:rsid w:val="00770173"/>
    <w:rsid w:val="00770225"/>
    <w:rsid w:val="0077079A"/>
    <w:rsid w:val="007708EA"/>
    <w:rsid w:val="007709BC"/>
    <w:rsid w:val="00770E55"/>
    <w:rsid w:val="007714E5"/>
    <w:rsid w:val="007714F9"/>
    <w:rsid w:val="00771BCD"/>
    <w:rsid w:val="00771DD0"/>
    <w:rsid w:val="00771E3D"/>
    <w:rsid w:val="00771EC2"/>
    <w:rsid w:val="007720FB"/>
    <w:rsid w:val="00772248"/>
    <w:rsid w:val="007725CA"/>
    <w:rsid w:val="00772C79"/>
    <w:rsid w:val="007730A9"/>
    <w:rsid w:val="00773636"/>
    <w:rsid w:val="00773DF9"/>
    <w:rsid w:val="00774818"/>
    <w:rsid w:val="007748DC"/>
    <w:rsid w:val="00774D8C"/>
    <w:rsid w:val="0077504C"/>
    <w:rsid w:val="00775543"/>
    <w:rsid w:val="00775818"/>
    <w:rsid w:val="00775B66"/>
    <w:rsid w:val="00775F5E"/>
    <w:rsid w:val="00775FEE"/>
    <w:rsid w:val="007765AD"/>
    <w:rsid w:val="00776E31"/>
    <w:rsid w:val="00777307"/>
    <w:rsid w:val="00777BAA"/>
    <w:rsid w:val="00777D23"/>
    <w:rsid w:val="00777D8A"/>
    <w:rsid w:val="00777E5F"/>
    <w:rsid w:val="00780910"/>
    <w:rsid w:val="00780A74"/>
    <w:rsid w:val="00781099"/>
    <w:rsid w:val="0078144D"/>
    <w:rsid w:val="00781B92"/>
    <w:rsid w:val="00781C35"/>
    <w:rsid w:val="0078222E"/>
    <w:rsid w:val="0078241C"/>
    <w:rsid w:val="00782646"/>
    <w:rsid w:val="0078270E"/>
    <w:rsid w:val="007828F9"/>
    <w:rsid w:val="00783018"/>
    <w:rsid w:val="00783030"/>
    <w:rsid w:val="007831BD"/>
    <w:rsid w:val="00783421"/>
    <w:rsid w:val="007839AD"/>
    <w:rsid w:val="007842DD"/>
    <w:rsid w:val="0078488D"/>
    <w:rsid w:val="00784F28"/>
    <w:rsid w:val="007852C2"/>
    <w:rsid w:val="007854EC"/>
    <w:rsid w:val="00785691"/>
    <w:rsid w:val="00785902"/>
    <w:rsid w:val="00785B53"/>
    <w:rsid w:val="00785EE5"/>
    <w:rsid w:val="00785F85"/>
    <w:rsid w:val="007861CF"/>
    <w:rsid w:val="00786623"/>
    <w:rsid w:val="007867E7"/>
    <w:rsid w:val="007868E7"/>
    <w:rsid w:val="00786C02"/>
    <w:rsid w:val="00787FAE"/>
    <w:rsid w:val="0079053F"/>
    <w:rsid w:val="0079075E"/>
    <w:rsid w:val="00790830"/>
    <w:rsid w:val="00790C25"/>
    <w:rsid w:val="00790C6B"/>
    <w:rsid w:val="00790E61"/>
    <w:rsid w:val="00791155"/>
    <w:rsid w:val="00791538"/>
    <w:rsid w:val="00791711"/>
    <w:rsid w:val="00791D28"/>
    <w:rsid w:val="007924DF"/>
    <w:rsid w:val="00792CDA"/>
    <w:rsid w:val="007931BD"/>
    <w:rsid w:val="007931FE"/>
    <w:rsid w:val="0079325E"/>
    <w:rsid w:val="00793607"/>
    <w:rsid w:val="00793D58"/>
    <w:rsid w:val="00793F6F"/>
    <w:rsid w:val="00794A70"/>
    <w:rsid w:val="0079550E"/>
    <w:rsid w:val="00795EE5"/>
    <w:rsid w:val="00795FC8"/>
    <w:rsid w:val="00795FFA"/>
    <w:rsid w:val="0079647A"/>
    <w:rsid w:val="00796879"/>
    <w:rsid w:val="007969F4"/>
    <w:rsid w:val="00796A14"/>
    <w:rsid w:val="00796F31"/>
    <w:rsid w:val="00797160"/>
    <w:rsid w:val="007973E5"/>
    <w:rsid w:val="0079744B"/>
    <w:rsid w:val="00797673"/>
    <w:rsid w:val="007978DC"/>
    <w:rsid w:val="007A0668"/>
    <w:rsid w:val="007A0AFB"/>
    <w:rsid w:val="007A0E6B"/>
    <w:rsid w:val="007A1220"/>
    <w:rsid w:val="007A1EEF"/>
    <w:rsid w:val="007A240C"/>
    <w:rsid w:val="007A2FF9"/>
    <w:rsid w:val="007A3AA2"/>
    <w:rsid w:val="007A3B28"/>
    <w:rsid w:val="007A3E8E"/>
    <w:rsid w:val="007A40FD"/>
    <w:rsid w:val="007A4370"/>
    <w:rsid w:val="007A54A2"/>
    <w:rsid w:val="007A5920"/>
    <w:rsid w:val="007A5E28"/>
    <w:rsid w:val="007A5E51"/>
    <w:rsid w:val="007A5E70"/>
    <w:rsid w:val="007A620E"/>
    <w:rsid w:val="007A6359"/>
    <w:rsid w:val="007A6639"/>
    <w:rsid w:val="007A735D"/>
    <w:rsid w:val="007A7452"/>
    <w:rsid w:val="007A75C1"/>
    <w:rsid w:val="007A75D9"/>
    <w:rsid w:val="007A77BB"/>
    <w:rsid w:val="007A7DD2"/>
    <w:rsid w:val="007A7F95"/>
    <w:rsid w:val="007B0388"/>
    <w:rsid w:val="007B043D"/>
    <w:rsid w:val="007B075D"/>
    <w:rsid w:val="007B0D57"/>
    <w:rsid w:val="007B0DAF"/>
    <w:rsid w:val="007B1599"/>
    <w:rsid w:val="007B17AB"/>
    <w:rsid w:val="007B1812"/>
    <w:rsid w:val="007B1B68"/>
    <w:rsid w:val="007B237D"/>
    <w:rsid w:val="007B25DA"/>
    <w:rsid w:val="007B2DDB"/>
    <w:rsid w:val="007B2FAE"/>
    <w:rsid w:val="007B3939"/>
    <w:rsid w:val="007B3ABB"/>
    <w:rsid w:val="007B3B17"/>
    <w:rsid w:val="007B3ED5"/>
    <w:rsid w:val="007B42AD"/>
    <w:rsid w:val="007B45BB"/>
    <w:rsid w:val="007B4BAF"/>
    <w:rsid w:val="007B4CF5"/>
    <w:rsid w:val="007B4FB5"/>
    <w:rsid w:val="007B5042"/>
    <w:rsid w:val="007B5193"/>
    <w:rsid w:val="007B5AA7"/>
    <w:rsid w:val="007B6228"/>
    <w:rsid w:val="007B6437"/>
    <w:rsid w:val="007B6D3D"/>
    <w:rsid w:val="007B768A"/>
    <w:rsid w:val="007B7F6E"/>
    <w:rsid w:val="007C06FB"/>
    <w:rsid w:val="007C11BF"/>
    <w:rsid w:val="007C1AEC"/>
    <w:rsid w:val="007C20FA"/>
    <w:rsid w:val="007C2442"/>
    <w:rsid w:val="007C29EB"/>
    <w:rsid w:val="007C2A0A"/>
    <w:rsid w:val="007C359A"/>
    <w:rsid w:val="007C3A8A"/>
    <w:rsid w:val="007C3AD4"/>
    <w:rsid w:val="007C3D6C"/>
    <w:rsid w:val="007C3E2E"/>
    <w:rsid w:val="007C4211"/>
    <w:rsid w:val="007C4430"/>
    <w:rsid w:val="007C4B4C"/>
    <w:rsid w:val="007C5E9B"/>
    <w:rsid w:val="007C618F"/>
    <w:rsid w:val="007C61A1"/>
    <w:rsid w:val="007C66F2"/>
    <w:rsid w:val="007C67E8"/>
    <w:rsid w:val="007C6960"/>
    <w:rsid w:val="007C6B7D"/>
    <w:rsid w:val="007C71D2"/>
    <w:rsid w:val="007C7423"/>
    <w:rsid w:val="007C78A7"/>
    <w:rsid w:val="007C7FF7"/>
    <w:rsid w:val="007D0417"/>
    <w:rsid w:val="007D102A"/>
    <w:rsid w:val="007D23AF"/>
    <w:rsid w:val="007D26F2"/>
    <w:rsid w:val="007D29E0"/>
    <w:rsid w:val="007D2B3E"/>
    <w:rsid w:val="007D305D"/>
    <w:rsid w:val="007D3908"/>
    <w:rsid w:val="007D3961"/>
    <w:rsid w:val="007D40DA"/>
    <w:rsid w:val="007D435A"/>
    <w:rsid w:val="007D48C7"/>
    <w:rsid w:val="007D4C46"/>
    <w:rsid w:val="007D5168"/>
    <w:rsid w:val="007D5228"/>
    <w:rsid w:val="007D523E"/>
    <w:rsid w:val="007D661D"/>
    <w:rsid w:val="007D6953"/>
    <w:rsid w:val="007D699B"/>
    <w:rsid w:val="007D69AA"/>
    <w:rsid w:val="007D6D00"/>
    <w:rsid w:val="007D6E92"/>
    <w:rsid w:val="007D7167"/>
    <w:rsid w:val="007D731E"/>
    <w:rsid w:val="007E002E"/>
    <w:rsid w:val="007E005E"/>
    <w:rsid w:val="007E0A3A"/>
    <w:rsid w:val="007E0D09"/>
    <w:rsid w:val="007E0E2D"/>
    <w:rsid w:val="007E1246"/>
    <w:rsid w:val="007E1E0B"/>
    <w:rsid w:val="007E217A"/>
    <w:rsid w:val="007E22F6"/>
    <w:rsid w:val="007E2C0B"/>
    <w:rsid w:val="007E2EA0"/>
    <w:rsid w:val="007E3572"/>
    <w:rsid w:val="007E3761"/>
    <w:rsid w:val="007E3792"/>
    <w:rsid w:val="007E47CE"/>
    <w:rsid w:val="007E4955"/>
    <w:rsid w:val="007E5054"/>
    <w:rsid w:val="007E51C0"/>
    <w:rsid w:val="007E6668"/>
    <w:rsid w:val="007E71AA"/>
    <w:rsid w:val="007E71F2"/>
    <w:rsid w:val="007E76B9"/>
    <w:rsid w:val="007E7B25"/>
    <w:rsid w:val="007E7D39"/>
    <w:rsid w:val="007F0795"/>
    <w:rsid w:val="007F083F"/>
    <w:rsid w:val="007F0D7A"/>
    <w:rsid w:val="007F0E0E"/>
    <w:rsid w:val="007F1232"/>
    <w:rsid w:val="007F1A73"/>
    <w:rsid w:val="007F1D56"/>
    <w:rsid w:val="007F1EF5"/>
    <w:rsid w:val="007F26AF"/>
    <w:rsid w:val="007F2F8E"/>
    <w:rsid w:val="007F3565"/>
    <w:rsid w:val="007F3583"/>
    <w:rsid w:val="007F3A54"/>
    <w:rsid w:val="007F3BCF"/>
    <w:rsid w:val="007F3FA6"/>
    <w:rsid w:val="007F49AF"/>
    <w:rsid w:val="007F4A6A"/>
    <w:rsid w:val="007F4F3A"/>
    <w:rsid w:val="007F5264"/>
    <w:rsid w:val="007F5333"/>
    <w:rsid w:val="007F5EDF"/>
    <w:rsid w:val="007F6192"/>
    <w:rsid w:val="007F69B5"/>
    <w:rsid w:val="007F6F9B"/>
    <w:rsid w:val="007F750B"/>
    <w:rsid w:val="007F7698"/>
    <w:rsid w:val="007F777B"/>
    <w:rsid w:val="007F778B"/>
    <w:rsid w:val="007F79F8"/>
    <w:rsid w:val="007F7B17"/>
    <w:rsid w:val="008009B0"/>
    <w:rsid w:val="008017C1"/>
    <w:rsid w:val="00801873"/>
    <w:rsid w:val="0080193C"/>
    <w:rsid w:val="00801B7E"/>
    <w:rsid w:val="00801C79"/>
    <w:rsid w:val="00801D44"/>
    <w:rsid w:val="008020B6"/>
    <w:rsid w:val="00802522"/>
    <w:rsid w:val="00802DF3"/>
    <w:rsid w:val="00802E00"/>
    <w:rsid w:val="0080313B"/>
    <w:rsid w:val="00803169"/>
    <w:rsid w:val="0080386D"/>
    <w:rsid w:val="008039AC"/>
    <w:rsid w:val="00803B2F"/>
    <w:rsid w:val="00803EE6"/>
    <w:rsid w:val="00803F97"/>
    <w:rsid w:val="0080453E"/>
    <w:rsid w:val="00804949"/>
    <w:rsid w:val="00804BA0"/>
    <w:rsid w:val="00804CC9"/>
    <w:rsid w:val="00804D2E"/>
    <w:rsid w:val="00804F8E"/>
    <w:rsid w:val="0080551C"/>
    <w:rsid w:val="0080554C"/>
    <w:rsid w:val="00805C09"/>
    <w:rsid w:val="00805C13"/>
    <w:rsid w:val="00805D64"/>
    <w:rsid w:val="00805FD8"/>
    <w:rsid w:val="00806319"/>
    <w:rsid w:val="00806479"/>
    <w:rsid w:val="00806C13"/>
    <w:rsid w:val="00806CD8"/>
    <w:rsid w:val="00806E6F"/>
    <w:rsid w:val="008077B8"/>
    <w:rsid w:val="00807832"/>
    <w:rsid w:val="008109B8"/>
    <w:rsid w:val="008120CA"/>
    <w:rsid w:val="0081233C"/>
    <w:rsid w:val="00812693"/>
    <w:rsid w:val="00812ED7"/>
    <w:rsid w:val="008130C3"/>
    <w:rsid w:val="00813119"/>
    <w:rsid w:val="008131C0"/>
    <w:rsid w:val="00813475"/>
    <w:rsid w:val="00813676"/>
    <w:rsid w:val="0081378C"/>
    <w:rsid w:val="0081394B"/>
    <w:rsid w:val="00813ADC"/>
    <w:rsid w:val="00813B2D"/>
    <w:rsid w:val="00813F16"/>
    <w:rsid w:val="00814137"/>
    <w:rsid w:val="0081459E"/>
    <w:rsid w:val="0081461A"/>
    <w:rsid w:val="00814846"/>
    <w:rsid w:val="00814BA3"/>
    <w:rsid w:val="00815069"/>
    <w:rsid w:val="0081595B"/>
    <w:rsid w:val="008163AB"/>
    <w:rsid w:val="008164FD"/>
    <w:rsid w:val="00816D56"/>
    <w:rsid w:val="00816F2B"/>
    <w:rsid w:val="00817552"/>
    <w:rsid w:val="008175BC"/>
    <w:rsid w:val="008178F4"/>
    <w:rsid w:val="00817A78"/>
    <w:rsid w:val="00820527"/>
    <w:rsid w:val="00820688"/>
    <w:rsid w:val="00820C5D"/>
    <w:rsid w:val="00820DCA"/>
    <w:rsid w:val="00820FC5"/>
    <w:rsid w:val="00821567"/>
    <w:rsid w:val="00821917"/>
    <w:rsid w:val="0082196F"/>
    <w:rsid w:val="008227DE"/>
    <w:rsid w:val="0082282E"/>
    <w:rsid w:val="00822C08"/>
    <w:rsid w:val="00822CB9"/>
    <w:rsid w:val="00822F63"/>
    <w:rsid w:val="008233C4"/>
    <w:rsid w:val="008235DE"/>
    <w:rsid w:val="0082364C"/>
    <w:rsid w:val="008240A7"/>
    <w:rsid w:val="008245CA"/>
    <w:rsid w:val="00824B5C"/>
    <w:rsid w:val="00824DDF"/>
    <w:rsid w:val="00824EFC"/>
    <w:rsid w:val="008251A0"/>
    <w:rsid w:val="0082544E"/>
    <w:rsid w:val="00825B12"/>
    <w:rsid w:val="00825D9B"/>
    <w:rsid w:val="008268FE"/>
    <w:rsid w:val="00826995"/>
    <w:rsid w:val="00826B9B"/>
    <w:rsid w:val="00827064"/>
    <w:rsid w:val="0082715A"/>
    <w:rsid w:val="00827255"/>
    <w:rsid w:val="008274D5"/>
    <w:rsid w:val="0082770C"/>
    <w:rsid w:val="00827BEC"/>
    <w:rsid w:val="00827D1B"/>
    <w:rsid w:val="00827EE7"/>
    <w:rsid w:val="008300ED"/>
    <w:rsid w:val="008301E0"/>
    <w:rsid w:val="00830454"/>
    <w:rsid w:val="00830538"/>
    <w:rsid w:val="008306AC"/>
    <w:rsid w:val="00830711"/>
    <w:rsid w:val="00831639"/>
    <w:rsid w:val="0083164B"/>
    <w:rsid w:val="00831921"/>
    <w:rsid w:val="008319A1"/>
    <w:rsid w:val="00831D9B"/>
    <w:rsid w:val="008322F9"/>
    <w:rsid w:val="008325A9"/>
    <w:rsid w:val="008326E2"/>
    <w:rsid w:val="008327E6"/>
    <w:rsid w:val="00832801"/>
    <w:rsid w:val="00832B3A"/>
    <w:rsid w:val="00833922"/>
    <w:rsid w:val="00834037"/>
    <w:rsid w:val="0083433A"/>
    <w:rsid w:val="008344C8"/>
    <w:rsid w:val="00834A47"/>
    <w:rsid w:val="00834EE4"/>
    <w:rsid w:val="00835038"/>
    <w:rsid w:val="0083579F"/>
    <w:rsid w:val="00835CCC"/>
    <w:rsid w:val="008362EF"/>
    <w:rsid w:val="008363AE"/>
    <w:rsid w:val="00836512"/>
    <w:rsid w:val="0083663D"/>
    <w:rsid w:val="00836843"/>
    <w:rsid w:val="00836B1A"/>
    <w:rsid w:val="00836B80"/>
    <w:rsid w:val="00836EC1"/>
    <w:rsid w:val="008374E6"/>
    <w:rsid w:val="00837784"/>
    <w:rsid w:val="00837B10"/>
    <w:rsid w:val="00840B53"/>
    <w:rsid w:val="00841801"/>
    <w:rsid w:val="00841F77"/>
    <w:rsid w:val="008421EA"/>
    <w:rsid w:val="00842EFA"/>
    <w:rsid w:val="008431C0"/>
    <w:rsid w:val="00843A6A"/>
    <w:rsid w:val="00843D8C"/>
    <w:rsid w:val="00843FC0"/>
    <w:rsid w:val="008444ED"/>
    <w:rsid w:val="00844609"/>
    <w:rsid w:val="0084471A"/>
    <w:rsid w:val="00844A64"/>
    <w:rsid w:val="00844DC9"/>
    <w:rsid w:val="00844DD0"/>
    <w:rsid w:val="00845114"/>
    <w:rsid w:val="008451D8"/>
    <w:rsid w:val="00845295"/>
    <w:rsid w:val="00845417"/>
    <w:rsid w:val="00845482"/>
    <w:rsid w:val="00845A16"/>
    <w:rsid w:val="00845C61"/>
    <w:rsid w:val="00845D57"/>
    <w:rsid w:val="00845EC4"/>
    <w:rsid w:val="00846788"/>
    <w:rsid w:val="00846CDD"/>
    <w:rsid w:val="008472D0"/>
    <w:rsid w:val="008475E3"/>
    <w:rsid w:val="00847AA7"/>
    <w:rsid w:val="00847AE6"/>
    <w:rsid w:val="00847F37"/>
    <w:rsid w:val="00850015"/>
    <w:rsid w:val="0085031B"/>
    <w:rsid w:val="00850444"/>
    <w:rsid w:val="008508FC"/>
    <w:rsid w:val="00850C54"/>
    <w:rsid w:val="00850E18"/>
    <w:rsid w:val="0085124A"/>
    <w:rsid w:val="008514BE"/>
    <w:rsid w:val="00851884"/>
    <w:rsid w:val="00851ECE"/>
    <w:rsid w:val="0085266C"/>
    <w:rsid w:val="008532A9"/>
    <w:rsid w:val="008535B7"/>
    <w:rsid w:val="00853A74"/>
    <w:rsid w:val="00853F9F"/>
    <w:rsid w:val="008540F0"/>
    <w:rsid w:val="008542A4"/>
    <w:rsid w:val="008547EC"/>
    <w:rsid w:val="008556F5"/>
    <w:rsid w:val="00855ADF"/>
    <w:rsid w:val="00855C09"/>
    <w:rsid w:val="0085617B"/>
    <w:rsid w:val="00856577"/>
    <w:rsid w:val="00856AF8"/>
    <w:rsid w:val="00856B85"/>
    <w:rsid w:val="00856BDF"/>
    <w:rsid w:val="008573F9"/>
    <w:rsid w:val="008575E4"/>
    <w:rsid w:val="0085768E"/>
    <w:rsid w:val="00857DD0"/>
    <w:rsid w:val="0086001C"/>
    <w:rsid w:val="00860DC1"/>
    <w:rsid w:val="0086103E"/>
    <w:rsid w:val="0086183C"/>
    <w:rsid w:val="00861BA8"/>
    <w:rsid w:val="008621B3"/>
    <w:rsid w:val="00863074"/>
    <w:rsid w:val="008637FE"/>
    <w:rsid w:val="00863902"/>
    <w:rsid w:val="008639E6"/>
    <w:rsid w:val="00863FFB"/>
    <w:rsid w:val="00864270"/>
    <w:rsid w:val="008649A4"/>
    <w:rsid w:val="00864B70"/>
    <w:rsid w:val="00864E22"/>
    <w:rsid w:val="00865A1C"/>
    <w:rsid w:val="00865AD5"/>
    <w:rsid w:val="00865AE7"/>
    <w:rsid w:val="00865E47"/>
    <w:rsid w:val="008660A0"/>
    <w:rsid w:val="00866526"/>
    <w:rsid w:val="00866678"/>
    <w:rsid w:val="008667D0"/>
    <w:rsid w:val="00866806"/>
    <w:rsid w:val="008671EA"/>
    <w:rsid w:val="00867BC6"/>
    <w:rsid w:val="0087060D"/>
    <w:rsid w:val="00870931"/>
    <w:rsid w:val="00870C9A"/>
    <w:rsid w:val="00870F2D"/>
    <w:rsid w:val="00871277"/>
    <w:rsid w:val="00871D15"/>
    <w:rsid w:val="0087208E"/>
    <w:rsid w:val="008721E6"/>
    <w:rsid w:val="00872568"/>
    <w:rsid w:val="00872729"/>
    <w:rsid w:val="00872779"/>
    <w:rsid w:val="008727B7"/>
    <w:rsid w:val="008729C4"/>
    <w:rsid w:val="0087319C"/>
    <w:rsid w:val="0087339C"/>
    <w:rsid w:val="008738D8"/>
    <w:rsid w:val="00873D6F"/>
    <w:rsid w:val="00874486"/>
    <w:rsid w:val="0087454D"/>
    <w:rsid w:val="00874D99"/>
    <w:rsid w:val="008755EB"/>
    <w:rsid w:val="00875E24"/>
    <w:rsid w:val="00876530"/>
    <w:rsid w:val="0087662E"/>
    <w:rsid w:val="00876A53"/>
    <w:rsid w:val="00876A98"/>
    <w:rsid w:val="00876D3E"/>
    <w:rsid w:val="00876E23"/>
    <w:rsid w:val="0087713C"/>
    <w:rsid w:val="0087733D"/>
    <w:rsid w:val="00877391"/>
    <w:rsid w:val="00877497"/>
    <w:rsid w:val="00877580"/>
    <w:rsid w:val="0087798E"/>
    <w:rsid w:val="00877CF5"/>
    <w:rsid w:val="00880211"/>
    <w:rsid w:val="00880900"/>
    <w:rsid w:val="00880AA0"/>
    <w:rsid w:val="00880B06"/>
    <w:rsid w:val="00880F50"/>
    <w:rsid w:val="008815BB"/>
    <w:rsid w:val="00881EC6"/>
    <w:rsid w:val="00881EEA"/>
    <w:rsid w:val="00882530"/>
    <w:rsid w:val="00882B62"/>
    <w:rsid w:val="0088356C"/>
    <w:rsid w:val="00883896"/>
    <w:rsid w:val="00884F2E"/>
    <w:rsid w:val="008852FE"/>
    <w:rsid w:val="00885481"/>
    <w:rsid w:val="008854C3"/>
    <w:rsid w:val="0088576B"/>
    <w:rsid w:val="008858AE"/>
    <w:rsid w:val="00885C46"/>
    <w:rsid w:val="00886084"/>
    <w:rsid w:val="0088628B"/>
    <w:rsid w:val="008862EF"/>
    <w:rsid w:val="0088641B"/>
    <w:rsid w:val="008866DF"/>
    <w:rsid w:val="00887B8B"/>
    <w:rsid w:val="00887FED"/>
    <w:rsid w:val="00890414"/>
    <w:rsid w:val="00890821"/>
    <w:rsid w:val="008917B3"/>
    <w:rsid w:val="008918D1"/>
    <w:rsid w:val="008919E1"/>
    <w:rsid w:val="0089256B"/>
    <w:rsid w:val="00892735"/>
    <w:rsid w:val="0089292B"/>
    <w:rsid w:val="008929BB"/>
    <w:rsid w:val="008929F3"/>
    <w:rsid w:val="00892D23"/>
    <w:rsid w:val="008936FE"/>
    <w:rsid w:val="00893857"/>
    <w:rsid w:val="008938C5"/>
    <w:rsid w:val="00893BA1"/>
    <w:rsid w:val="00893E31"/>
    <w:rsid w:val="00894064"/>
    <w:rsid w:val="0089422B"/>
    <w:rsid w:val="00894BEB"/>
    <w:rsid w:val="00895024"/>
    <w:rsid w:val="008955ED"/>
    <w:rsid w:val="00895DE3"/>
    <w:rsid w:val="00896458"/>
    <w:rsid w:val="00896A10"/>
    <w:rsid w:val="00896D0F"/>
    <w:rsid w:val="008970DF"/>
    <w:rsid w:val="008972C4"/>
    <w:rsid w:val="0089734F"/>
    <w:rsid w:val="008973A7"/>
    <w:rsid w:val="008976BD"/>
    <w:rsid w:val="00897C81"/>
    <w:rsid w:val="00897FED"/>
    <w:rsid w:val="008A0210"/>
    <w:rsid w:val="008A038C"/>
    <w:rsid w:val="008A03B8"/>
    <w:rsid w:val="008A04CF"/>
    <w:rsid w:val="008A0632"/>
    <w:rsid w:val="008A0A4C"/>
    <w:rsid w:val="008A0AB7"/>
    <w:rsid w:val="008A0B3A"/>
    <w:rsid w:val="008A0C15"/>
    <w:rsid w:val="008A0FDD"/>
    <w:rsid w:val="008A1271"/>
    <w:rsid w:val="008A138E"/>
    <w:rsid w:val="008A179E"/>
    <w:rsid w:val="008A2243"/>
    <w:rsid w:val="008A23DA"/>
    <w:rsid w:val="008A2EFD"/>
    <w:rsid w:val="008A350E"/>
    <w:rsid w:val="008A3D33"/>
    <w:rsid w:val="008A4C22"/>
    <w:rsid w:val="008A4F32"/>
    <w:rsid w:val="008A510D"/>
    <w:rsid w:val="008A5725"/>
    <w:rsid w:val="008A58D3"/>
    <w:rsid w:val="008A592D"/>
    <w:rsid w:val="008A5C4A"/>
    <w:rsid w:val="008A5ED3"/>
    <w:rsid w:val="008A68F3"/>
    <w:rsid w:val="008A6D85"/>
    <w:rsid w:val="008A6EE5"/>
    <w:rsid w:val="008A7448"/>
    <w:rsid w:val="008A74A8"/>
    <w:rsid w:val="008A779F"/>
    <w:rsid w:val="008A7907"/>
    <w:rsid w:val="008A7DF9"/>
    <w:rsid w:val="008A7FDB"/>
    <w:rsid w:val="008B00D7"/>
    <w:rsid w:val="008B01B9"/>
    <w:rsid w:val="008B01D9"/>
    <w:rsid w:val="008B0714"/>
    <w:rsid w:val="008B0766"/>
    <w:rsid w:val="008B07F9"/>
    <w:rsid w:val="008B0BDA"/>
    <w:rsid w:val="008B0C7F"/>
    <w:rsid w:val="008B1120"/>
    <w:rsid w:val="008B1260"/>
    <w:rsid w:val="008B1391"/>
    <w:rsid w:val="008B16A2"/>
    <w:rsid w:val="008B1B98"/>
    <w:rsid w:val="008B1E6D"/>
    <w:rsid w:val="008B211E"/>
    <w:rsid w:val="008B22B6"/>
    <w:rsid w:val="008B2649"/>
    <w:rsid w:val="008B27C9"/>
    <w:rsid w:val="008B29A2"/>
    <w:rsid w:val="008B2E24"/>
    <w:rsid w:val="008B2F62"/>
    <w:rsid w:val="008B35EC"/>
    <w:rsid w:val="008B39CA"/>
    <w:rsid w:val="008B3A19"/>
    <w:rsid w:val="008B3B61"/>
    <w:rsid w:val="008B3D6D"/>
    <w:rsid w:val="008B4122"/>
    <w:rsid w:val="008B4D43"/>
    <w:rsid w:val="008B552F"/>
    <w:rsid w:val="008B5537"/>
    <w:rsid w:val="008B5C70"/>
    <w:rsid w:val="008B6547"/>
    <w:rsid w:val="008B6994"/>
    <w:rsid w:val="008B6A96"/>
    <w:rsid w:val="008B6AD7"/>
    <w:rsid w:val="008B72C6"/>
    <w:rsid w:val="008B7677"/>
    <w:rsid w:val="008B7B1A"/>
    <w:rsid w:val="008B7D06"/>
    <w:rsid w:val="008B7F95"/>
    <w:rsid w:val="008C0100"/>
    <w:rsid w:val="008C0549"/>
    <w:rsid w:val="008C0D2D"/>
    <w:rsid w:val="008C0D4B"/>
    <w:rsid w:val="008C113E"/>
    <w:rsid w:val="008C11C6"/>
    <w:rsid w:val="008C1681"/>
    <w:rsid w:val="008C16A3"/>
    <w:rsid w:val="008C1B9E"/>
    <w:rsid w:val="008C1E0C"/>
    <w:rsid w:val="008C2270"/>
    <w:rsid w:val="008C2381"/>
    <w:rsid w:val="008C32AD"/>
    <w:rsid w:val="008C33B3"/>
    <w:rsid w:val="008C387D"/>
    <w:rsid w:val="008C3F22"/>
    <w:rsid w:val="008C401B"/>
    <w:rsid w:val="008C4B99"/>
    <w:rsid w:val="008C4F97"/>
    <w:rsid w:val="008C5088"/>
    <w:rsid w:val="008C50BC"/>
    <w:rsid w:val="008C526F"/>
    <w:rsid w:val="008C590F"/>
    <w:rsid w:val="008C61E0"/>
    <w:rsid w:val="008C6426"/>
    <w:rsid w:val="008C64F2"/>
    <w:rsid w:val="008C6AEC"/>
    <w:rsid w:val="008C6E28"/>
    <w:rsid w:val="008C7106"/>
    <w:rsid w:val="008C7735"/>
    <w:rsid w:val="008C7B2B"/>
    <w:rsid w:val="008C7EF2"/>
    <w:rsid w:val="008C7EFC"/>
    <w:rsid w:val="008D009C"/>
    <w:rsid w:val="008D068F"/>
    <w:rsid w:val="008D0B0A"/>
    <w:rsid w:val="008D0B7C"/>
    <w:rsid w:val="008D0E48"/>
    <w:rsid w:val="008D0EFF"/>
    <w:rsid w:val="008D11AE"/>
    <w:rsid w:val="008D1676"/>
    <w:rsid w:val="008D175B"/>
    <w:rsid w:val="008D183D"/>
    <w:rsid w:val="008D26F9"/>
    <w:rsid w:val="008D2859"/>
    <w:rsid w:val="008D2A8B"/>
    <w:rsid w:val="008D2A9F"/>
    <w:rsid w:val="008D2B6F"/>
    <w:rsid w:val="008D2C8E"/>
    <w:rsid w:val="008D2D41"/>
    <w:rsid w:val="008D2DCC"/>
    <w:rsid w:val="008D2DD6"/>
    <w:rsid w:val="008D2FAF"/>
    <w:rsid w:val="008D31F4"/>
    <w:rsid w:val="008D33C3"/>
    <w:rsid w:val="008D353C"/>
    <w:rsid w:val="008D407B"/>
    <w:rsid w:val="008D4370"/>
    <w:rsid w:val="008D5B1A"/>
    <w:rsid w:val="008D5D79"/>
    <w:rsid w:val="008D602B"/>
    <w:rsid w:val="008D60A1"/>
    <w:rsid w:val="008D6153"/>
    <w:rsid w:val="008D61AE"/>
    <w:rsid w:val="008D62FE"/>
    <w:rsid w:val="008D6E5A"/>
    <w:rsid w:val="008D6F2A"/>
    <w:rsid w:val="008D7949"/>
    <w:rsid w:val="008D7D9D"/>
    <w:rsid w:val="008E0436"/>
    <w:rsid w:val="008E14EB"/>
    <w:rsid w:val="008E153E"/>
    <w:rsid w:val="008E1818"/>
    <w:rsid w:val="008E1CB6"/>
    <w:rsid w:val="008E1E26"/>
    <w:rsid w:val="008E21DA"/>
    <w:rsid w:val="008E29F6"/>
    <w:rsid w:val="008E2BD5"/>
    <w:rsid w:val="008E2DA7"/>
    <w:rsid w:val="008E2F64"/>
    <w:rsid w:val="008E3403"/>
    <w:rsid w:val="008E3740"/>
    <w:rsid w:val="008E37A1"/>
    <w:rsid w:val="008E3A64"/>
    <w:rsid w:val="008E3C7D"/>
    <w:rsid w:val="008E3E97"/>
    <w:rsid w:val="008E403F"/>
    <w:rsid w:val="008E45C0"/>
    <w:rsid w:val="008E4F70"/>
    <w:rsid w:val="008E51C7"/>
    <w:rsid w:val="008E561D"/>
    <w:rsid w:val="008E5D1C"/>
    <w:rsid w:val="008E671E"/>
    <w:rsid w:val="008E69EA"/>
    <w:rsid w:val="008E7087"/>
    <w:rsid w:val="008E7393"/>
    <w:rsid w:val="008E747E"/>
    <w:rsid w:val="008E7C88"/>
    <w:rsid w:val="008F00C0"/>
    <w:rsid w:val="008F01C0"/>
    <w:rsid w:val="008F0557"/>
    <w:rsid w:val="008F083E"/>
    <w:rsid w:val="008F0B19"/>
    <w:rsid w:val="008F0FFE"/>
    <w:rsid w:val="008F123A"/>
    <w:rsid w:val="008F135F"/>
    <w:rsid w:val="008F1B25"/>
    <w:rsid w:val="008F238C"/>
    <w:rsid w:val="008F2564"/>
    <w:rsid w:val="008F263E"/>
    <w:rsid w:val="008F2725"/>
    <w:rsid w:val="008F274C"/>
    <w:rsid w:val="008F2B97"/>
    <w:rsid w:val="008F2F7F"/>
    <w:rsid w:val="008F435B"/>
    <w:rsid w:val="008F4505"/>
    <w:rsid w:val="008F4B2B"/>
    <w:rsid w:val="008F4F89"/>
    <w:rsid w:val="008F51E5"/>
    <w:rsid w:val="008F523C"/>
    <w:rsid w:val="008F52EC"/>
    <w:rsid w:val="008F53F8"/>
    <w:rsid w:val="008F5725"/>
    <w:rsid w:val="008F60FF"/>
    <w:rsid w:val="008F6A09"/>
    <w:rsid w:val="008F6E6F"/>
    <w:rsid w:val="008F6ED5"/>
    <w:rsid w:val="008F6F35"/>
    <w:rsid w:val="008F7BE2"/>
    <w:rsid w:val="0090011C"/>
    <w:rsid w:val="00900305"/>
    <w:rsid w:val="00900648"/>
    <w:rsid w:val="009009B6"/>
    <w:rsid w:val="00901213"/>
    <w:rsid w:val="009019D2"/>
    <w:rsid w:val="00901B90"/>
    <w:rsid w:val="00901BF1"/>
    <w:rsid w:val="00902693"/>
    <w:rsid w:val="00902A99"/>
    <w:rsid w:val="00903190"/>
    <w:rsid w:val="009039B5"/>
    <w:rsid w:val="00903F3D"/>
    <w:rsid w:val="00903F82"/>
    <w:rsid w:val="0090416C"/>
    <w:rsid w:val="0090423B"/>
    <w:rsid w:val="00905074"/>
    <w:rsid w:val="009058AE"/>
    <w:rsid w:val="00905E28"/>
    <w:rsid w:val="00905F3D"/>
    <w:rsid w:val="0090694C"/>
    <w:rsid w:val="00907729"/>
    <w:rsid w:val="0091013D"/>
    <w:rsid w:val="009101FE"/>
    <w:rsid w:val="00910222"/>
    <w:rsid w:val="009107D1"/>
    <w:rsid w:val="009107F6"/>
    <w:rsid w:val="00910E85"/>
    <w:rsid w:val="009110DF"/>
    <w:rsid w:val="0091164D"/>
    <w:rsid w:val="00911C00"/>
    <w:rsid w:val="00911DE7"/>
    <w:rsid w:val="00911E2F"/>
    <w:rsid w:val="0091206B"/>
    <w:rsid w:val="009120D0"/>
    <w:rsid w:val="00912273"/>
    <w:rsid w:val="0091242C"/>
    <w:rsid w:val="0091246A"/>
    <w:rsid w:val="00912C84"/>
    <w:rsid w:val="009132B3"/>
    <w:rsid w:val="009134E3"/>
    <w:rsid w:val="00913539"/>
    <w:rsid w:val="00913618"/>
    <w:rsid w:val="00913D49"/>
    <w:rsid w:val="00913FFD"/>
    <w:rsid w:val="0091450F"/>
    <w:rsid w:val="00914C0F"/>
    <w:rsid w:val="00914D7E"/>
    <w:rsid w:val="00914DB8"/>
    <w:rsid w:val="00914DFD"/>
    <w:rsid w:val="00914E69"/>
    <w:rsid w:val="00914F26"/>
    <w:rsid w:val="009150B4"/>
    <w:rsid w:val="00915490"/>
    <w:rsid w:val="00915B34"/>
    <w:rsid w:val="00915CFE"/>
    <w:rsid w:val="009163BC"/>
    <w:rsid w:val="00916630"/>
    <w:rsid w:val="009168CA"/>
    <w:rsid w:val="00916B2F"/>
    <w:rsid w:val="0091702A"/>
    <w:rsid w:val="009170D1"/>
    <w:rsid w:val="0091733F"/>
    <w:rsid w:val="00917773"/>
    <w:rsid w:val="009179F6"/>
    <w:rsid w:val="00917F81"/>
    <w:rsid w:val="00920C8A"/>
    <w:rsid w:val="00921399"/>
    <w:rsid w:val="00922061"/>
    <w:rsid w:val="00922503"/>
    <w:rsid w:val="0092293D"/>
    <w:rsid w:val="00922B54"/>
    <w:rsid w:val="00923566"/>
    <w:rsid w:val="0092356C"/>
    <w:rsid w:val="00923DA3"/>
    <w:rsid w:val="00923E55"/>
    <w:rsid w:val="00924759"/>
    <w:rsid w:val="0092505E"/>
    <w:rsid w:val="009250E1"/>
    <w:rsid w:val="00925131"/>
    <w:rsid w:val="009253E4"/>
    <w:rsid w:val="00925490"/>
    <w:rsid w:val="00925668"/>
    <w:rsid w:val="00925970"/>
    <w:rsid w:val="0092604A"/>
    <w:rsid w:val="00926D4C"/>
    <w:rsid w:val="00927549"/>
    <w:rsid w:val="00927762"/>
    <w:rsid w:val="009277B3"/>
    <w:rsid w:val="00927A57"/>
    <w:rsid w:val="00927BDA"/>
    <w:rsid w:val="00927CA7"/>
    <w:rsid w:val="00927E65"/>
    <w:rsid w:val="0093069B"/>
    <w:rsid w:val="009306D2"/>
    <w:rsid w:val="00930F02"/>
    <w:rsid w:val="009311CD"/>
    <w:rsid w:val="00932075"/>
    <w:rsid w:val="0093232C"/>
    <w:rsid w:val="00932430"/>
    <w:rsid w:val="00932569"/>
    <w:rsid w:val="0093283E"/>
    <w:rsid w:val="00932B78"/>
    <w:rsid w:val="00932E56"/>
    <w:rsid w:val="0093320D"/>
    <w:rsid w:val="0093328C"/>
    <w:rsid w:val="009332D3"/>
    <w:rsid w:val="0093331C"/>
    <w:rsid w:val="009333C5"/>
    <w:rsid w:val="0093347E"/>
    <w:rsid w:val="00933658"/>
    <w:rsid w:val="00933880"/>
    <w:rsid w:val="009347D9"/>
    <w:rsid w:val="00934DD7"/>
    <w:rsid w:val="009352B7"/>
    <w:rsid w:val="00935990"/>
    <w:rsid w:val="009359BD"/>
    <w:rsid w:val="00936B1F"/>
    <w:rsid w:val="009373F8"/>
    <w:rsid w:val="00937508"/>
    <w:rsid w:val="0093775E"/>
    <w:rsid w:val="00937AD8"/>
    <w:rsid w:val="0094008C"/>
    <w:rsid w:val="00940233"/>
    <w:rsid w:val="00940285"/>
    <w:rsid w:val="0094053B"/>
    <w:rsid w:val="00940C0D"/>
    <w:rsid w:val="00940C36"/>
    <w:rsid w:val="00940EEC"/>
    <w:rsid w:val="00941351"/>
    <w:rsid w:val="0094139B"/>
    <w:rsid w:val="0094162D"/>
    <w:rsid w:val="00941A7A"/>
    <w:rsid w:val="00942154"/>
    <w:rsid w:val="00942297"/>
    <w:rsid w:val="009422CC"/>
    <w:rsid w:val="00942462"/>
    <w:rsid w:val="009427B1"/>
    <w:rsid w:val="00942812"/>
    <w:rsid w:val="00942821"/>
    <w:rsid w:val="00942B35"/>
    <w:rsid w:val="00942B71"/>
    <w:rsid w:val="00942D8C"/>
    <w:rsid w:val="009431A4"/>
    <w:rsid w:val="00943BAE"/>
    <w:rsid w:val="00943D67"/>
    <w:rsid w:val="00943D83"/>
    <w:rsid w:val="0094426E"/>
    <w:rsid w:val="009448B5"/>
    <w:rsid w:val="009448CB"/>
    <w:rsid w:val="009448DB"/>
    <w:rsid w:val="00944BA1"/>
    <w:rsid w:val="00944BAD"/>
    <w:rsid w:val="00944D15"/>
    <w:rsid w:val="00944E46"/>
    <w:rsid w:val="00944F71"/>
    <w:rsid w:val="0094531E"/>
    <w:rsid w:val="00945FB7"/>
    <w:rsid w:val="00946205"/>
    <w:rsid w:val="00946238"/>
    <w:rsid w:val="00946687"/>
    <w:rsid w:val="00946839"/>
    <w:rsid w:val="00947013"/>
    <w:rsid w:val="00947062"/>
    <w:rsid w:val="00947280"/>
    <w:rsid w:val="00947879"/>
    <w:rsid w:val="00950069"/>
    <w:rsid w:val="00950B9B"/>
    <w:rsid w:val="00951176"/>
    <w:rsid w:val="00951336"/>
    <w:rsid w:val="009516CA"/>
    <w:rsid w:val="0095195C"/>
    <w:rsid w:val="00951FF1"/>
    <w:rsid w:val="009522CD"/>
    <w:rsid w:val="009524D1"/>
    <w:rsid w:val="009526C5"/>
    <w:rsid w:val="0095297C"/>
    <w:rsid w:val="00952F21"/>
    <w:rsid w:val="00953627"/>
    <w:rsid w:val="00953D9A"/>
    <w:rsid w:val="00953EED"/>
    <w:rsid w:val="0095413E"/>
    <w:rsid w:val="009544B5"/>
    <w:rsid w:val="00955386"/>
    <w:rsid w:val="0095540D"/>
    <w:rsid w:val="00955433"/>
    <w:rsid w:val="00955A11"/>
    <w:rsid w:val="00955B78"/>
    <w:rsid w:val="00956006"/>
    <w:rsid w:val="009567A0"/>
    <w:rsid w:val="00956A1C"/>
    <w:rsid w:val="00956C0E"/>
    <w:rsid w:val="00956F22"/>
    <w:rsid w:val="0095717F"/>
    <w:rsid w:val="009571D2"/>
    <w:rsid w:val="0095756E"/>
    <w:rsid w:val="00957695"/>
    <w:rsid w:val="00957A5E"/>
    <w:rsid w:val="00960067"/>
    <w:rsid w:val="00960266"/>
    <w:rsid w:val="0096033D"/>
    <w:rsid w:val="00960457"/>
    <w:rsid w:val="0096075C"/>
    <w:rsid w:val="009608CA"/>
    <w:rsid w:val="0096095E"/>
    <w:rsid w:val="00960988"/>
    <w:rsid w:val="009609AC"/>
    <w:rsid w:val="009609DF"/>
    <w:rsid w:val="009610FB"/>
    <w:rsid w:val="00961191"/>
    <w:rsid w:val="009613BC"/>
    <w:rsid w:val="009619F5"/>
    <w:rsid w:val="00961CA9"/>
    <w:rsid w:val="00962B95"/>
    <w:rsid w:val="00962EA8"/>
    <w:rsid w:val="00963462"/>
    <w:rsid w:val="0096356C"/>
    <w:rsid w:val="009636CA"/>
    <w:rsid w:val="0096430B"/>
    <w:rsid w:val="00964405"/>
    <w:rsid w:val="00964ADA"/>
    <w:rsid w:val="009654D2"/>
    <w:rsid w:val="00965624"/>
    <w:rsid w:val="009659BE"/>
    <w:rsid w:val="00965A20"/>
    <w:rsid w:val="00965A61"/>
    <w:rsid w:val="00965DF0"/>
    <w:rsid w:val="00965E32"/>
    <w:rsid w:val="00966DDB"/>
    <w:rsid w:val="00967484"/>
    <w:rsid w:val="00967705"/>
    <w:rsid w:val="00967C9F"/>
    <w:rsid w:val="0097046D"/>
    <w:rsid w:val="00970815"/>
    <w:rsid w:val="00970CB4"/>
    <w:rsid w:val="0097148E"/>
    <w:rsid w:val="00971748"/>
    <w:rsid w:val="0097186D"/>
    <w:rsid w:val="00971CE3"/>
    <w:rsid w:val="00971EF5"/>
    <w:rsid w:val="009720A2"/>
    <w:rsid w:val="009722B1"/>
    <w:rsid w:val="00972704"/>
    <w:rsid w:val="0097285E"/>
    <w:rsid w:val="009728D2"/>
    <w:rsid w:val="00972FF7"/>
    <w:rsid w:val="009731AC"/>
    <w:rsid w:val="0097329A"/>
    <w:rsid w:val="00973352"/>
    <w:rsid w:val="0097359E"/>
    <w:rsid w:val="00973A38"/>
    <w:rsid w:val="00973F94"/>
    <w:rsid w:val="009743B2"/>
    <w:rsid w:val="00974987"/>
    <w:rsid w:val="00974D82"/>
    <w:rsid w:val="00974E42"/>
    <w:rsid w:val="009751CD"/>
    <w:rsid w:val="0097587B"/>
    <w:rsid w:val="00975891"/>
    <w:rsid w:val="00975DB7"/>
    <w:rsid w:val="00975E80"/>
    <w:rsid w:val="009761F5"/>
    <w:rsid w:val="00976FCD"/>
    <w:rsid w:val="0097737C"/>
    <w:rsid w:val="0097745B"/>
    <w:rsid w:val="00977664"/>
    <w:rsid w:val="0097770E"/>
    <w:rsid w:val="00977D65"/>
    <w:rsid w:val="00980057"/>
    <w:rsid w:val="009801D0"/>
    <w:rsid w:val="00980333"/>
    <w:rsid w:val="00980518"/>
    <w:rsid w:val="0098067A"/>
    <w:rsid w:val="0098127D"/>
    <w:rsid w:val="0098128F"/>
    <w:rsid w:val="0098167B"/>
    <w:rsid w:val="00981D2D"/>
    <w:rsid w:val="0098210E"/>
    <w:rsid w:val="009826D3"/>
    <w:rsid w:val="0098355A"/>
    <w:rsid w:val="009838A6"/>
    <w:rsid w:val="009843A6"/>
    <w:rsid w:val="00984689"/>
    <w:rsid w:val="00984BE1"/>
    <w:rsid w:val="0098509B"/>
    <w:rsid w:val="00985137"/>
    <w:rsid w:val="0098568F"/>
    <w:rsid w:val="009856E2"/>
    <w:rsid w:val="00986196"/>
    <w:rsid w:val="009862E0"/>
    <w:rsid w:val="009866AA"/>
    <w:rsid w:val="00987547"/>
    <w:rsid w:val="0098774E"/>
    <w:rsid w:val="00987A8E"/>
    <w:rsid w:val="00987F7B"/>
    <w:rsid w:val="00990CA8"/>
    <w:rsid w:val="009914E7"/>
    <w:rsid w:val="009914FA"/>
    <w:rsid w:val="009921CB"/>
    <w:rsid w:val="00992795"/>
    <w:rsid w:val="009928B7"/>
    <w:rsid w:val="00993353"/>
    <w:rsid w:val="009936F2"/>
    <w:rsid w:val="00993CC8"/>
    <w:rsid w:val="0099438B"/>
    <w:rsid w:val="009944C4"/>
    <w:rsid w:val="00994662"/>
    <w:rsid w:val="00994C23"/>
    <w:rsid w:val="00994D10"/>
    <w:rsid w:val="00994D4D"/>
    <w:rsid w:val="009952A7"/>
    <w:rsid w:val="009954E3"/>
    <w:rsid w:val="00995648"/>
    <w:rsid w:val="009958A8"/>
    <w:rsid w:val="00996435"/>
    <w:rsid w:val="0099668C"/>
    <w:rsid w:val="00996E40"/>
    <w:rsid w:val="00997C8A"/>
    <w:rsid w:val="009A0B73"/>
    <w:rsid w:val="009A0BE4"/>
    <w:rsid w:val="009A0E59"/>
    <w:rsid w:val="009A1089"/>
    <w:rsid w:val="009A12B3"/>
    <w:rsid w:val="009A1408"/>
    <w:rsid w:val="009A1A4D"/>
    <w:rsid w:val="009A1B7A"/>
    <w:rsid w:val="009A21F1"/>
    <w:rsid w:val="009A229E"/>
    <w:rsid w:val="009A27CB"/>
    <w:rsid w:val="009A28C1"/>
    <w:rsid w:val="009A29DC"/>
    <w:rsid w:val="009A32CF"/>
    <w:rsid w:val="009A3418"/>
    <w:rsid w:val="009A348A"/>
    <w:rsid w:val="009A3531"/>
    <w:rsid w:val="009A3867"/>
    <w:rsid w:val="009A42D0"/>
    <w:rsid w:val="009A4588"/>
    <w:rsid w:val="009A4809"/>
    <w:rsid w:val="009A4C87"/>
    <w:rsid w:val="009A4E37"/>
    <w:rsid w:val="009A5A70"/>
    <w:rsid w:val="009A5AF8"/>
    <w:rsid w:val="009A5FED"/>
    <w:rsid w:val="009A6A19"/>
    <w:rsid w:val="009A6A6E"/>
    <w:rsid w:val="009A6BCD"/>
    <w:rsid w:val="009A7358"/>
    <w:rsid w:val="009A7664"/>
    <w:rsid w:val="009B00C9"/>
    <w:rsid w:val="009B0153"/>
    <w:rsid w:val="009B06FA"/>
    <w:rsid w:val="009B1715"/>
    <w:rsid w:val="009B1C23"/>
    <w:rsid w:val="009B1D2A"/>
    <w:rsid w:val="009B214D"/>
    <w:rsid w:val="009B24E6"/>
    <w:rsid w:val="009B2DE4"/>
    <w:rsid w:val="009B3021"/>
    <w:rsid w:val="009B363F"/>
    <w:rsid w:val="009B3C4F"/>
    <w:rsid w:val="009B4D7C"/>
    <w:rsid w:val="009B4E01"/>
    <w:rsid w:val="009B51CE"/>
    <w:rsid w:val="009B542F"/>
    <w:rsid w:val="009B555F"/>
    <w:rsid w:val="009B5611"/>
    <w:rsid w:val="009B57CF"/>
    <w:rsid w:val="009B5D70"/>
    <w:rsid w:val="009B6284"/>
    <w:rsid w:val="009B6561"/>
    <w:rsid w:val="009B68F4"/>
    <w:rsid w:val="009B72E1"/>
    <w:rsid w:val="009B782E"/>
    <w:rsid w:val="009B7B6B"/>
    <w:rsid w:val="009B7D77"/>
    <w:rsid w:val="009C0003"/>
    <w:rsid w:val="009C0B41"/>
    <w:rsid w:val="009C0CBF"/>
    <w:rsid w:val="009C0D88"/>
    <w:rsid w:val="009C0DFC"/>
    <w:rsid w:val="009C1F81"/>
    <w:rsid w:val="009C227F"/>
    <w:rsid w:val="009C22CE"/>
    <w:rsid w:val="009C246E"/>
    <w:rsid w:val="009C2A8E"/>
    <w:rsid w:val="009C2B90"/>
    <w:rsid w:val="009C2BFA"/>
    <w:rsid w:val="009C2D8A"/>
    <w:rsid w:val="009C3F9A"/>
    <w:rsid w:val="009C3FBD"/>
    <w:rsid w:val="009C49A9"/>
    <w:rsid w:val="009C4C07"/>
    <w:rsid w:val="009C4EF7"/>
    <w:rsid w:val="009C5329"/>
    <w:rsid w:val="009C5B93"/>
    <w:rsid w:val="009C5D5D"/>
    <w:rsid w:val="009C6612"/>
    <w:rsid w:val="009C664A"/>
    <w:rsid w:val="009C7554"/>
    <w:rsid w:val="009C798E"/>
    <w:rsid w:val="009C7C6D"/>
    <w:rsid w:val="009D01BA"/>
    <w:rsid w:val="009D05D7"/>
    <w:rsid w:val="009D061B"/>
    <w:rsid w:val="009D06B0"/>
    <w:rsid w:val="009D0FAE"/>
    <w:rsid w:val="009D100A"/>
    <w:rsid w:val="009D13A0"/>
    <w:rsid w:val="009D17DF"/>
    <w:rsid w:val="009D1C5D"/>
    <w:rsid w:val="009D1D31"/>
    <w:rsid w:val="009D1DED"/>
    <w:rsid w:val="009D28C5"/>
    <w:rsid w:val="009D314B"/>
    <w:rsid w:val="009D34CF"/>
    <w:rsid w:val="009D3A17"/>
    <w:rsid w:val="009D4F77"/>
    <w:rsid w:val="009D50FF"/>
    <w:rsid w:val="009D51E6"/>
    <w:rsid w:val="009D5681"/>
    <w:rsid w:val="009D656D"/>
    <w:rsid w:val="009D6642"/>
    <w:rsid w:val="009D6EDD"/>
    <w:rsid w:val="009D71B7"/>
    <w:rsid w:val="009D785C"/>
    <w:rsid w:val="009E017A"/>
    <w:rsid w:val="009E096B"/>
    <w:rsid w:val="009E108B"/>
    <w:rsid w:val="009E1095"/>
    <w:rsid w:val="009E1325"/>
    <w:rsid w:val="009E1767"/>
    <w:rsid w:val="009E1BE0"/>
    <w:rsid w:val="009E1D1A"/>
    <w:rsid w:val="009E1E9E"/>
    <w:rsid w:val="009E2566"/>
    <w:rsid w:val="009E25E3"/>
    <w:rsid w:val="009E33DE"/>
    <w:rsid w:val="009E36A8"/>
    <w:rsid w:val="009E3917"/>
    <w:rsid w:val="009E3E38"/>
    <w:rsid w:val="009E3F87"/>
    <w:rsid w:val="009E3FF6"/>
    <w:rsid w:val="009E4042"/>
    <w:rsid w:val="009E4985"/>
    <w:rsid w:val="009E503C"/>
    <w:rsid w:val="009E5132"/>
    <w:rsid w:val="009E51A6"/>
    <w:rsid w:val="009E53AF"/>
    <w:rsid w:val="009E56C1"/>
    <w:rsid w:val="009E5940"/>
    <w:rsid w:val="009E6344"/>
    <w:rsid w:val="009E63CD"/>
    <w:rsid w:val="009E66E5"/>
    <w:rsid w:val="009E68CF"/>
    <w:rsid w:val="009E6A9B"/>
    <w:rsid w:val="009E6F1D"/>
    <w:rsid w:val="009E6FD7"/>
    <w:rsid w:val="009E711A"/>
    <w:rsid w:val="009E727F"/>
    <w:rsid w:val="009E7793"/>
    <w:rsid w:val="009E7A2D"/>
    <w:rsid w:val="009E7E26"/>
    <w:rsid w:val="009F0087"/>
    <w:rsid w:val="009F00DC"/>
    <w:rsid w:val="009F02E9"/>
    <w:rsid w:val="009F0348"/>
    <w:rsid w:val="009F04EF"/>
    <w:rsid w:val="009F0905"/>
    <w:rsid w:val="009F0E96"/>
    <w:rsid w:val="009F14C6"/>
    <w:rsid w:val="009F19C8"/>
    <w:rsid w:val="009F1AE6"/>
    <w:rsid w:val="009F22D5"/>
    <w:rsid w:val="009F22E3"/>
    <w:rsid w:val="009F22EF"/>
    <w:rsid w:val="009F291C"/>
    <w:rsid w:val="009F2980"/>
    <w:rsid w:val="009F2A59"/>
    <w:rsid w:val="009F313F"/>
    <w:rsid w:val="009F3C5B"/>
    <w:rsid w:val="009F3E2C"/>
    <w:rsid w:val="009F43A5"/>
    <w:rsid w:val="009F44A1"/>
    <w:rsid w:val="009F44D1"/>
    <w:rsid w:val="009F4B63"/>
    <w:rsid w:val="009F4E9D"/>
    <w:rsid w:val="009F529D"/>
    <w:rsid w:val="009F57CA"/>
    <w:rsid w:val="009F5E19"/>
    <w:rsid w:val="009F5FCC"/>
    <w:rsid w:val="009F6120"/>
    <w:rsid w:val="009F61BF"/>
    <w:rsid w:val="009F63BE"/>
    <w:rsid w:val="009F64E1"/>
    <w:rsid w:val="009F6B18"/>
    <w:rsid w:val="009F6BF4"/>
    <w:rsid w:val="009F7544"/>
    <w:rsid w:val="009F7884"/>
    <w:rsid w:val="00A00185"/>
    <w:rsid w:val="00A0035B"/>
    <w:rsid w:val="00A00AD5"/>
    <w:rsid w:val="00A0234A"/>
    <w:rsid w:val="00A024BC"/>
    <w:rsid w:val="00A02E86"/>
    <w:rsid w:val="00A02EDA"/>
    <w:rsid w:val="00A03101"/>
    <w:rsid w:val="00A03483"/>
    <w:rsid w:val="00A03C1C"/>
    <w:rsid w:val="00A044D7"/>
    <w:rsid w:val="00A047FD"/>
    <w:rsid w:val="00A04ECB"/>
    <w:rsid w:val="00A056CD"/>
    <w:rsid w:val="00A056E1"/>
    <w:rsid w:val="00A05787"/>
    <w:rsid w:val="00A057F9"/>
    <w:rsid w:val="00A05996"/>
    <w:rsid w:val="00A05AA1"/>
    <w:rsid w:val="00A06287"/>
    <w:rsid w:val="00A065AA"/>
    <w:rsid w:val="00A067C8"/>
    <w:rsid w:val="00A06CFD"/>
    <w:rsid w:val="00A06FAE"/>
    <w:rsid w:val="00A070CF"/>
    <w:rsid w:val="00A102B0"/>
    <w:rsid w:val="00A105AF"/>
    <w:rsid w:val="00A109DE"/>
    <w:rsid w:val="00A10A31"/>
    <w:rsid w:val="00A10D00"/>
    <w:rsid w:val="00A1104E"/>
    <w:rsid w:val="00A11171"/>
    <w:rsid w:val="00A11361"/>
    <w:rsid w:val="00A123B3"/>
    <w:rsid w:val="00A123E3"/>
    <w:rsid w:val="00A12B1D"/>
    <w:rsid w:val="00A12C0A"/>
    <w:rsid w:val="00A12F02"/>
    <w:rsid w:val="00A132D3"/>
    <w:rsid w:val="00A13375"/>
    <w:rsid w:val="00A13B20"/>
    <w:rsid w:val="00A142F1"/>
    <w:rsid w:val="00A1477D"/>
    <w:rsid w:val="00A14823"/>
    <w:rsid w:val="00A14EE3"/>
    <w:rsid w:val="00A14FE9"/>
    <w:rsid w:val="00A15584"/>
    <w:rsid w:val="00A15817"/>
    <w:rsid w:val="00A15C28"/>
    <w:rsid w:val="00A16693"/>
    <w:rsid w:val="00A168C6"/>
    <w:rsid w:val="00A16EDC"/>
    <w:rsid w:val="00A17057"/>
    <w:rsid w:val="00A17190"/>
    <w:rsid w:val="00A17779"/>
    <w:rsid w:val="00A17E1F"/>
    <w:rsid w:val="00A17F58"/>
    <w:rsid w:val="00A20200"/>
    <w:rsid w:val="00A20A4C"/>
    <w:rsid w:val="00A2100D"/>
    <w:rsid w:val="00A21266"/>
    <w:rsid w:val="00A21293"/>
    <w:rsid w:val="00A21C46"/>
    <w:rsid w:val="00A220E0"/>
    <w:rsid w:val="00A2256C"/>
    <w:rsid w:val="00A22712"/>
    <w:rsid w:val="00A22AD9"/>
    <w:rsid w:val="00A22CDA"/>
    <w:rsid w:val="00A236D5"/>
    <w:rsid w:val="00A24257"/>
    <w:rsid w:val="00A2445D"/>
    <w:rsid w:val="00A24C73"/>
    <w:rsid w:val="00A25C30"/>
    <w:rsid w:val="00A2629D"/>
    <w:rsid w:val="00A263F2"/>
    <w:rsid w:val="00A2645B"/>
    <w:rsid w:val="00A268F6"/>
    <w:rsid w:val="00A26D4A"/>
    <w:rsid w:val="00A272A0"/>
    <w:rsid w:val="00A27D0E"/>
    <w:rsid w:val="00A308AD"/>
    <w:rsid w:val="00A30B71"/>
    <w:rsid w:val="00A3144E"/>
    <w:rsid w:val="00A3176C"/>
    <w:rsid w:val="00A31ADD"/>
    <w:rsid w:val="00A31BF8"/>
    <w:rsid w:val="00A31DC1"/>
    <w:rsid w:val="00A31F5F"/>
    <w:rsid w:val="00A3214D"/>
    <w:rsid w:val="00A32592"/>
    <w:rsid w:val="00A325D7"/>
    <w:rsid w:val="00A32690"/>
    <w:rsid w:val="00A32806"/>
    <w:rsid w:val="00A33025"/>
    <w:rsid w:val="00A331B1"/>
    <w:rsid w:val="00A3390B"/>
    <w:rsid w:val="00A33C3A"/>
    <w:rsid w:val="00A34051"/>
    <w:rsid w:val="00A34280"/>
    <w:rsid w:val="00A34466"/>
    <w:rsid w:val="00A34663"/>
    <w:rsid w:val="00A34907"/>
    <w:rsid w:val="00A34EB7"/>
    <w:rsid w:val="00A35335"/>
    <w:rsid w:val="00A3533E"/>
    <w:rsid w:val="00A35D30"/>
    <w:rsid w:val="00A35DC8"/>
    <w:rsid w:val="00A35FAA"/>
    <w:rsid w:val="00A36114"/>
    <w:rsid w:val="00A36392"/>
    <w:rsid w:val="00A3682A"/>
    <w:rsid w:val="00A36EB4"/>
    <w:rsid w:val="00A36F36"/>
    <w:rsid w:val="00A373C2"/>
    <w:rsid w:val="00A37770"/>
    <w:rsid w:val="00A37873"/>
    <w:rsid w:val="00A37A69"/>
    <w:rsid w:val="00A37EEB"/>
    <w:rsid w:val="00A40F81"/>
    <w:rsid w:val="00A40FE1"/>
    <w:rsid w:val="00A41122"/>
    <w:rsid w:val="00A4182C"/>
    <w:rsid w:val="00A41FB5"/>
    <w:rsid w:val="00A41FCD"/>
    <w:rsid w:val="00A42874"/>
    <w:rsid w:val="00A428B6"/>
    <w:rsid w:val="00A4303C"/>
    <w:rsid w:val="00A44563"/>
    <w:rsid w:val="00A446DB"/>
    <w:rsid w:val="00A44778"/>
    <w:rsid w:val="00A44AD5"/>
    <w:rsid w:val="00A44B74"/>
    <w:rsid w:val="00A45C52"/>
    <w:rsid w:val="00A45C75"/>
    <w:rsid w:val="00A45D36"/>
    <w:rsid w:val="00A46152"/>
    <w:rsid w:val="00A4638B"/>
    <w:rsid w:val="00A4670B"/>
    <w:rsid w:val="00A468C2"/>
    <w:rsid w:val="00A46909"/>
    <w:rsid w:val="00A47A27"/>
    <w:rsid w:val="00A47AC3"/>
    <w:rsid w:val="00A47EB6"/>
    <w:rsid w:val="00A47F43"/>
    <w:rsid w:val="00A501A2"/>
    <w:rsid w:val="00A503A5"/>
    <w:rsid w:val="00A50489"/>
    <w:rsid w:val="00A50973"/>
    <w:rsid w:val="00A50D26"/>
    <w:rsid w:val="00A50E59"/>
    <w:rsid w:val="00A51090"/>
    <w:rsid w:val="00A51375"/>
    <w:rsid w:val="00A5141B"/>
    <w:rsid w:val="00A51A81"/>
    <w:rsid w:val="00A52456"/>
    <w:rsid w:val="00A52797"/>
    <w:rsid w:val="00A52AC7"/>
    <w:rsid w:val="00A52C83"/>
    <w:rsid w:val="00A5305D"/>
    <w:rsid w:val="00A53582"/>
    <w:rsid w:val="00A53A40"/>
    <w:rsid w:val="00A53A84"/>
    <w:rsid w:val="00A54322"/>
    <w:rsid w:val="00A5458D"/>
    <w:rsid w:val="00A548C3"/>
    <w:rsid w:val="00A54C9A"/>
    <w:rsid w:val="00A553BF"/>
    <w:rsid w:val="00A56109"/>
    <w:rsid w:val="00A56465"/>
    <w:rsid w:val="00A5662E"/>
    <w:rsid w:val="00A56660"/>
    <w:rsid w:val="00A56924"/>
    <w:rsid w:val="00A576B5"/>
    <w:rsid w:val="00A57821"/>
    <w:rsid w:val="00A578FD"/>
    <w:rsid w:val="00A57E24"/>
    <w:rsid w:val="00A60255"/>
    <w:rsid w:val="00A60C8D"/>
    <w:rsid w:val="00A60EA2"/>
    <w:rsid w:val="00A60F86"/>
    <w:rsid w:val="00A60FF1"/>
    <w:rsid w:val="00A612F2"/>
    <w:rsid w:val="00A617DE"/>
    <w:rsid w:val="00A61859"/>
    <w:rsid w:val="00A61A7F"/>
    <w:rsid w:val="00A61EAC"/>
    <w:rsid w:val="00A61EE8"/>
    <w:rsid w:val="00A62251"/>
    <w:rsid w:val="00A629D7"/>
    <w:rsid w:val="00A62E71"/>
    <w:rsid w:val="00A631EE"/>
    <w:rsid w:val="00A63475"/>
    <w:rsid w:val="00A635EA"/>
    <w:rsid w:val="00A63A52"/>
    <w:rsid w:val="00A63CB0"/>
    <w:rsid w:val="00A63FE8"/>
    <w:rsid w:val="00A641EC"/>
    <w:rsid w:val="00A643E0"/>
    <w:rsid w:val="00A6469D"/>
    <w:rsid w:val="00A64852"/>
    <w:rsid w:val="00A64999"/>
    <w:rsid w:val="00A65121"/>
    <w:rsid w:val="00A65422"/>
    <w:rsid w:val="00A658A2"/>
    <w:rsid w:val="00A66841"/>
    <w:rsid w:val="00A66B97"/>
    <w:rsid w:val="00A66DA9"/>
    <w:rsid w:val="00A6764D"/>
    <w:rsid w:val="00A67A84"/>
    <w:rsid w:val="00A67EA7"/>
    <w:rsid w:val="00A70198"/>
    <w:rsid w:val="00A70B43"/>
    <w:rsid w:val="00A70D26"/>
    <w:rsid w:val="00A70D92"/>
    <w:rsid w:val="00A711F2"/>
    <w:rsid w:val="00A719BE"/>
    <w:rsid w:val="00A71E1F"/>
    <w:rsid w:val="00A72CB6"/>
    <w:rsid w:val="00A72F8B"/>
    <w:rsid w:val="00A7320C"/>
    <w:rsid w:val="00A7335E"/>
    <w:rsid w:val="00A73634"/>
    <w:rsid w:val="00A738C2"/>
    <w:rsid w:val="00A738D4"/>
    <w:rsid w:val="00A7390F"/>
    <w:rsid w:val="00A73D77"/>
    <w:rsid w:val="00A73F88"/>
    <w:rsid w:val="00A74318"/>
    <w:rsid w:val="00A74D6A"/>
    <w:rsid w:val="00A7505D"/>
    <w:rsid w:val="00A75155"/>
    <w:rsid w:val="00A75A83"/>
    <w:rsid w:val="00A75C35"/>
    <w:rsid w:val="00A75CC0"/>
    <w:rsid w:val="00A75EBD"/>
    <w:rsid w:val="00A766AE"/>
    <w:rsid w:val="00A76A70"/>
    <w:rsid w:val="00A77013"/>
    <w:rsid w:val="00A77130"/>
    <w:rsid w:val="00A773F8"/>
    <w:rsid w:val="00A77912"/>
    <w:rsid w:val="00A77BAD"/>
    <w:rsid w:val="00A77EC0"/>
    <w:rsid w:val="00A802F7"/>
    <w:rsid w:val="00A817BF"/>
    <w:rsid w:val="00A81C08"/>
    <w:rsid w:val="00A82155"/>
    <w:rsid w:val="00A827BD"/>
    <w:rsid w:val="00A82AD4"/>
    <w:rsid w:val="00A82D79"/>
    <w:rsid w:val="00A831B8"/>
    <w:rsid w:val="00A83210"/>
    <w:rsid w:val="00A833C2"/>
    <w:rsid w:val="00A83620"/>
    <w:rsid w:val="00A83854"/>
    <w:rsid w:val="00A83858"/>
    <w:rsid w:val="00A83AB6"/>
    <w:rsid w:val="00A83B38"/>
    <w:rsid w:val="00A83C93"/>
    <w:rsid w:val="00A83E78"/>
    <w:rsid w:val="00A83EF0"/>
    <w:rsid w:val="00A83EF7"/>
    <w:rsid w:val="00A849E7"/>
    <w:rsid w:val="00A84F0D"/>
    <w:rsid w:val="00A8589F"/>
    <w:rsid w:val="00A85B57"/>
    <w:rsid w:val="00A85DE9"/>
    <w:rsid w:val="00A87AE6"/>
    <w:rsid w:val="00A87CBA"/>
    <w:rsid w:val="00A87FC3"/>
    <w:rsid w:val="00A9011E"/>
    <w:rsid w:val="00A90780"/>
    <w:rsid w:val="00A9117C"/>
    <w:rsid w:val="00A91360"/>
    <w:rsid w:val="00A9137F"/>
    <w:rsid w:val="00A9148E"/>
    <w:rsid w:val="00A91645"/>
    <w:rsid w:val="00A916B2"/>
    <w:rsid w:val="00A91772"/>
    <w:rsid w:val="00A921F7"/>
    <w:rsid w:val="00A93336"/>
    <w:rsid w:val="00A93481"/>
    <w:rsid w:val="00A93874"/>
    <w:rsid w:val="00A93CE7"/>
    <w:rsid w:val="00A94DD2"/>
    <w:rsid w:val="00A94F6B"/>
    <w:rsid w:val="00A95464"/>
    <w:rsid w:val="00A95891"/>
    <w:rsid w:val="00A96007"/>
    <w:rsid w:val="00A9620A"/>
    <w:rsid w:val="00A96887"/>
    <w:rsid w:val="00A96A60"/>
    <w:rsid w:val="00A96A99"/>
    <w:rsid w:val="00A96B70"/>
    <w:rsid w:val="00A96B9E"/>
    <w:rsid w:val="00A9727B"/>
    <w:rsid w:val="00A973A3"/>
    <w:rsid w:val="00A976BE"/>
    <w:rsid w:val="00A978AB"/>
    <w:rsid w:val="00A97931"/>
    <w:rsid w:val="00A97A65"/>
    <w:rsid w:val="00A97ABD"/>
    <w:rsid w:val="00A97B89"/>
    <w:rsid w:val="00AA01D8"/>
    <w:rsid w:val="00AA031B"/>
    <w:rsid w:val="00AA0EFB"/>
    <w:rsid w:val="00AA114F"/>
    <w:rsid w:val="00AA147E"/>
    <w:rsid w:val="00AA1835"/>
    <w:rsid w:val="00AA1A20"/>
    <w:rsid w:val="00AA1C9B"/>
    <w:rsid w:val="00AA2111"/>
    <w:rsid w:val="00AA2206"/>
    <w:rsid w:val="00AA2993"/>
    <w:rsid w:val="00AA2B3D"/>
    <w:rsid w:val="00AA2D3D"/>
    <w:rsid w:val="00AA2E7B"/>
    <w:rsid w:val="00AA33BE"/>
    <w:rsid w:val="00AA3644"/>
    <w:rsid w:val="00AA3A27"/>
    <w:rsid w:val="00AA3FAB"/>
    <w:rsid w:val="00AA42B4"/>
    <w:rsid w:val="00AA45DD"/>
    <w:rsid w:val="00AA46DA"/>
    <w:rsid w:val="00AA4B18"/>
    <w:rsid w:val="00AA4F67"/>
    <w:rsid w:val="00AA5752"/>
    <w:rsid w:val="00AA5B1B"/>
    <w:rsid w:val="00AA5B32"/>
    <w:rsid w:val="00AA5CB2"/>
    <w:rsid w:val="00AA6019"/>
    <w:rsid w:val="00AA608D"/>
    <w:rsid w:val="00AA76DD"/>
    <w:rsid w:val="00AB0542"/>
    <w:rsid w:val="00AB05AD"/>
    <w:rsid w:val="00AB0C35"/>
    <w:rsid w:val="00AB0F68"/>
    <w:rsid w:val="00AB1E9C"/>
    <w:rsid w:val="00AB26E9"/>
    <w:rsid w:val="00AB2D71"/>
    <w:rsid w:val="00AB322E"/>
    <w:rsid w:val="00AB45DA"/>
    <w:rsid w:val="00AB4A5C"/>
    <w:rsid w:val="00AB51F6"/>
    <w:rsid w:val="00AB53BB"/>
    <w:rsid w:val="00AB57A9"/>
    <w:rsid w:val="00AB5B69"/>
    <w:rsid w:val="00AB600B"/>
    <w:rsid w:val="00AB61FF"/>
    <w:rsid w:val="00AB6472"/>
    <w:rsid w:val="00AB657B"/>
    <w:rsid w:val="00AB669D"/>
    <w:rsid w:val="00AB6D42"/>
    <w:rsid w:val="00AB6F8B"/>
    <w:rsid w:val="00AB710E"/>
    <w:rsid w:val="00AB79F5"/>
    <w:rsid w:val="00AB7CF6"/>
    <w:rsid w:val="00AC04D1"/>
    <w:rsid w:val="00AC08BB"/>
    <w:rsid w:val="00AC0AA7"/>
    <w:rsid w:val="00AC0B19"/>
    <w:rsid w:val="00AC0CEA"/>
    <w:rsid w:val="00AC1380"/>
    <w:rsid w:val="00AC13B8"/>
    <w:rsid w:val="00AC14A0"/>
    <w:rsid w:val="00AC14A1"/>
    <w:rsid w:val="00AC1F2F"/>
    <w:rsid w:val="00AC2310"/>
    <w:rsid w:val="00AC25FF"/>
    <w:rsid w:val="00AC2765"/>
    <w:rsid w:val="00AC27A4"/>
    <w:rsid w:val="00AC2BA4"/>
    <w:rsid w:val="00AC2CAD"/>
    <w:rsid w:val="00AC3ACC"/>
    <w:rsid w:val="00AC41B1"/>
    <w:rsid w:val="00AC43C2"/>
    <w:rsid w:val="00AC45A9"/>
    <w:rsid w:val="00AC4F43"/>
    <w:rsid w:val="00AC535E"/>
    <w:rsid w:val="00AC5833"/>
    <w:rsid w:val="00AC5CB6"/>
    <w:rsid w:val="00AC60F0"/>
    <w:rsid w:val="00AC6A0D"/>
    <w:rsid w:val="00AC6BEF"/>
    <w:rsid w:val="00AC7D75"/>
    <w:rsid w:val="00AD02D3"/>
    <w:rsid w:val="00AD073E"/>
    <w:rsid w:val="00AD0903"/>
    <w:rsid w:val="00AD0CC2"/>
    <w:rsid w:val="00AD0E77"/>
    <w:rsid w:val="00AD13E2"/>
    <w:rsid w:val="00AD1BF5"/>
    <w:rsid w:val="00AD1C40"/>
    <w:rsid w:val="00AD1F5C"/>
    <w:rsid w:val="00AD2562"/>
    <w:rsid w:val="00AD263F"/>
    <w:rsid w:val="00AD2B33"/>
    <w:rsid w:val="00AD2BD4"/>
    <w:rsid w:val="00AD2D4B"/>
    <w:rsid w:val="00AD35D0"/>
    <w:rsid w:val="00AD36FA"/>
    <w:rsid w:val="00AD3FD4"/>
    <w:rsid w:val="00AD43FA"/>
    <w:rsid w:val="00AD4410"/>
    <w:rsid w:val="00AD47E3"/>
    <w:rsid w:val="00AD4ECF"/>
    <w:rsid w:val="00AD50AF"/>
    <w:rsid w:val="00AD57B3"/>
    <w:rsid w:val="00AD5DD2"/>
    <w:rsid w:val="00AD6766"/>
    <w:rsid w:val="00AD6C34"/>
    <w:rsid w:val="00AD6CAB"/>
    <w:rsid w:val="00AD70B4"/>
    <w:rsid w:val="00AD70C9"/>
    <w:rsid w:val="00AD74AF"/>
    <w:rsid w:val="00AD75A0"/>
    <w:rsid w:val="00AD7DB2"/>
    <w:rsid w:val="00AD7E88"/>
    <w:rsid w:val="00AE0661"/>
    <w:rsid w:val="00AE0A82"/>
    <w:rsid w:val="00AE0F01"/>
    <w:rsid w:val="00AE1097"/>
    <w:rsid w:val="00AE1628"/>
    <w:rsid w:val="00AE16C3"/>
    <w:rsid w:val="00AE18BE"/>
    <w:rsid w:val="00AE22DA"/>
    <w:rsid w:val="00AE36A0"/>
    <w:rsid w:val="00AE42CF"/>
    <w:rsid w:val="00AE48F3"/>
    <w:rsid w:val="00AE5238"/>
    <w:rsid w:val="00AE5308"/>
    <w:rsid w:val="00AE56DC"/>
    <w:rsid w:val="00AE5C4E"/>
    <w:rsid w:val="00AE5D25"/>
    <w:rsid w:val="00AE6430"/>
    <w:rsid w:val="00AE6D6B"/>
    <w:rsid w:val="00AE79C1"/>
    <w:rsid w:val="00AF012A"/>
    <w:rsid w:val="00AF0254"/>
    <w:rsid w:val="00AF09CC"/>
    <w:rsid w:val="00AF0A60"/>
    <w:rsid w:val="00AF15B2"/>
    <w:rsid w:val="00AF1C70"/>
    <w:rsid w:val="00AF1E00"/>
    <w:rsid w:val="00AF2262"/>
    <w:rsid w:val="00AF2327"/>
    <w:rsid w:val="00AF2496"/>
    <w:rsid w:val="00AF24AF"/>
    <w:rsid w:val="00AF27DD"/>
    <w:rsid w:val="00AF2A67"/>
    <w:rsid w:val="00AF2AC1"/>
    <w:rsid w:val="00AF2B87"/>
    <w:rsid w:val="00AF3691"/>
    <w:rsid w:val="00AF3B48"/>
    <w:rsid w:val="00AF407A"/>
    <w:rsid w:val="00AF415F"/>
    <w:rsid w:val="00AF46F3"/>
    <w:rsid w:val="00AF4725"/>
    <w:rsid w:val="00AF481B"/>
    <w:rsid w:val="00AF4CF5"/>
    <w:rsid w:val="00AF5202"/>
    <w:rsid w:val="00AF5BAC"/>
    <w:rsid w:val="00AF5E64"/>
    <w:rsid w:val="00AF6347"/>
    <w:rsid w:val="00AF673E"/>
    <w:rsid w:val="00AF6AED"/>
    <w:rsid w:val="00AF6B7B"/>
    <w:rsid w:val="00AF6FC8"/>
    <w:rsid w:val="00AF71DE"/>
    <w:rsid w:val="00AF7768"/>
    <w:rsid w:val="00B002A3"/>
    <w:rsid w:val="00B003BB"/>
    <w:rsid w:val="00B0066E"/>
    <w:rsid w:val="00B00C07"/>
    <w:rsid w:val="00B01FA2"/>
    <w:rsid w:val="00B02216"/>
    <w:rsid w:val="00B022AD"/>
    <w:rsid w:val="00B024AE"/>
    <w:rsid w:val="00B02593"/>
    <w:rsid w:val="00B02A79"/>
    <w:rsid w:val="00B02AEB"/>
    <w:rsid w:val="00B02F61"/>
    <w:rsid w:val="00B0371D"/>
    <w:rsid w:val="00B038B4"/>
    <w:rsid w:val="00B03929"/>
    <w:rsid w:val="00B03D0D"/>
    <w:rsid w:val="00B03D62"/>
    <w:rsid w:val="00B04324"/>
    <w:rsid w:val="00B04327"/>
    <w:rsid w:val="00B045B4"/>
    <w:rsid w:val="00B0489B"/>
    <w:rsid w:val="00B0498F"/>
    <w:rsid w:val="00B053E4"/>
    <w:rsid w:val="00B056F4"/>
    <w:rsid w:val="00B057E5"/>
    <w:rsid w:val="00B05D99"/>
    <w:rsid w:val="00B05DCC"/>
    <w:rsid w:val="00B06831"/>
    <w:rsid w:val="00B069ED"/>
    <w:rsid w:val="00B06B0B"/>
    <w:rsid w:val="00B06BA1"/>
    <w:rsid w:val="00B06EF9"/>
    <w:rsid w:val="00B0738D"/>
    <w:rsid w:val="00B0752B"/>
    <w:rsid w:val="00B07D27"/>
    <w:rsid w:val="00B10450"/>
    <w:rsid w:val="00B106C4"/>
    <w:rsid w:val="00B10D0D"/>
    <w:rsid w:val="00B11006"/>
    <w:rsid w:val="00B11061"/>
    <w:rsid w:val="00B1150E"/>
    <w:rsid w:val="00B11D3F"/>
    <w:rsid w:val="00B120D8"/>
    <w:rsid w:val="00B125D5"/>
    <w:rsid w:val="00B12944"/>
    <w:rsid w:val="00B12BAA"/>
    <w:rsid w:val="00B13576"/>
    <w:rsid w:val="00B1364E"/>
    <w:rsid w:val="00B13DCC"/>
    <w:rsid w:val="00B1405F"/>
    <w:rsid w:val="00B14102"/>
    <w:rsid w:val="00B14441"/>
    <w:rsid w:val="00B1496A"/>
    <w:rsid w:val="00B14C50"/>
    <w:rsid w:val="00B14E38"/>
    <w:rsid w:val="00B14F3E"/>
    <w:rsid w:val="00B1505F"/>
    <w:rsid w:val="00B15384"/>
    <w:rsid w:val="00B15520"/>
    <w:rsid w:val="00B15BEF"/>
    <w:rsid w:val="00B15E72"/>
    <w:rsid w:val="00B1687D"/>
    <w:rsid w:val="00B17027"/>
    <w:rsid w:val="00B17094"/>
    <w:rsid w:val="00B170F5"/>
    <w:rsid w:val="00B17568"/>
    <w:rsid w:val="00B17B66"/>
    <w:rsid w:val="00B17E1A"/>
    <w:rsid w:val="00B202E1"/>
    <w:rsid w:val="00B20330"/>
    <w:rsid w:val="00B204A7"/>
    <w:rsid w:val="00B2076A"/>
    <w:rsid w:val="00B20865"/>
    <w:rsid w:val="00B21397"/>
    <w:rsid w:val="00B21BA9"/>
    <w:rsid w:val="00B21CA4"/>
    <w:rsid w:val="00B21EDC"/>
    <w:rsid w:val="00B2248D"/>
    <w:rsid w:val="00B22502"/>
    <w:rsid w:val="00B22577"/>
    <w:rsid w:val="00B22DE6"/>
    <w:rsid w:val="00B24ADD"/>
    <w:rsid w:val="00B25214"/>
    <w:rsid w:val="00B253A2"/>
    <w:rsid w:val="00B25FA3"/>
    <w:rsid w:val="00B261EB"/>
    <w:rsid w:val="00B2624C"/>
    <w:rsid w:val="00B26D94"/>
    <w:rsid w:val="00B272EB"/>
    <w:rsid w:val="00B2792B"/>
    <w:rsid w:val="00B27ABF"/>
    <w:rsid w:val="00B300F5"/>
    <w:rsid w:val="00B30560"/>
    <w:rsid w:val="00B309D5"/>
    <w:rsid w:val="00B30AA8"/>
    <w:rsid w:val="00B31076"/>
    <w:rsid w:val="00B31358"/>
    <w:rsid w:val="00B31453"/>
    <w:rsid w:val="00B3167D"/>
    <w:rsid w:val="00B316C9"/>
    <w:rsid w:val="00B318F3"/>
    <w:rsid w:val="00B31908"/>
    <w:rsid w:val="00B3207F"/>
    <w:rsid w:val="00B32170"/>
    <w:rsid w:val="00B3241A"/>
    <w:rsid w:val="00B3251A"/>
    <w:rsid w:val="00B32CC2"/>
    <w:rsid w:val="00B339D5"/>
    <w:rsid w:val="00B33EB7"/>
    <w:rsid w:val="00B340EC"/>
    <w:rsid w:val="00B34415"/>
    <w:rsid w:val="00B3463F"/>
    <w:rsid w:val="00B3475D"/>
    <w:rsid w:val="00B34806"/>
    <w:rsid w:val="00B34E69"/>
    <w:rsid w:val="00B34F94"/>
    <w:rsid w:val="00B354D9"/>
    <w:rsid w:val="00B358AA"/>
    <w:rsid w:val="00B35953"/>
    <w:rsid w:val="00B35FAD"/>
    <w:rsid w:val="00B36251"/>
    <w:rsid w:val="00B367EF"/>
    <w:rsid w:val="00B36A77"/>
    <w:rsid w:val="00B36C64"/>
    <w:rsid w:val="00B36E98"/>
    <w:rsid w:val="00B36E9A"/>
    <w:rsid w:val="00B37134"/>
    <w:rsid w:val="00B37200"/>
    <w:rsid w:val="00B3722A"/>
    <w:rsid w:val="00B37599"/>
    <w:rsid w:val="00B37819"/>
    <w:rsid w:val="00B378D8"/>
    <w:rsid w:val="00B37B0D"/>
    <w:rsid w:val="00B405B9"/>
    <w:rsid w:val="00B40DE2"/>
    <w:rsid w:val="00B41681"/>
    <w:rsid w:val="00B417A5"/>
    <w:rsid w:val="00B417DB"/>
    <w:rsid w:val="00B42029"/>
    <w:rsid w:val="00B42446"/>
    <w:rsid w:val="00B430FE"/>
    <w:rsid w:val="00B431A6"/>
    <w:rsid w:val="00B43507"/>
    <w:rsid w:val="00B43A85"/>
    <w:rsid w:val="00B43A99"/>
    <w:rsid w:val="00B43DFC"/>
    <w:rsid w:val="00B43EC2"/>
    <w:rsid w:val="00B440AD"/>
    <w:rsid w:val="00B44398"/>
    <w:rsid w:val="00B44A20"/>
    <w:rsid w:val="00B44A50"/>
    <w:rsid w:val="00B44B60"/>
    <w:rsid w:val="00B45015"/>
    <w:rsid w:val="00B45020"/>
    <w:rsid w:val="00B4598B"/>
    <w:rsid w:val="00B46383"/>
    <w:rsid w:val="00B463BA"/>
    <w:rsid w:val="00B465A0"/>
    <w:rsid w:val="00B46894"/>
    <w:rsid w:val="00B46C25"/>
    <w:rsid w:val="00B46EA7"/>
    <w:rsid w:val="00B472D6"/>
    <w:rsid w:val="00B477C2"/>
    <w:rsid w:val="00B47F36"/>
    <w:rsid w:val="00B5016E"/>
    <w:rsid w:val="00B50293"/>
    <w:rsid w:val="00B502BF"/>
    <w:rsid w:val="00B504D0"/>
    <w:rsid w:val="00B50501"/>
    <w:rsid w:val="00B5080B"/>
    <w:rsid w:val="00B511E4"/>
    <w:rsid w:val="00B51E65"/>
    <w:rsid w:val="00B5212A"/>
    <w:rsid w:val="00B523CF"/>
    <w:rsid w:val="00B528A3"/>
    <w:rsid w:val="00B52E62"/>
    <w:rsid w:val="00B5362F"/>
    <w:rsid w:val="00B54650"/>
    <w:rsid w:val="00B546D6"/>
    <w:rsid w:val="00B54B8B"/>
    <w:rsid w:val="00B54C91"/>
    <w:rsid w:val="00B5513B"/>
    <w:rsid w:val="00B5523E"/>
    <w:rsid w:val="00B55526"/>
    <w:rsid w:val="00B5579C"/>
    <w:rsid w:val="00B55828"/>
    <w:rsid w:val="00B55A85"/>
    <w:rsid w:val="00B55CAB"/>
    <w:rsid w:val="00B56358"/>
    <w:rsid w:val="00B56ADF"/>
    <w:rsid w:val="00B56B06"/>
    <w:rsid w:val="00B56BF8"/>
    <w:rsid w:val="00B56E1A"/>
    <w:rsid w:val="00B5710B"/>
    <w:rsid w:val="00B571E0"/>
    <w:rsid w:val="00B57771"/>
    <w:rsid w:val="00B5795D"/>
    <w:rsid w:val="00B57CA2"/>
    <w:rsid w:val="00B57F54"/>
    <w:rsid w:val="00B57F77"/>
    <w:rsid w:val="00B6000C"/>
    <w:rsid w:val="00B6051C"/>
    <w:rsid w:val="00B6058A"/>
    <w:rsid w:val="00B60F07"/>
    <w:rsid w:val="00B61588"/>
    <w:rsid w:val="00B61783"/>
    <w:rsid w:val="00B61AED"/>
    <w:rsid w:val="00B61B1A"/>
    <w:rsid w:val="00B61D4B"/>
    <w:rsid w:val="00B61EEF"/>
    <w:rsid w:val="00B62C6B"/>
    <w:rsid w:val="00B62E51"/>
    <w:rsid w:val="00B62F8D"/>
    <w:rsid w:val="00B63AF1"/>
    <w:rsid w:val="00B63FAD"/>
    <w:rsid w:val="00B640E6"/>
    <w:rsid w:val="00B6418B"/>
    <w:rsid w:val="00B650EE"/>
    <w:rsid w:val="00B65A22"/>
    <w:rsid w:val="00B65F0F"/>
    <w:rsid w:val="00B66035"/>
    <w:rsid w:val="00B66119"/>
    <w:rsid w:val="00B6620C"/>
    <w:rsid w:val="00B6667F"/>
    <w:rsid w:val="00B66A2B"/>
    <w:rsid w:val="00B66AD1"/>
    <w:rsid w:val="00B66EFA"/>
    <w:rsid w:val="00B67509"/>
    <w:rsid w:val="00B67806"/>
    <w:rsid w:val="00B67D6C"/>
    <w:rsid w:val="00B67F95"/>
    <w:rsid w:val="00B70A53"/>
    <w:rsid w:val="00B70C78"/>
    <w:rsid w:val="00B70D4E"/>
    <w:rsid w:val="00B7145E"/>
    <w:rsid w:val="00B717D3"/>
    <w:rsid w:val="00B72328"/>
    <w:rsid w:val="00B72370"/>
    <w:rsid w:val="00B7280F"/>
    <w:rsid w:val="00B729E7"/>
    <w:rsid w:val="00B72E63"/>
    <w:rsid w:val="00B72E64"/>
    <w:rsid w:val="00B72E89"/>
    <w:rsid w:val="00B73491"/>
    <w:rsid w:val="00B73866"/>
    <w:rsid w:val="00B73E05"/>
    <w:rsid w:val="00B7434D"/>
    <w:rsid w:val="00B74357"/>
    <w:rsid w:val="00B74456"/>
    <w:rsid w:val="00B74B8B"/>
    <w:rsid w:val="00B7521C"/>
    <w:rsid w:val="00B75B60"/>
    <w:rsid w:val="00B75E92"/>
    <w:rsid w:val="00B7649D"/>
    <w:rsid w:val="00B76636"/>
    <w:rsid w:val="00B76725"/>
    <w:rsid w:val="00B768BF"/>
    <w:rsid w:val="00B76A04"/>
    <w:rsid w:val="00B7764D"/>
    <w:rsid w:val="00B776D9"/>
    <w:rsid w:val="00B77A2F"/>
    <w:rsid w:val="00B77B2C"/>
    <w:rsid w:val="00B77D07"/>
    <w:rsid w:val="00B77E97"/>
    <w:rsid w:val="00B8005E"/>
    <w:rsid w:val="00B80796"/>
    <w:rsid w:val="00B80ACC"/>
    <w:rsid w:val="00B81DC3"/>
    <w:rsid w:val="00B8203C"/>
    <w:rsid w:val="00B82602"/>
    <w:rsid w:val="00B82879"/>
    <w:rsid w:val="00B82891"/>
    <w:rsid w:val="00B82D97"/>
    <w:rsid w:val="00B82FC1"/>
    <w:rsid w:val="00B83ABD"/>
    <w:rsid w:val="00B83BC6"/>
    <w:rsid w:val="00B83BC7"/>
    <w:rsid w:val="00B8421C"/>
    <w:rsid w:val="00B8464A"/>
    <w:rsid w:val="00B84E78"/>
    <w:rsid w:val="00B852CF"/>
    <w:rsid w:val="00B859FB"/>
    <w:rsid w:val="00B85D42"/>
    <w:rsid w:val="00B86277"/>
    <w:rsid w:val="00B86466"/>
    <w:rsid w:val="00B868D1"/>
    <w:rsid w:val="00B869F6"/>
    <w:rsid w:val="00B8706E"/>
    <w:rsid w:val="00B87240"/>
    <w:rsid w:val="00B87485"/>
    <w:rsid w:val="00B878BD"/>
    <w:rsid w:val="00B87BE0"/>
    <w:rsid w:val="00B87CC9"/>
    <w:rsid w:val="00B90A23"/>
    <w:rsid w:val="00B91973"/>
    <w:rsid w:val="00B91A48"/>
    <w:rsid w:val="00B920A7"/>
    <w:rsid w:val="00B92807"/>
    <w:rsid w:val="00B92D44"/>
    <w:rsid w:val="00B9323E"/>
    <w:rsid w:val="00B934DA"/>
    <w:rsid w:val="00B9413F"/>
    <w:rsid w:val="00B941AC"/>
    <w:rsid w:val="00B94304"/>
    <w:rsid w:val="00B94377"/>
    <w:rsid w:val="00B943C9"/>
    <w:rsid w:val="00B944D3"/>
    <w:rsid w:val="00B9451E"/>
    <w:rsid w:val="00B952FA"/>
    <w:rsid w:val="00B95903"/>
    <w:rsid w:val="00B95AA9"/>
    <w:rsid w:val="00B95BAC"/>
    <w:rsid w:val="00B95CF0"/>
    <w:rsid w:val="00B967C5"/>
    <w:rsid w:val="00B969C6"/>
    <w:rsid w:val="00B96D67"/>
    <w:rsid w:val="00B972CC"/>
    <w:rsid w:val="00B97655"/>
    <w:rsid w:val="00BA045D"/>
    <w:rsid w:val="00BA05D8"/>
    <w:rsid w:val="00BA14C4"/>
    <w:rsid w:val="00BA1567"/>
    <w:rsid w:val="00BA173C"/>
    <w:rsid w:val="00BA1897"/>
    <w:rsid w:val="00BA1FC4"/>
    <w:rsid w:val="00BA2534"/>
    <w:rsid w:val="00BA2B4F"/>
    <w:rsid w:val="00BA2CA4"/>
    <w:rsid w:val="00BA2CE8"/>
    <w:rsid w:val="00BA3391"/>
    <w:rsid w:val="00BA377E"/>
    <w:rsid w:val="00BA3A14"/>
    <w:rsid w:val="00BA3CF8"/>
    <w:rsid w:val="00BA3DEF"/>
    <w:rsid w:val="00BA3E66"/>
    <w:rsid w:val="00BA4135"/>
    <w:rsid w:val="00BA45A8"/>
    <w:rsid w:val="00BA4698"/>
    <w:rsid w:val="00BA4AF2"/>
    <w:rsid w:val="00BA4E68"/>
    <w:rsid w:val="00BA5738"/>
    <w:rsid w:val="00BA5C0D"/>
    <w:rsid w:val="00BA601E"/>
    <w:rsid w:val="00BA6080"/>
    <w:rsid w:val="00BA63B6"/>
    <w:rsid w:val="00BA6A7C"/>
    <w:rsid w:val="00BA6BF8"/>
    <w:rsid w:val="00BA6D68"/>
    <w:rsid w:val="00BA6EF6"/>
    <w:rsid w:val="00BA6F4E"/>
    <w:rsid w:val="00BA73A7"/>
    <w:rsid w:val="00BA7A54"/>
    <w:rsid w:val="00BA7B8C"/>
    <w:rsid w:val="00BA7C36"/>
    <w:rsid w:val="00BA7D35"/>
    <w:rsid w:val="00BA7D5D"/>
    <w:rsid w:val="00BA7DAB"/>
    <w:rsid w:val="00BA7E71"/>
    <w:rsid w:val="00BB0277"/>
    <w:rsid w:val="00BB02C7"/>
    <w:rsid w:val="00BB046D"/>
    <w:rsid w:val="00BB0527"/>
    <w:rsid w:val="00BB0C50"/>
    <w:rsid w:val="00BB14C4"/>
    <w:rsid w:val="00BB199C"/>
    <w:rsid w:val="00BB1B60"/>
    <w:rsid w:val="00BB1B8A"/>
    <w:rsid w:val="00BB1DD5"/>
    <w:rsid w:val="00BB2234"/>
    <w:rsid w:val="00BB2257"/>
    <w:rsid w:val="00BB27DC"/>
    <w:rsid w:val="00BB296E"/>
    <w:rsid w:val="00BB29F9"/>
    <w:rsid w:val="00BB2ACA"/>
    <w:rsid w:val="00BB355E"/>
    <w:rsid w:val="00BB3582"/>
    <w:rsid w:val="00BB38A5"/>
    <w:rsid w:val="00BB393E"/>
    <w:rsid w:val="00BB3FB4"/>
    <w:rsid w:val="00BB43C6"/>
    <w:rsid w:val="00BB459D"/>
    <w:rsid w:val="00BB4D03"/>
    <w:rsid w:val="00BB5676"/>
    <w:rsid w:val="00BB5792"/>
    <w:rsid w:val="00BB5A98"/>
    <w:rsid w:val="00BB646E"/>
    <w:rsid w:val="00BB660B"/>
    <w:rsid w:val="00BB6748"/>
    <w:rsid w:val="00BB6F31"/>
    <w:rsid w:val="00BB7658"/>
    <w:rsid w:val="00BB7C97"/>
    <w:rsid w:val="00BC1254"/>
    <w:rsid w:val="00BC1395"/>
    <w:rsid w:val="00BC15E3"/>
    <w:rsid w:val="00BC171A"/>
    <w:rsid w:val="00BC195F"/>
    <w:rsid w:val="00BC1DFF"/>
    <w:rsid w:val="00BC2400"/>
    <w:rsid w:val="00BC2568"/>
    <w:rsid w:val="00BC28E7"/>
    <w:rsid w:val="00BC3758"/>
    <w:rsid w:val="00BC3949"/>
    <w:rsid w:val="00BC3990"/>
    <w:rsid w:val="00BC3AB2"/>
    <w:rsid w:val="00BC3D1F"/>
    <w:rsid w:val="00BC4568"/>
    <w:rsid w:val="00BC4922"/>
    <w:rsid w:val="00BC4C6A"/>
    <w:rsid w:val="00BC4F16"/>
    <w:rsid w:val="00BC50DF"/>
    <w:rsid w:val="00BC5188"/>
    <w:rsid w:val="00BC51CB"/>
    <w:rsid w:val="00BC53B6"/>
    <w:rsid w:val="00BC5C1A"/>
    <w:rsid w:val="00BC5CF0"/>
    <w:rsid w:val="00BC72AD"/>
    <w:rsid w:val="00BC7C2A"/>
    <w:rsid w:val="00BC7C5E"/>
    <w:rsid w:val="00BC7CAA"/>
    <w:rsid w:val="00BC7E40"/>
    <w:rsid w:val="00BD01B5"/>
    <w:rsid w:val="00BD07BC"/>
    <w:rsid w:val="00BD08C7"/>
    <w:rsid w:val="00BD13C0"/>
    <w:rsid w:val="00BD2311"/>
    <w:rsid w:val="00BD2CDF"/>
    <w:rsid w:val="00BD3052"/>
    <w:rsid w:val="00BD3EED"/>
    <w:rsid w:val="00BD43B1"/>
    <w:rsid w:val="00BD4F63"/>
    <w:rsid w:val="00BD6178"/>
    <w:rsid w:val="00BD6B8F"/>
    <w:rsid w:val="00BD6EC9"/>
    <w:rsid w:val="00BD740F"/>
    <w:rsid w:val="00BD757B"/>
    <w:rsid w:val="00BD7C0B"/>
    <w:rsid w:val="00BD7EB1"/>
    <w:rsid w:val="00BE031F"/>
    <w:rsid w:val="00BE04E9"/>
    <w:rsid w:val="00BE06F9"/>
    <w:rsid w:val="00BE0B19"/>
    <w:rsid w:val="00BE19F0"/>
    <w:rsid w:val="00BE1E05"/>
    <w:rsid w:val="00BE2716"/>
    <w:rsid w:val="00BE2A2B"/>
    <w:rsid w:val="00BE2A69"/>
    <w:rsid w:val="00BE2C56"/>
    <w:rsid w:val="00BE2EDC"/>
    <w:rsid w:val="00BE30AC"/>
    <w:rsid w:val="00BE34E7"/>
    <w:rsid w:val="00BE3C95"/>
    <w:rsid w:val="00BE4034"/>
    <w:rsid w:val="00BE49A1"/>
    <w:rsid w:val="00BE4AB7"/>
    <w:rsid w:val="00BE4BE7"/>
    <w:rsid w:val="00BE4E12"/>
    <w:rsid w:val="00BE5334"/>
    <w:rsid w:val="00BE5C1E"/>
    <w:rsid w:val="00BE6856"/>
    <w:rsid w:val="00BE6C1A"/>
    <w:rsid w:val="00BE70B0"/>
    <w:rsid w:val="00BE72E1"/>
    <w:rsid w:val="00BE736E"/>
    <w:rsid w:val="00BE74CC"/>
    <w:rsid w:val="00BE788A"/>
    <w:rsid w:val="00BE795A"/>
    <w:rsid w:val="00BE7AB7"/>
    <w:rsid w:val="00BE7D49"/>
    <w:rsid w:val="00BE7D51"/>
    <w:rsid w:val="00BF0EBE"/>
    <w:rsid w:val="00BF0F9E"/>
    <w:rsid w:val="00BF1066"/>
    <w:rsid w:val="00BF1E16"/>
    <w:rsid w:val="00BF1F47"/>
    <w:rsid w:val="00BF1F48"/>
    <w:rsid w:val="00BF22A7"/>
    <w:rsid w:val="00BF286A"/>
    <w:rsid w:val="00BF2A7D"/>
    <w:rsid w:val="00BF2A82"/>
    <w:rsid w:val="00BF2CF2"/>
    <w:rsid w:val="00BF316D"/>
    <w:rsid w:val="00BF39DC"/>
    <w:rsid w:val="00BF3A85"/>
    <w:rsid w:val="00BF3E5E"/>
    <w:rsid w:val="00BF4061"/>
    <w:rsid w:val="00BF45F7"/>
    <w:rsid w:val="00BF4665"/>
    <w:rsid w:val="00BF4AE4"/>
    <w:rsid w:val="00BF4E62"/>
    <w:rsid w:val="00BF4FAC"/>
    <w:rsid w:val="00BF507D"/>
    <w:rsid w:val="00BF53BC"/>
    <w:rsid w:val="00BF5FC5"/>
    <w:rsid w:val="00BF60D9"/>
    <w:rsid w:val="00BF6FD2"/>
    <w:rsid w:val="00BF7076"/>
    <w:rsid w:val="00BF7EA6"/>
    <w:rsid w:val="00BF7EFE"/>
    <w:rsid w:val="00C00162"/>
    <w:rsid w:val="00C01080"/>
    <w:rsid w:val="00C021DC"/>
    <w:rsid w:val="00C026F5"/>
    <w:rsid w:val="00C028D9"/>
    <w:rsid w:val="00C02993"/>
    <w:rsid w:val="00C02A24"/>
    <w:rsid w:val="00C02CC0"/>
    <w:rsid w:val="00C02DF0"/>
    <w:rsid w:val="00C02E81"/>
    <w:rsid w:val="00C030A5"/>
    <w:rsid w:val="00C03406"/>
    <w:rsid w:val="00C037D9"/>
    <w:rsid w:val="00C03C3B"/>
    <w:rsid w:val="00C03DA0"/>
    <w:rsid w:val="00C04153"/>
    <w:rsid w:val="00C04491"/>
    <w:rsid w:val="00C04506"/>
    <w:rsid w:val="00C04673"/>
    <w:rsid w:val="00C0488E"/>
    <w:rsid w:val="00C05166"/>
    <w:rsid w:val="00C054FF"/>
    <w:rsid w:val="00C0568C"/>
    <w:rsid w:val="00C0583D"/>
    <w:rsid w:val="00C0613B"/>
    <w:rsid w:val="00C0618B"/>
    <w:rsid w:val="00C062BA"/>
    <w:rsid w:val="00C067C7"/>
    <w:rsid w:val="00C06B56"/>
    <w:rsid w:val="00C06E91"/>
    <w:rsid w:val="00C07492"/>
    <w:rsid w:val="00C10C57"/>
    <w:rsid w:val="00C10D65"/>
    <w:rsid w:val="00C10EAB"/>
    <w:rsid w:val="00C10FA5"/>
    <w:rsid w:val="00C11205"/>
    <w:rsid w:val="00C11369"/>
    <w:rsid w:val="00C11BE9"/>
    <w:rsid w:val="00C11DBB"/>
    <w:rsid w:val="00C11FDD"/>
    <w:rsid w:val="00C1201B"/>
    <w:rsid w:val="00C12278"/>
    <w:rsid w:val="00C127EC"/>
    <w:rsid w:val="00C12830"/>
    <w:rsid w:val="00C12E5A"/>
    <w:rsid w:val="00C12EF6"/>
    <w:rsid w:val="00C12F1B"/>
    <w:rsid w:val="00C130F6"/>
    <w:rsid w:val="00C141FE"/>
    <w:rsid w:val="00C14551"/>
    <w:rsid w:val="00C145F7"/>
    <w:rsid w:val="00C14730"/>
    <w:rsid w:val="00C147F6"/>
    <w:rsid w:val="00C14853"/>
    <w:rsid w:val="00C14F00"/>
    <w:rsid w:val="00C15087"/>
    <w:rsid w:val="00C15099"/>
    <w:rsid w:val="00C150DB"/>
    <w:rsid w:val="00C15155"/>
    <w:rsid w:val="00C15518"/>
    <w:rsid w:val="00C15B67"/>
    <w:rsid w:val="00C15BF7"/>
    <w:rsid w:val="00C15D48"/>
    <w:rsid w:val="00C161C9"/>
    <w:rsid w:val="00C168D9"/>
    <w:rsid w:val="00C16CAC"/>
    <w:rsid w:val="00C17C2D"/>
    <w:rsid w:val="00C17C42"/>
    <w:rsid w:val="00C17C50"/>
    <w:rsid w:val="00C2016B"/>
    <w:rsid w:val="00C2028B"/>
    <w:rsid w:val="00C202FD"/>
    <w:rsid w:val="00C20C73"/>
    <w:rsid w:val="00C20DA5"/>
    <w:rsid w:val="00C20E58"/>
    <w:rsid w:val="00C2107B"/>
    <w:rsid w:val="00C2116D"/>
    <w:rsid w:val="00C211E2"/>
    <w:rsid w:val="00C2183E"/>
    <w:rsid w:val="00C2193C"/>
    <w:rsid w:val="00C224BC"/>
    <w:rsid w:val="00C22908"/>
    <w:rsid w:val="00C22A81"/>
    <w:rsid w:val="00C235C1"/>
    <w:rsid w:val="00C2361F"/>
    <w:rsid w:val="00C24021"/>
    <w:rsid w:val="00C2463A"/>
    <w:rsid w:val="00C24E27"/>
    <w:rsid w:val="00C25558"/>
    <w:rsid w:val="00C259A5"/>
    <w:rsid w:val="00C261B2"/>
    <w:rsid w:val="00C262BE"/>
    <w:rsid w:val="00C265B9"/>
    <w:rsid w:val="00C267EC"/>
    <w:rsid w:val="00C26E05"/>
    <w:rsid w:val="00C277C6"/>
    <w:rsid w:val="00C27970"/>
    <w:rsid w:val="00C27BC7"/>
    <w:rsid w:val="00C30511"/>
    <w:rsid w:val="00C31015"/>
    <w:rsid w:val="00C3134E"/>
    <w:rsid w:val="00C3153D"/>
    <w:rsid w:val="00C318E8"/>
    <w:rsid w:val="00C31A7E"/>
    <w:rsid w:val="00C31EB4"/>
    <w:rsid w:val="00C321CF"/>
    <w:rsid w:val="00C32294"/>
    <w:rsid w:val="00C3259B"/>
    <w:rsid w:val="00C3327D"/>
    <w:rsid w:val="00C333DA"/>
    <w:rsid w:val="00C33563"/>
    <w:rsid w:val="00C336AD"/>
    <w:rsid w:val="00C33A65"/>
    <w:rsid w:val="00C33B70"/>
    <w:rsid w:val="00C33D74"/>
    <w:rsid w:val="00C33E6E"/>
    <w:rsid w:val="00C33F60"/>
    <w:rsid w:val="00C34231"/>
    <w:rsid w:val="00C34991"/>
    <w:rsid w:val="00C349FE"/>
    <w:rsid w:val="00C34A72"/>
    <w:rsid w:val="00C35310"/>
    <w:rsid w:val="00C353E9"/>
    <w:rsid w:val="00C358F8"/>
    <w:rsid w:val="00C35A18"/>
    <w:rsid w:val="00C362CB"/>
    <w:rsid w:val="00C3690B"/>
    <w:rsid w:val="00C36BB9"/>
    <w:rsid w:val="00C36BBF"/>
    <w:rsid w:val="00C36DB5"/>
    <w:rsid w:val="00C36EDB"/>
    <w:rsid w:val="00C36FEE"/>
    <w:rsid w:val="00C37311"/>
    <w:rsid w:val="00C37503"/>
    <w:rsid w:val="00C375A3"/>
    <w:rsid w:val="00C375E4"/>
    <w:rsid w:val="00C3784E"/>
    <w:rsid w:val="00C37A2A"/>
    <w:rsid w:val="00C37B90"/>
    <w:rsid w:val="00C37C45"/>
    <w:rsid w:val="00C37FF8"/>
    <w:rsid w:val="00C40120"/>
    <w:rsid w:val="00C401B4"/>
    <w:rsid w:val="00C403E7"/>
    <w:rsid w:val="00C4050C"/>
    <w:rsid w:val="00C40AC9"/>
    <w:rsid w:val="00C413AD"/>
    <w:rsid w:val="00C416A4"/>
    <w:rsid w:val="00C418D4"/>
    <w:rsid w:val="00C4195C"/>
    <w:rsid w:val="00C41AD8"/>
    <w:rsid w:val="00C41CE4"/>
    <w:rsid w:val="00C41D89"/>
    <w:rsid w:val="00C41DA4"/>
    <w:rsid w:val="00C41F6E"/>
    <w:rsid w:val="00C42146"/>
    <w:rsid w:val="00C42255"/>
    <w:rsid w:val="00C4277B"/>
    <w:rsid w:val="00C4285D"/>
    <w:rsid w:val="00C42D66"/>
    <w:rsid w:val="00C42EF1"/>
    <w:rsid w:val="00C43524"/>
    <w:rsid w:val="00C4395C"/>
    <w:rsid w:val="00C43AF4"/>
    <w:rsid w:val="00C43FB8"/>
    <w:rsid w:val="00C4430A"/>
    <w:rsid w:val="00C4450B"/>
    <w:rsid w:val="00C4456E"/>
    <w:rsid w:val="00C44A2B"/>
    <w:rsid w:val="00C44D4C"/>
    <w:rsid w:val="00C44E4B"/>
    <w:rsid w:val="00C45078"/>
    <w:rsid w:val="00C45173"/>
    <w:rsid w:val="00C45F2D"/>
    <w:rsid w:val="00C461B2"/>
    <w:rsid w:val="00C4634F"/>
    <w:rsid w:val="00C46540"/>
    <w:rsid w:val="00C46C59"/>
    <w:rsid w:val="00C47972"/>
    <w:rsid w:val="00C50757"/>
    <w:rsid w:val="00C509A2"/>
    <w:rsid w:val="00C50AAE"/>
    <w:rsid w:val="00C50CAA"/>
    <w:rsid w:val="00C50E66"/>
    <w:rsid w:val="00C50FD8"/>
    <w:rsid w:val="00C50FEC"/>
    <w:rsid w:val="00C511EC"/>
    <w:rsid w:val="00C51565"/>
    <w:rsid w:val="00C5184E"/>
    <w:rsid w:val="00C51DDF"/>
    <w:rsid w:val="00C51ED0"/>
    <w:rsid w:val="00C523E7"/>
    <w:rsid w:val="00C52465"/>
    <w:rsid w:val="00C525F9"/>
    <w:rsid w:val="00C5269B"/>
    <w:rsid w:val="00C52911"/>
    <w:rsid w:val="00C52D4E"/>
    <w:rsid w:val="00C53289"/>
    <w:rsid w:val="00C5346B"/>
    <w:rsid w:val="00C538E5"/>
    <w:rsid w:val="00C54380"/>
    <w:rsid w:val="00C544AC"/>
    <w:rsid w:val="00C545A5"/>
    <w:rsid w:val="00C5463C"/>
    <w:rsid w:val="00C54E0A"/>
    <w:rsid w:val="00C54E6C"/>
    <w:rsid w:val="00C55C97"/>
    <w:rsid w:val="00C55F30"/>
    <w:rsid w:val="00C55F39"/>
    <w:rsid w:val="00C5601A"/>
    <w:rsid w:val="00C56549"/>
    <w:rsid w:val="00C565A2"/>
    <w:rsid w:val="00C56710"/>
    <w:rsid w:val="00C56840"/>
    <w:rsid w:val="00C56B08"/>
    <w:rsid w:val="00C5740B"/>
    <w:rsid w:val="00C57722"/>
    <w:rsid w:val="00C57BFA"/>
    <w:rsid w:val="00C57FFA"/>
    <w:rsid w:val="00C60A24"/>
    <w:rsid w:val="00C61106"/>
    <w:rsid w:val="00C6155D"/>
    <w:rsid w:val="00C61890"/>
    <w:rsid w:val="00C61D7A"/>
    <w:rsid w:val="00C62067"/>
    <w:rsid w:val="00C62C5D"/>
    <w:rsid w:val="00C6357E"/>
    <w:rsid w:val="00C638B6"/>
    <w:rsid w:val="00C64051"/>
    <w:rsid w:val="00C647D7"/>
    <w:rsid w:val="00C648EF"/>
    <w:rsid w:val="00C64DF0"/>
    <w:rsid w:val="00C64FE3"/>
    <w:rsid w:val="00C65247"/>
    <w:rsid w:val="00C6575A"/>
    <w:rsid w:val="00C65F66"/>
    <w:rsid w:val="00C661EF"/>
    <w:rsid w:val="00C66379"/>
    <w:rsid w:val="00C66888"/>
    <w:rsid w:val="00C66EC9"/>
    <w:rsid w:val="00C675C4"/>
    <w:rsid w:val="00C67B4E"/>
    <w:rsid w:val="00C67C18"/>
    <w:rsid w:val="00C67CC9"/>
    <w:rsid w:val="00C70AA7"/>
    <w:rsid w:val="00C713EC"/>
    <w:rsid w:val="00C71DC2"/>
    <w:rsid w:val="00C7224A"/>
    <w:rsid w:val="00C72978"/>
    <w:rsid w:val="00C73650"/>
    <w:rsid w:val="00C73667"/>
    <w:rsid w:val="00C73692"/>
    <w:rsid w:val="00C736D6"/>
    <w:rsid w:val="00C73C3B"/>
    <w:rsid w:val="00C73DD6"/>
    <w:rsid w:val="00C742A9"/>
    <w:rsid w:val="00C74B16"/>
    <w:rsid w:val="00C74C60"/>
    <w:rsid w:val="00C74E8A"/>
    <w:rsid w:val="00C75076"/>
    <w:rsid w:val="00C7507C"/>
    <w:rsid w:val="00C75136"/>
    <w:rsid w:val="00C757D9"/>
    <w:rsid w:val="00C75AB8"/>
    <w:rsid w:val="00C75D5C"/>
    <w:rsid w:val="00C767BB"/>
    <w:rsid w:val="00C76DC7"/>
    <w:rsid w:val="00C76FE6"/>
    <w:rsid w:val="00C77464"/>
    <w:rsid w:val="00C7749E"/>
    <w:rsid w:val="00C77CC5"/>
    <w:rsid w:val="00C77F4E"/>
    <w:rsid w:val="00C800CA"/>
    <w:rsid w:val="00C80233"/>
    <w:rsid w:val="00C808C0"/>
    <w:rsid w:val="00C808D9"/>
    <w:rsid w:val="00C80A02"/>
    <w:rsid w:val="00C80FBF"/>
    <w:rsid w:val="00C81140"/>
    <w:rsid w:val="00C81210"/>
    <w:rsid w:val="00C8147B"/>
    <w:rsid w:val="00C814B8"/>
    <w:rsid w:val="00C81EFB"/>
    <w:rsid w:val="00C82B96"/>
    <w:rsid w:val="00C836F7"/>
    <w:rsid w:val="00C83873"/>
    <w:rsid w:val="00C838DA"/>
    <w:rsid w:val="00C83925"/>
    <w:rsid w:val="00C83952"/>
    <w:rsid w:val="00C83E72"/>
    <w:rsid w:val="00C84EB9"/>
    <w:rsid w:val="00C851CD"/>
    <w:rsid w:val="00C854BC"/>
    <w:rsid w:val="00C85BE2"/>
    <w:rsid w:val="00C85CE4"/>
    <w:rsid w:val="00C85DB9"/>
    <w:rsid w:val="00C86829"/>
    <w:rsid w:val="00C869A3"/>
    <w:rsid w:val="00C86C26"/>
    <w:rsid w:val="00C86DB7"/>
    <w:rsid w:val="00C86F35"/>
    <w:rsid w:val="00C87149"/>
    <w:rsid w:val="00C87325"/>
    <w:rsid w:val="00C9048F"/>
    <w:rsid w:val="00C905A4"/>
    <w:rsid w:val="00C905BA"/>
    <w:rsid w:val="00C90669"/>
    <w:rsid w:val="00C90A7C"/>
    <w:rsid w:val="00C90EFB"/>
    <w:rsid w:val="00C9128C"/>
    <w:rsid w:val="00C91F22"/>
    <w:rsid w:val="00C92480"/>
    <w:rsid w:val="00C9288E"/>
    <w:rsid w:val="00C929AF"/>
    <w:rsid w:val="00C92D33"/>
    <w:rsid w:val="00C92F18"/>
    <w:rsid w:val="00C9388E"/>
    <w:rsid w:val="00C93D05"/>
    <w:rsid w:val="00C9410C"/>
    <w:rsid w:val="00C944AC"/>
    <w:rsid w:val="00C94524"/>
    <w:rsid w:val="00C94C14"/>
    <w:rsid w:val="00C95123"/>
    <w:rsid w:val="00C9536A"/>
    <w:rsid w:val="00C95579"/>
    <w:rsid w:val="00C956B8"/>
    <w:rsid w:val="00C95F5C"/>
    <w:rsid w:val="00C9634B"/>
    <w:rsid w:val="00C96998"/>
    <w:rsid w:val="00C96AD7"/>
    <w:rsid w:val="00C96D08"/>
    <w:rsid w:val="00C97415"/>
    <w:rsid w:val="00C974E1"/>
    <w:rsid w:val="00C974FF"/>
    <w:rsid w:val="00C97667"/>
    <w:rsid w:val="00C97F2B"/>
    <w:rsid w:val="00CA069C"/>
    <w:rsid w:val="00CA15E5"/>
    <w:rsid w:val="00CA234D"/>
    <w:rsid w:val="00CA26CF"/>
    <w:rsid w:val="00CA286D"/>
    <w:rsid w:val="00CA2C50"/>
    <w:rsid w:val="00CA3297"/>
    <w:rsid w:val="00CA34B7"/>
    <w:rsid w:val="00CA3547"/>
    <w:rsid w:val="00CA37B8"/>
    <w:rsid w:val="00CA3C48"/>
    <w:rsid w:val="00CA3D00"/>
    <w:rsid w:val="00CA3D5C"/>
    <w:rsid w:val="00CA40C2"/>
    <w:rsid w:val="00CA4AF1"/>
    <w:rsid w:val="00CA4CC5"/>
    <w:rsid w:val="00CA4FB2"/>
    <w:rsid w:val="00CA50B3"/>
    <w:rsid w:val="00CA561D"/>
    <w:rsid w:val="00CA5C44"/>
    <w:rsid w:val="00CA6193"/>
    <w:rsid w:val="00CA651D"/>
    <w:rsid w:val="00CA67F4"/>
    <w:rsid w:val="00CA7052"/>
    <w:rsid w:val="00CA7D45"/>
    <w:rsid w:val="00CB0152"/>
    <w:rsid w:val="00CB01E3"/>
    <w:rsid w:val="00CB06B3"/>
    <w:rsid w:val="00CB0E3E"/>
    <w:rsid w:val="00CB0F8E"/>
    <w:rsid w:val="00CB1281"/>
    <w:rsid w:val="00CB13F7"/>
    <w:rsid w:val="00CB1DC2"/>
    <w:rsid w:val="00CB1E9E"/>
    <w:rsid w:val="00CB24AC"/>
    <w:rsid w:val="00CB2645"/>
    <w:rsid w:val="00CB2B18"/>
    <w:rsid w:val="00CB33C6"/>
    <w:rsid w:val="00CB3750"/>
    <w:rsid w:val="00CB39B7"/>
    <w:rsid w:val="00CB3AE8"/>
    <w:rsid w:val="00CB3DDC"/>
    <w:rsid w:val="00CB3F8F"/>
    <w:rsid w:val="00CB4294"/>
    <w:rsid w:val="00CB444A"/>
    <w:rsid w:val="00CB4673"/>
    <w:rsid w:val="00CB4D97"/>
    <w:rsid w:val="00CB4DDB"/>
    <w:rsid w:val="00CB4DFF"/>
    <w:rsid w:val="00CB4FF1"/>
    <w:rsid w:val="00CB5401"/>
    <w:rsid w:val="00CB60B7"/>
    <w:rsid w:val="00CB62C3"/>
    <w:rsid w:val="00CB6799"/>
    <w:rsid w:val="00CB6CB7"/>
    <w:rsid w:val="00CB720B"/>
    <w:rsid w:val="00CB785A"/>
    <w:rsid w:val="00CB78D0"/>
    <w:rsid w:val="00CB7F4B"/>
    <w:rsid w:val="00CC0A9B"/>
    <w:rsid w:val="00CC10ED"/>
    <w:rsid w:val="00CC139E"/>
    <w:rsid w:val="00CC1C87"/>
    <w:rsid w:val="00CC1DA0"/>
    <w:rsid w:val="00CC2032"/>
    <w:rsid w:val="00CC25DC"/>
    <w:rsid w:val="00CC2DEE"/>
    <w:rsid w:val="00CC2F07"/>
    <w:rsid w:val="00CC345E"/>
    <w:rsid w:val="00CC3460"/>
    <w:rsid w:val="00CC358D"/>
    <w:rsid w:val="00CC35DA"/>
    <w:rsid w:val="00CC36E0"/>
    <w:rsid w:val="00CC3767"/>
    <w:rsid w:val="00CC37C9"/>
    <w:rsid w:val="00CC4493"/>
    <w:rsid w:val="00CC4497"/>
    <w:rsid w:val="00CC44C4"/>
    <w:rsid w:val="00CC499D"/>
    <w:rsid w:val="00CC4C4D"/>
    <w:rsid w:val="00CC566C"/>
    <w:rsid w:val="00CC5B7C"/>
    <w:rsid w:val="00CC607B"/>
    <w:rsid w:val="00CC649D"/>
    <w:rsid w:val="00CC6F2E"/>
    <w:rsid w:val="00CC705A"/>
    <w:rsid w:val="00CC75AB"/>
    <w:rsid w:val="00CC7706"/>
    <w:rsid w:val="00CC7923"/>
    <w:rsid w:val="00CC7AC2"/>
    <w:rsid w:val="00CC7F40"/>
    <w:rsid w:val="00CD0A7D"/>
    <w:rsid w:val="00CD1151"/>
    <w:rsid w:val="00CD1576"/>
    <w:rsid w:val="00CD1988"/>
    <w:rsid w:val="00CD2236"/>
    <w:rsid w:val="00CD24D5"/>
    <w:rsid w:val="00CD28FD"/>
    <w:rsid w:val="00CD293C"/>
    <w:rsid w:val="00CD2B87"/>
    <w:rsid w:val="00CD30EF"/>
    <w:rsid w:val="00CD3350"/>
    <w:rsid w:val="00CD34CE"/>
    <w:rsid w:val="00CD3518"/>
    <w:rsid w:val="00CD3B0D"/>
    <w:rsid w:val="00CD4BD7"/>
    <w:rsid w:val="00CD4D68"/>
    <w:rsid w:val="00CD53E7"/>
    <w:rsid w:val="00CD5431"/>
    <w:rsid w:val="00CD560C"/>
    <w:rsid w:val="00CD561E"/>
    <w:rsid w:val="00CD5640"/>
    <w:rsid w:val="00CD5EDE"/>
    <w:rsid w:val="00CD61A9"/>
    <w:rsid w:val="00CD6D11"/>
    <w:rsid w:val="00CD71AF"/>
    <w:rsid w:val="00CD771A"/>
    <w:rsid w:val="00CE0374"/>
    <w:rsid w:val="00CE0834"/>
    <w:rsid w:val="00CE0962"/>
    <w:rsid w:val="00CE0CE6"/>
    <w:rsid w:val="00CE0D46"/>
    <w:rsid w:val="00CE0DA5"/>
    <w:rsid w:val="00CE0FAE"/>
    <w:rsid w:val="00CE1907"/>
    <w:rsid w:val="00CE1FA0"/>
    <w:rsid w:val="00CE21A7"/>
    <w:rsid w:val="00CE21E1"/>
    <w:rsid w:val="00CE2638"/>
    <w:rsid w:val="00CE295C"/>
    <w:rsid w:val="00CE2BBD"/>
    <w:rsid w:val="00CE2EE2"/>
    <w:rsid w:val="00CE2F5E"/>
    <w:rsid w:val="00CE366E"/>
    <w:rsid w:val="00CE379C"/>
    <w:rsid w:val="00CE3BE4"/>
    <w:rsid w:val="00CE3F6A"/>
    <w:rsid w:val="00CE420C"/>
    <w:rsid w:val="00CE427C"/>
    <w:rsid w:val="00CE4499"/>
    <w:rsid w:val="00CE4E27"/>
    <w:rsid w:val="00CE5268"/>
    <w:rsid w:val="00CE52C9"/>
    <w:rsid w:val="00CE5464"/>
    <w:rsid w:val="00CE58D0"/>
    <w:rsid w:val="00CE62CA"/>
    <w:rsid w:val="00CE66B7"/>
    <w:rsid w:val="00CE6939"/>
    <w:rsid w:val="00CE6B47"/>
    <w:rsid w:val="00CE6D96"/>
    <w:rsid w:val="00CE74F9"/>
    <w:rsid w:val="00CE7925"/>
    <w:rsid w:val="00CE7B95"/>
    <w:rsid w:val="00CE7BC9"/>
    <w:rsid w:val="00CE7ED5"/>
    <w:rsid w:val="00CE7FD9"/>
    <w:rsid w:val="00CF0DCD"/>
    <w:rsid w:val="00CF13B6"/>
    <w:rsid w:val="00CF1400"/>
    <w:rsid w:val="00CF1AEB"/>
    <w:rsid w:val="00CF20B6"/>
    <w:rsid w:val="00CF2847"/>
    <w:rsid w:val="00CF2B91"/>
    <w:rsid w:val="00CF2E8F"/>
    <w:rsid w:val="00CF304A"/>
    <w:rsid w:val="00CF3082"/>
    <w:rsid w:val="00CF30E2"/>
    <w:rsid w:val="00CF3444"/>
    <w:rsid w:val="00CF37EC"/>
    <w:rsid w:val="00CF385F"/>
    <w:rsid w:val="00CF3C50"/>
    <w:rsid w:val="00CF4769"/>
    <w:rsid w:val="00CF57D3"/>
    <w:rsid w:val="00CF5EF8"/>
    <w:rsid w:val="00CF629C"/>
    <w:rsid w:val="00CF6404"/>
    <w:rsid w:val="00CF70F5"/>
    <w:rsid w:val="00CF717E"/>
    <w:rsid w:val="00CF7485"/>
    <w:rsid w:val="00CF7670"/>
    <w:rsid w:val="00CF7F89"/>
    <w:rsid w:val="00D00094"/>
    <w:rsid w:val="00D00486"/>
    <w:rsid w:val="00D00813"/>
    <w:rsid w:val="00D00EB5"/>
    <w:rsid w:val="00D0101C"/>
    <w:rsid w:val="00D01336"/>
    <w:rsid w:val="00D013E7"/>
    <w:rsid w:val="00D0156F"/>
    <w:rsid w:val="00D01600"/>
    <w:rsid w:val="00D01B92"/>
    <w:rsid w:val="00D01C73"/>
    <w:rsid w:val="00D02035"/>
    <w:rsid w:val="00D020B2"/>
    <w:rsid w:val="00D024FB"/>
    <w:rsid w:val="00D02628"/>
    <w:rsid w:val="00D029B5"/>
    <w:rsid w:val="00D02AA2"/>
    <w:rsid w:val="00D03355"/>
    <w:rsid w:val="00D03FB6"/>
    <w:rsid w:val="00D04244"/>
    <w:rsid w:val="00D046C6"/>
    <w:rsid w:val="00D04A9E"/>
    <w:rsid w:val="00D04BEA"/>
    <w:rsid w:val="00D05417"/>
    <w:rsid w:val="00D054B9"/>
    <w:rsid w:val="00D0557E"/>
    <w:rsid w:val="00D055F0"/>
    <w:rsid w:val="00D058E0"/>
    <w:rsid w:val="00D05A00"/>
    <w:rsid w:val="00D05D57"/>
    <w:rsid w:val="00D05F3D"/>
    <w:rsid w:val="00D05FF3"/>
    <w:rsid w:val="00D06157"/>
    <w:rsid w:val="00D0620F"/>
    <w:rsid w:val="00D06A84"/>
    <w:rsid w:val="00D07271"/>
    <w:rsid w:val="00D07462"/>
    <w:rsid w:val="00D07942"/>
    <w:rsid w:val="00D07FAB"/>
    <w:rsid w:val="00D10082"/>
    <w:rsid w:val="00D102CA"/>
    <w:rsid w:val="00D1039F"/>
    <w:rsid w:val="00D10520"/>
    <w:rsid w:val="00D10879"/>
    <w:rsid w:val="00D10F2A"/>
    <w:rsid w:val="00D111C3"/>
    <w:rsid w:val="00D12408"/>
    <w:rsid w:val="00D12439"/>
    <w:rsid w:val="00D128D9"/>
    <w:rsid w:val="00D12AC4"/>
    <w:rsid w:val="00D12C4B"/>
    <w:rsid w:val="00D135C0"/>
    <w:rsid w:val="00D13AD2"/>
    <w:rsid w:val="00D13BD0"/>
    <w:rsid w:val="00D13DD6"/>
    <w:rsid w:val="00D141A0"/>
    <w:rsid w:val="00D149A8"/>
    <w:rsid w:val="00D14B97"/>
    <w:rsid w:val="00D14D71"/>
    <w:rsid w:val="00D15076"/>
    <w:rsid w:val="00D153B8"/>
    <w:rsid w:val="00D15607"/>
    <w:rsid w:val="00D15B53"/>
    <w:rsid w:val="00D1616A"/>
    <w:rsid w:val="00D1621D"/>
    <w:rsid w:val="00D165FF"/>
    <w:rsid w:val="00D16768"/>
    <w:rsid w:val="00D16F15"/>
    <w:rsid w:val="00D16FB4"/>
    <w:rsid w:val="00D17165"/>
    <w:rsid w:val="00D17300"/>
    <w:rsid w:val="00D1742A"/>
    <w:rsid w:val="00D174FA"/>
    <w:rsid w:val="00D176FB"/>
    <w:rsid w:val="00D17F12"/>
    <w:rsid w:val="00D20708"/>
    <w:rsid w:val="00D207FC"/>
    <w:rsid w:val="00D20B0F"/>
    <w:rsid w:val="00D20CA0"/>
    <w:rsid w:val="00D20CC8"/>
    <w:rsid w:val="00D20EE3"/>
    <w:rsid w:val="00D21328"/>
    <w:rsid w:val="00D2134A"/>
    <w:rsid w:val="00D213A3"/>
    <w:rsid w:val="00D21D21"/>
    <w:rsid w:val="00D21E07"/>
    <w:rsid w:val="00D21EC2"/>
    <w:rsid w:val="00D21F5E"/>
    <w:rsid w:val="00D228B4"/>
    <w:rsid w:val="00D22B36"/>
    <w:rsid w:val="00D22C68"/>
    <w:rsid w:val="00D23164"/>
    <w:rsid w:val="00D232C0"/>
    <w:rsid w:val="00D232D2"/>
    <w:rsid w:val="00D23752"/>
    <w:rsid w:val="00D23C74"/>
    <w:rsid w:val="00D23CBA"/>
    <w:rsid w:val="00D23DDB"/>
    <w:rsid w:val="00D24328"/>
    <w:rsid w:val="00D243E6"/>
    <w:rsid w:val="00D2457C"/>
    <w:rsid w:val="00D25008"/>
    <w:rsid w:val="00D252D8"/>
    <w:rsid w:val="00D25AAE"/>
    <w:rsid w:val="00D25E61"/>
    <w:rsid w:val="00D26084"/>
    <w:rsid w:val="00D26344"/>
    <w:rsid w:val="00D26EB7"/>
    <w:rsid w:val="00D270E5"/>
    <w:rsid w:val="00D300C2"/>
    <w:rsid w:val="00D303DD"/>
    <w:rsid w:val="00D30C9E"/>
    <w:rsid w:val="00D31054"/>
    <w:rsid w:val="00D31848"/>
    <w:rsid w:val="00D31872"/>
    <w:rsid w:val="00D319CC"/>
    <w:rsid w:val="00D31C28"/>
    <w:rsid w:val="00D31DF6"/>
    <w:rsid w:val="00D3212C"/>
    <w:rsid w:val="00D32A49"/>
    <w:rsid w:val="00D32D1D"/>
    <w:rsid w:val="00D334A5"/>
    <w:rsid w:val="00D33745"/>
    <w:rsid w:val="00D33CA8"/>
    <w:rsid w:val="00D33D3C"/>
    <w:rsid w:val="00D33D4F"/>
    <w:rsid w:val="00D34274"/>
    <w:rsid w:val="00D3427B"/>
    <w:rsid w:val="00D3448E"/>
    <w:rsid w:val="00D34B6A"/>
    <w:rsid w:val="00D34DE8"/>
    <w:rsid w:val="00D34F0D"/>
    <w:rsid w:val="00D35323"/>
    <w:rsid w:val="00D357A8"/>
    <w:rsid w:val="00D36151"/>
    <w:rsid w:val="00D36268"/>
    <w:rsid w:val="00D36291"/>
    <w:rsid w:val="00D364AB"/>
    <w:rsid w:val="00D372BC"/>
    <w:rsid w:val="00D37D6D"/>
    <w:rsid w:val="00D400B8"/>
    <w:rsid w:val="00D402A1"/>
    <w:rsid w:val="00D40620"/>
    <w:rsid w:val="00D40856"/>
    <w:rsid w:val="00D41F9D"/>
    <w:rsid w:val="00D4246F"/>
    <w:rsid w:val="00D43812"/>
    <w:rsid w:val="00D438AD"/>
    <w:rsid w:val="00D43D14"/>
    <w:rsid w:val="00D44149"/>
    <w:rsid w:val="00D44439"/>
    <w:rsid w:val="00D44A25"/>
    <w:rsid w:val="00D44C15"/>
    <w:rsid w:val="00D44F0F"/>
    <w:rsid w:val="00D44FFF"/>
    <w:rsid w:val="00D45090"/>
    <w:rsid w:val="00D4522E"/>
    <w:rsid w:val="00D455EB"/>
    <w:rsid w:val="00D4563A"/>
    <w:rsid w:val="00D46432"/>
    <w:rsid w:val="00D46467"/>
    <w:rsid w:val="00D46C59"/>
    <w:rsid w:val="00D46CE6"/>
    <w:rsid w:val="00D46DF6"/>
    <w:rsid w:val="00D501F0"/>
    <w:rsid w:val="00D50236"/>
    <w:rsid w:val="00D5040E"/>
    <w:rsid w:val="00D50429"/>
    <w:rsid w:val="00D50582"/>
    <w:rsid w:val="00D5194A"/>
    <w:rsid w:val="00D522DD"/>
    <w:rsid w:val="00D525A0"/>
    <w:rsid w:val="00D5279F"/>
    <w:rsid w:val="00D52C4C"/>
    <w:rsid w:val="00D52EC9"/>
    <w:rsid w:val="00D53058"/>
    <w:rsid w:val="00D5318C"/>
    <w:rsid w:val="00D53BC7"/>
    <w:rsid w:val="00D53E69"/>
    <w:rsid w:val="00D544CA"/>
    <w:rsid w:val="00D54B75"/>
    <w:rsid w:val="00D551D1"/>
    <w:rsid w:val="00D55938"/>
    <w:rsid w:val="00D56011"/>
    <w:rsid w:val="00D56745"/>
    <w:rsid w:val="00D56D14"/>
    <w:rsid w:val="00D56D3E"/>
    <w:rsid w:val="00D56D55"/>
    <w:rsid w:val="00D57282"/>
    <w:rsid w:val="00D5771D"/>
    <w:rsid w:val="00D579B3"/>
    <w:rsid w:val="00D57F25"/>
    <w:rsid w:val="00D60740"/>
    <w:rsid w:val="00D60B01"/>
    <w:rsid w:val="00D60D09"/>
    <w:rsid w:val="00D6164D"/>
    <w:rsid w:val="00D6166A"/>
    <w:rsid w:val="00D6176F"/>
    <w:rsid w:val="00D61984"/>
    <w:rsid w:val="00D61F44"/>
    <w:rsid w:val="00D61F98"/>
    <w:rsid w:val="00D623E1"/>
    <w:rsid w:val="00D624EE"/>
    <w:rsid w:val="00D62587"/>
    <w:rsid w:val="00D6263C"/>
    <w:rsid w:val="00D62C61"/>
    <w:rsid w:val="00D62FB5"/>
    <w:rsid w:val="00D63C33"/>
    <w:rsid w:val="00D63E6C"/>
    <w:rsid w:val="00D640A8"/>
    <w:rsid w:val="00D64822"/>
    <w:rsid w:val="00D64999"/>
    <w:rsid w:val="00D64DB0"/>
    <w:rsid w:val="00D65C09"/>
    <w:rsid w:val="00D66466"/>
    <w:rsid w:val="00D66BC5"/>
    <w:rsid w:val="00D66D13"/>
    <w:rsid w:val="00D66F66"/>
    <w:rsid w:val="00D6708D"/>
    <w:rsid w:val="00D67158"/>
    <w:rsid w:val="00D67242"/>
    <w:rsid w:val="00D67A0A"/>
    <w:rsid w:val="00D70030"/>
    <w:rsid w:val="00D70216"/>
    <w:rsid w:val="00D702D8"/>
    <w:rsid w:val="00D70536"/>
    <w:rsid w:val="00D70A0D"/>
    <w:rsid w:val="00D71D98"/>
    <w:rsid w:val="00D72595"/>
    <w:rsid w:val="00D7292A"/>
    <w:rsid w:val="00D7296A"/>
    <w:rsid w:val="00D72AE0"/>
    <w:rsid w:val="00D72C6B"/>
    <w:rsid w:val="00D73146"/>
    <w:rsid w:val="00D732A9"/>
    <w:rsid w:val="00D73492"/>
    <w:rsid w:val="00D73562"/>
    <w:rsid w:val="00D73640"/>
    <w:rsid w:val="00D73E47"/>
    <w:rsid w:val="00D73E85"/>
    <w:rsid w:val="00D74337"/>
    <w:rsid w:val="00D7452A"/>
    <w:rsid w:val="00D749D7"/>
    <w:rsid w:val="00D754B4"/>
    <w:rsid w:val="00D763A8"/>
    <w:rsid w:val="00D76898"/>
    <w:rsid w:val="00D76F91"/>
    <w:rsid w:val="00D77311"/>
    <w:rsid w:val="00D77607"/>
    <w:rsid w:val="00D776C4"/>
    <w:rsid w:val="00D77FCF"/>
    <w:rsid w:val="00D80B6F"/>
    <w:rsid w:val="00D80CDD"/>
    <w:rsid w:val="00D81254"/>
    <w:rsid w:val="00D81C7A"/>
    <w:rsid w:val="00D82F51"/>
    <w:rsid w:val="00D84F7B"/>
    <w:rsid w:val="00D8501A"/>
    <w:rsid w:val="00D85896"/>
    <w:rsid w:val="00D8597D"/>
    <w:rsid w:val="00D85D75"/>
    <w:rsid w:val="00D864C8"/>
    <w:rsid w:val="00D86514"/>
    <w:rsid w:val="00D86784"/>
    <w:rsid w:val="00D86C54"/>
    <w:rsid w:val="00D87B73"/>
    <w:rsid w:val="00D87BA6"/>
    <w:rsid w:val="00D87F05"/>
    <w:rsid w:val="00D9026F"/>
    <w:rsid w:val="00D903E1"/>
    <w:rsid w:val="00D9081B"/>
    <w:rsid w:val="00D90A48"/>
    <w:rsid w:val="00D91A5F"/>
    <w:rsid w:val="00D91B61"/>
    <w:rsid w:val="00D91D39"/>
    <w:rsid w:val="00D924F7"/>
    <w:rsid w:val="00D92C29"/>
    <w:rsid w:val="00D93800"/>
    <w:rsid w:val="00D93A22"/>
    <w:rsid w:val="00D93B5D"/>
    <w:rsid w:val="00D93E3B"/>
    <w:rsid w:val="00D94112"/>
    <w:rsid w:val="00D941D5"/>
    <w:rsid w:val="00D941DE"/>
    <w:rsid w:val="00D94535"/>
    <w:rsid w:val="00D94785"/>
    <w:rsid w:val="00D94938"/>
    <w:rsid w:val="00D949D9"/>
    <w:rsid w:val="00D94A0A"/>
    <w:rsid w:val="00D94FA5"/>
    <w:rsid w:val="00D957AD"/>
    <w:rsid w:val="00D95EC8"/>
    <w:rsid w:val="00D965A5"/>
    <w:rsid w:val="00D96881"/>
    <w:rsid w:val="00D97996"/>
    <w:rsid w:val="00D979E7"/>
    <w:rsid w:val="00D97E94"/>
    <w:rsid w:val="00DA0757"/>
    <w:rsid w:val="00DA0847"/>
    <w:rsid w:val="00DA0DF3"/>
    <w:rsid w:val="00DA150D"/>
    <w:rsid w:val="00DA1A13"/>
    <w:rsid w:val="00DA1B1B"/>
    <w:rsid w:val="00DA1FC9"/>
    <w:rsid w:val="00DA2162"/>
    <w:rsid w:val="00DA2327"/>
    <w:rsid w:val="00DA28A6"/>
    <w:rsid w:val="00DA3122"/>
    <w:rsid w:val="00DA316B"/>
    <w:rsid w:val="00DA3216"/>
    <w:rsid w:val="00DA33A1"/>
    <w:rsid w:val="00DA3506"/>
    <w:rsid w:val="00DA36A2"/>
    <w:rsid w:val="00DA3B64"/>
    <w:rsid w:val="00DA437C"/>
    <w:rsid w:val="00DA4462"/>
    <w:rsid w:val="00DA486A"/>
    <w:rsid w:val="00DA496A"/>
    <w:rsid w:val="00DA4A63"/>
    <w:rsid w:val="00DA4B10"/>
    <w:rsid w:val="00DA4B2E"/>
    <w:rsid w:val="00DA4CE7"/>
    <w:rsid w:val="00DA4EBE"/>
    <w:rsid w:val="00DA5156"/>
    <w:rsid w:val="00DA5278"/>
    <w:rsid w:val="00DA557C"/>
    <w:rsid w:val="00DA5760"/>
    <w:rsid w:val="00DA584C"/>
    <w:rsid w:val="00DA5E6C"/>
    <w:rsid w:val="00DA652E"/>
    <w:rsid w:val="00DA6B4D"/>
    <w:rsid w:val="00DA6B8E"/>
    <w:rsid w:val="00DA6FC4"/>
    <w:rsid w:val="00DA73E5"/>
    <w:rsid w:val="00DA7C66"/>
    <w:rsid w:val="00DA7F2B"/>
    <w:rsid w:val="00DB0650"/>
    <w:rsid w:val="00DB0684"/>
    <w:rsid w:val="00DB0AB7"/>
    <w:rsid w:val="00DB0E38"/>
    <w:rsid w:val="00DB1377"/>
    <w:rsid w:val="00DB15BF"/>
    <w:rsid w:val="00DB1756"/>
    <w:rsid w:val="00DB1C00"/>
    <w:rsid w:val="00DB204E"/>
    <w:rsid w:val="00DB2110"/>
    <w:rsid w:val="00DB22A3"/>
    <w:rsid w:val="00DB23A9"/>
    <w:rsid w:val="00DB2769"/>
    <w:rsid w:val="00DB2D1A"/>
    <w:rsid w:val="00DB2D4B"/>
    <w:rsid w:val="00DB3127"/>
    <w:rsid w:val="00DB345D"/>
    <w:rsid w:val="00DB36C4"/>
    <w:rsid w:val="00DB3847"/>
    <w:rsid w:val="00DB3975"/>
    <w:rsid w:val="00DB3CFB"/>
    <w:rsid w:val="00DB41E8"/>
    <w:rsid w:val="00DB41F6"/>
    <w:rsid w:val="00DB46A4"/>
    <w:rsid w:val="00DB4820"/>
    <w:rsid w:val="00DB4959"/>
    <w:rsid w:val="00DB4B00"/>
    <w:rsid w:val="00DB4BD1"/>
    <w:rsid w:val="00DB4C7D"/>
    <w:rsid w:val="00DB4CA7"/>
    <w:rsid w:val="00DB4E0A"/>
    <w:rsid w:val="00DB52B3"/>
    <w:rsid w:val="00DB572B"/>
    <w:rsid w:val="00DB5E0C"/>
    <w:rsid w:val="00DB6438"/>
    <w:rsid w:val="00DB704D"/>
    <w:rsid w:val="00DB79C1"/>
    <w:rsid w:val="00DC00FA"/>
    <w:rsid w:val="00DC02F5"/>
    <w:rsid w:val="00DC09C8"/>
    <w:rsid w:val="00DC0B7C"/>
    <w:rsid w:val="00DC0BA1"/>
    <w:rsid w:val="00DC0CB8"/>
    <w:rsid w:val="00DC0F55"/>
    <w:rsid w:val="00DC1253"/>
    <w:rsid w:val="00DC14B4"/>
    <w:rsid w:val="00DC1668"/>
    <w:rsid w:val="00DC23F9"/>
    <w:rsid w:val="00DC2AC3"/>
    <w:rsid w:val="00DC2E41"/>
    <w:rsid w:val="00DC3DF0"/>
    <w:rsid w:val="00DC4873"/>
    <w:rsid w:val="00DC495D"/>
    <w:rsid w:val="00DC4DF2"/>
    <w:rsid w:val="00DC5077"/>
    <w:rsid w:val="00DC51FC"/>
    <w:rsid w:val="00DC562D"/>
    <w:rsid w:val="00DC5956"/>
    <w:rsid w:val="00DC60D6"/>
    <w:rsid w:val="00DC614D"/>
    <w:rsid w:val="00DC6321"/>
    <w:rsid w:val="00DC63D0"/>
    <w:rsid w:val="00DC669F"/>
    <w:rsid w:val="00DC7328"/>
    <w:rsid w:val="00DC732B"/>
    <w:rsid w:val="00DC78E6"/>
    <w:rsid w:val="00DC7CA9"/>
    <w:rsid w:val="00DC7E09"/>
    <w:rsid w:val="00DC7EA5"/>
    <w:rsid w:val="00DD033F"/>
    <w:rsid w:val="00DD064A"/>
    <w:rsid w:val="00DD098B"/>
    <w:rsid w:val="00DD0AB8"/>
    <w:rsid w:val="00DD161A"/>
    <w:rsid w:val="00DD1AE6"/>
    <w:rsid w:val="00DD1F12"/>
    <w:rsid w:val="00DD1FFC"/>
    <w:rsid w:val="00DD2851"/>
    <w:rsid w:val="00DD2C63"/>
    <w:rsid w:val="00DD2EC9"/>
    <w:rsid w:val="00DD30BD"/>
    <w:rsid w:val="00DD351B"/>
    <w:rsid w:val="00DD35A3"/>
    <w:rsid w:val="00DD36CA"/>
    <w:rsid w:val="00DD3B74"/>
    <w:rsid w:val="00DD40C8"/>
    <w:rsid w:val="00DD424E"/>
    <w:rsid w:val="00DD4535"/>
    <w:rsid w:val="00DD4789"/>
    <w:rsid w:val="00DD482B"/>
    <w:rsid w:val="00DD4A0B"/>
    <w:rsid w:val="00DD4DE2"/>
    <w:rsid w:val="00DD5552"/>
    <w:rsid w:val="00DD6622"/>
    <w:rsid w:val="00DD6B72"/>
    <w:rsid w:val="00DD6D59"/>
    <w:rsid w:val="00DD6F05"/>
    <w:rsid w:val="00DD7870"/>
    <w:rsid w:val="00DD787E"/>
    <w:rsid w:val="00DD7CA6"/>
    <w:rsid w:val="00DE016F"/>
    <w:rsid w:val="00DE0B3C"/>
    <w:rsid w:val="00DE0CCD"/>
    <w:rsid w:val="00DE12F9"/>
    <w:rsid w:val="00DE17BF"/>
    <w:rsid w:val="00DE20CA"/>
    <w:rsid w:val="00DE2975"/>
    <w:rsid w:val="00DE2C86"/>
    <w:rsid w:val="00DE30F5"/>
    <w:rsid w:val="00DE391D"/>
    <w:rsid w:val="00DE3E0E"/>
    <w:rsid w:val="00DE4402"/>
    <w:rsid w:val="00DE4822"/>
    <w:rsid w:val="00DE4B5B"/>
    <w:rsid w:val="00DE5684"/>
    <w:rsid w:val="00DE60DC"/>
    <w:rsid w:val="00DE673F"/>
    <w:rsid w:val="00DE6E53"/>
    <w:rsid w:val="00DE72D3"/>
    <w:rsid w:val="00DE774A"/>
    <w:rsid w:val="00DE78B2"/>
    <w:rsid w:val="00DE78E7"/>
    <w:rsid w:val="00DE79DD"/>
    <w:rsid w:val="00DE7DC3"/>
    <w:rsid w:val="00DE7E0E"/>
    <w:rsid w:val="00DE7FAF"/>
    <w:rsid w:val="00DF0223"/>
    <w:rsid w:val="00DF09D5"/>
    <w:rsid w:val="00DF09E6"/>
    <w:rsid w:val="00DF119E"/>
    <w:rsid w:val="00DF13F7"/>
    <w:rsid w:val="00DF14AD"/>
    <w:rsid w:val="00DF1522"/>
    <w:rsid w:val="00DF15E9"/>
    <w:rsid w:val="00DF18E6"/>
    <w:rsid w:val="00DF2697"/>
    <w:rsid w:val="00DF2A12"/>
    <w:rsid w:val="00DF2E2C"/>
    <w:rsid w:val="00DF322B"/>
    <w:rsid w:val="00DF36F1"/>
    <w:rsid w:val="00DF384D"/>
    <w:rsid w:val="00DF38B3"/>
    <w:rsid w:val="00DF38BE"/>
    <w:rsid w:val="00DF38EA"/>
    <w:rsid w:val="00DF3AD1"/>
    <w:rsid w:val="00DF3E2D"/>
    <w:rsid w:val="00DF4175"/>
    <w:rsid w:val="00DF461D"/>
    <w:rsid w:val="00DF48B5"/>
    <w:rsid w:val="00DF50F1"/>
    <w:rsid w:val="00DF51A5"/>
    <w:rsid w:val="00DF5505"/>
    <w:rsid w:val="00DF565E"/>
    <w:rsid w:val="00DF59A3"/>
    <w:rsid w:val="00DF5C38"/>
    <w:rsid w:val="00DF5D77"/>
    <w:rsid w:val="00DF6997"/>
    <w:rsid w:val="00DF6E15"/>
    <w:rsid w:val="00DF6ED9"/>
    <w:rsid w:val="00DF7148"/>
    <w:rsid w:val="00DF722A"/>
    <w:rsid w:val="00DF734C"/>
    <w:rsid w:val="00DF7AC6"/>
    <w:rsid w:val="00DF7BAE"/>
    <w:rsid w:val="00E00306"/>
    <w:rsid w:val="00E003AE"/>
    <w:rsid w:val="00E004CB"/>
    <w:rsid w:val="00E009BD"/>
    <w:rsid w:val="00E00A6F"/>
    <w:rsid w:val="00E00EBA"/>
    <w:rsid w:val="00E01D3F"/>
    <w:rsid w:val="00E0250B"/>
    <w:rsid w:val="00E028BC"/>
    <w:rsid w:val="00E02A30"/>
    <w:rsid w:val="00E02CE0"/>
    <w:rsid w:val="00E02E92"/>
    <w:rsid w:val="00E03000"/>
    <w:rsid w:val="00E03122"/>
    <w:rsid w:val="00E03398"/>
    <w:rsid w:val="00E034F9"/>
    <w:rsid w:val="00E03569"/>
    <w:rsid w:val="00E04485"/>
    <w:rsid w:val="00E04685"/>
    <w:rsid w:val="00E04BE0"/>
    <w:rsid w:val="00E04DB7"/>
    <w:rsid w:val="00E05686"/>
    <w:rsid w:val="00E05B2C"/>
    <w:rsid w:val="00E05EE2"/>
    <w:rsid w:val="00E05F57"/>
    <w:rsid w:val="00E061CC"/>
    <w:rsid w:val="00E06E52"/>
    <w:rsid w:val="00E075E4"/>
    <w:rsid w:val="00E07731"/>
    <w:rsid w:val="00E07C93"/>
    <w:rsid w:val="00E1012E"/>
    <w:rsid w:val="00E1012F"/>
    <w:rsid w:val="00E104BA"/>
    <w:rsid w:val="00E10E04"/>
    <w:rsid w:val="00E11559"/>
    <w:rsid w:val="00E11677"/>
    <w:rsid w:val="00E11B83"/>
    <w:rsid w:val="00E11D1A"/>
    <w:rsid w:val="00E12612"/>
    <w:rsid w:val="00E126ED"/>
    <w:rsid w:val="00E1270B"/>
    <w:rsid w:val="00E129B6"/>
    <w:rsid w:val="00E12D7A"/>
    <w:rsid w:val="00E1327C"/>
    <w:rsid w:val="00E137A9"/>
    <w:rsid w:val="00E14252"/>
    <w:rsid w:val="00E143CF"/>
    <w:rsid w:val="00E14AF0"/>
    <w:rsid w:val="00E15406"/>
    <w:rsid w:val="00E15A91"/>
    <w:rsid w:val="00E15C97"/>
    <w:rsid w:val="00E15F86"/>
    <w:rsid w:val="00E16201"/>
    <w:rsid w:val="00E16315"/>
    <w:rsid w:val="00E16A73"/>
    <w:rsid w:val="00E16A8C"/>
    <w:rsid w:val="00E16F33"/>
    <w:rsid w:val="00E1706C"/>
    <w:rsid w:val="00E171D4"/>
    <w:rsid w:val="00E17229"/>
    <w:rsid w:val="00E174D9"/>
    <w:rsid w:val="00E17CCA"/>
    <w:rsid w:val="00E17EEF"/>
    <w:rsid w:val="00E20385"/>
    <w:rsid w:val="00E2059D"/>
    <w:rsid w:val="00E208A2"/>
    <w:rsid w:val="00E209D4"/>
    <w:rsid w:val="00E209DD"/>
    <w:rsid w:val="00E20DDA"/>
    <w:rsid w:val="00E20E63"/>
    <w:rsid w:val="00E20F30"/>
    <w:rsid w:val="00E215DD"/>
    <w:rsid w:val="00E215E7"/>
    <w:rsid w:val="00E224E0"/>
    <w:rsid w:val="00E228C3"/>
    <w:rsid w:val="00E228E6"/>
    <w:rsid w:val="00E2295A"/>
    <w:rsid w:val="00E22AA0"/>
    <w:rsid w:val="00E22AB7"/>
    <w:rsid w:val="00E22EE1"/>
    <w:rsid w:val="00E233FC"/>
    <w:rsid w:val="00E2369C"/>
    <w:rsid w:val="00E23CBB"/>
    <w:rsid w:val="00E2422D"/>
    <w:rsid w:val="00E244E2"/>
    <w:rsid w:val="00E25154"/>
    <w:rsid w:val="00E2516E"/>
    <w:rsid w:val="00E256DD"/>
    <w:rsid w:val="00E260A4"/>
    <w:rsid w:val="00E26458"/>
    <w:rsid w:val="00E269F7"/>
    <w:rsid w:val="00E26D59"/>
    <w:rsid w:val="00E2757E"/>
    <w:rsid w:val="00E27C0C"/>
    <w:rsid w:val="00E27C2B"/>
    <w:rsid w:val="00E27CC9"/>
    <w:rsid w:val="00E27D4D"/>
    <w:rsid w:val="00E301C8"/>
    <w:rsid w:val="00E30585"/>
    <w:rsid w:val="00E306F5"/>
    <w:rsid w:val="00E308CA"/>
    <w:rsid w:val="00E30F8E"/>
    <w:rsid w:val="00E31025"/>
    <w:rsid w:val="00E313FC"/>
    <w:rsid w:val="00E318A9"/>
    <w:rsid w:val="00E31A8C"/>
    <w:rsid w:val="00E32651"/>
    <w:rsid w:val="00E32B45"/>
    <w:rsid w:val="00E32E74"/>
    <w:rsid w:val="00E3304B"/>
    <w:rsid w:val="00E332FE"/>
    <w:rsid w:val="00E33583"/>
    <w:rsid w:val="00E34187"/>
    <w:rsid w:val="00E34637"/>
    <w:rsid w:val="00E346CC"/>
    <w:rsid w:val="00E348B9"/>
    <w:rsid w:val="00E35284"/>
    <w:rsid w:val="00E356A8"/>
    <w:rsid w:val="00E359E8"/>
    <w:rsid w:val="00E35AFE"/>
    <w:rsid w:val="00E35BF8"/>
    <w:rsid w:val="00E363CC"/>
    <w:rsid w:val="00E36CC5"/>
    <w:rsid w:val="00E37207"/>
    <w:rsid w:val="00E3757F"/>
    <w:rsid w:val="00E3783A"/>
    <w:rsid w:val="00E37EBA"/>
    <w:rsid w:val="00E40093"/>
    <w:rsid w:val="00E403F6"/>
    <w:rsid w:val="00E40575"/>
    <w:rsid w:val="00E407D5"/>
    <w:rsid w:val="00E40C0F"/>
    <w:rsid w:val="00E41A0E"/>
    <w:rsid w:val="00E41A18"/>
    <w:rsid w:val="00E41E1C"/>
    <w:rsid w:val="00E42A34"/>
    <w:rsid w:val="00E42A9E"/>
    <w:rsid w:val="00E42BC1"/>
    <w:rsid w:val="00E42C8C"/>
    <w:rsid w:val="00E42DF2"/>
    <w:rsid w:val="00E431C4"/>
    <w:rsid w:val="00E4371C"/>
    <w:rsid w:val="00E43A26"/>
    <w:rsid w:val="00E43C8A"/>
    <w:rsid w:val="00E4425F"/>
    <w:rsid w:val="00E44553"/>
    <w:rsid w:val="00E44CDC"/>
    <w:rsid w:val="00E44F1E"/>
    <w:rsid w:val="00E45358"/>
    <w:rsid w:val="00E45A28"/>
    <w:rsid w:val="00E46291"/>
    <w:rsid w:val="00E46320"/>
    <w:rsid w:val="00E46DE3"/>
    <w:rsid w:val="00E47486"/>
    <w:rsid w:val="00E475AD"/>
    <w:rsid w:val="00E47F52"/>
    <w:rsid w:val="00E47FC9"/>
    <w:rsid w:val="00E5045F"/>
    <w:rsid w:val="00E504F4"/>
    <w:rsid w:val="00E50565"/>
    <w:rsid w:val="00E50A51"/>
    <w:rsid w:val="00E50CEB"/>
    <w:rsid w:val="00E50F20"/>
    <w:rsid w:val="00E5175F"/>
    <w:rsid w:val="00E51DC6"/>
    <w:rsid w:val="00E5252C"/>
    <w:rsid w:val="00E52534"/>
    <w:rsid w:val="00E5261A"/>
    <w:rsid w:val="00E5277E"/>
    <w:rsid w:val="00E53657"/>
    <w:rsid w:val="00E5375E"/>
    <w:rsid w:val="00E53792"/>
    <w:rsid w:val="00E53E44"/>
    <w:rsid w:val="00E53F1A"/>
    <w:rsid w:val="00E53FC9"/>
    <w:rsid w:val="00E5411F"/>
    <w:rsid w:val="00E541B3"/>
    <w:rsid w:val="00E5457C"/>
    <w:rsid w:val="00E54A22"/>
    <w:rsid w:val="00E554BE"/>
    <w:rsid w:val="00E55588"/>
    <w:rsid w:val="00E55FF6"/>
    <w:rsid w:val="00E5603B"/>
    <w:rsid w:val="00E56A6E"/>
    <w:rsid w:val="00E56C7C"/>
    <w:rsid w:val="00E570FC"/>
    <w:rsid w:val="00E574A2"/>
    <w:rsid w:val="00E579F4"/>
    <w:rsid w:val="00E60358"/>
    <w:rsid w:val="00E60DED"/>
    <w:rsid w:val="00E61070"/>
    <w:rsid w:val="00E617D3"/>
    <w:rsid w:val="00E62196"/>
    <w:rsid w:val="00E6254D"/>
    <w:rsid w:val="00E630D1"/>
    <w:rsid w:val="00E6310F"/>
    <w:rsid w:val="00E63272"/>
    <w:rsid w:val="00E64297"/>
    <w:rsid w:val="00E643A6"/>
    <w:rsid w:val="00E647EF"/>
    <w:rsid w:val="00E65197"/>
    <w:rsid w:val="00E65571"/>
    <w:rsid w:val="00E6561A"/>
    <w:rsid w:val="00E6571C"/>
    <w:rsid w:val="00E65A62"/>
    <w:rsid w:val="00E65AEC"/>
    <w:rsid w:val="00E65CDB"/>
    <w:rsid w:val="00E65D37"/>
    <w:rsid w:val="00E665FB"/>
    <w:rsid w:val="00E66AE3"/>
    <w:rsid w:val="00E66B61"/>
    <w:rsid w:val="00E66F1F"/>
    <w:rsid w:val="00E66FE4"/>
    <w:rsid w:val="00E672BF"/>
    <w:rsid w:val="00E673AD"/>
    <w:rsid w:val="00E6759C"/>
    <w:rsid w:val="00E67C11"/>
    <w:rsid w:val="00E67C2A"/>
    <w:rsid w:val="00E67DC6"/>
    <w:rsid w:val="00E67F4F"/>
    <w:rsid w:val="00E67F90"/>
    <w:rsid w:val="00E700C9"/>
    <w:rsid w:val="00E70205"/>
    <w:rsid w:val="00E70258"/>
    <w:rsid w:val="00E704C5"/>
    <w:rsid w:val="00E708D5"/>
    <w:rsid w:val="00E7127C"/>
    <w:rsid w:val="00E7184C"/>
    <w:rsid w:val="00E719EA"/>
    <w:rsid w:val="00E71A21"/>
    <w:rsid w:val="00E71A9B"/>
    <w:rsid w:val="00E71E5C"/>
    <w:rsid w:val="00E7220A"/>
    <w:rsid w:val="00E72705"/>
    <w:rsid w:val="00E72B37"/>
    <w:rsid w:val="00E72FD3"/>
    <w:rsid w:val="00E73271"/>
    <w:rsid w:val="00E7387D"/>
    <w:rsid w:val="00E73F4F"/>
    <w:rsid w:val="00E73FA7"/>
    <w:rsid w:val="00E74F2B"/>
    <w:rsid w:val="00E74FD7"/>
    <w:rsid w:val="00E75146"/>
    <w:rsid w:val="00E75320"/>
    <w:rsid w:val="00E75A85"/>
    <w:rsid w:val="00E76126"/>
    <w:rsid w:val="00E7676F"/>
    <w:rsid w:val="00E76B3E"/>
    <w:rsid w:val="00E770DC"/>
    <w:rsid w:val="00E77228"/>
    <w:rsid w:val="00E775FF"/>
    <w:rsid w:val="00E77BD6"/>
    <w:rsid w:val="00E77EC7"/>
    <w:rsid w:val="00E800D4"/>
    <w:rsid w:val="00E80EAF"/>
    <w:rsid w:val="00E80F55"/>
    <w:rsid w:val="00E811E3"/>
    <w:rsid w:val="00E8157C"/>
    <w:rsid w:val="00E815A5"/>
    <w:rsid w:val="00E82403"/>
    <w:rsid w:val="00E82700"/>
    <w:rsid w:val="00E82D33"/>
    <w:rsid w:val="00E82DD5"/>
    <w:rsid w:val="00E832D2"/>
    <w:rsid w:val="00E832F0"/>
    <w:rsid w:val="00E83786"/>
    <w:rsid w:val="00E83F0F"/>
    <w:rsid w:val="00E844E6"/>
    <w:rsid w:val="00E84CE5"/>
    <w:rsid w:val="00E84EC3"/>
    <w:rsid w:val="00E85336"/>
    <w:rsid w:val="00E853CD"/>
    <w:rsid w:val="00E85815"/>
    <w:rsid w:val="00E85BC1"/>
    <w:rsid w:val="00E85C30"/>
    <w:rsid w:val="00E86F59"/>
    <w:rsid w:val="00E87128"/>
    <w:rsid w:val="00E875C1"/>
    <w:rsid w:val="00E87B71"/>
    <w:rsid w:val="00E87D50"/>
    <w:rsid w:val="00E905CF"/>
    <w:rsid w:val="00E906DC"/>
    <w:rsid w:val="00E90733"/>
    <w:rsid w:val="00E90DBA"/>
    <w:rsid w:val="00E90E4F"/>
    <w:rsid w:val="00E90F1A"/>
    <w:rsid w:val="00E91B4D"/>
    <w:rsid w:val="00E91FB2"/>
    <w:rsid w:val="00E91FC3"/>
    <w:rsid w:val="00E92418"/>
    <w:rsid w:val="00E92B32"/>
    <w:rsid w:val="00E92C5B"/>
    <w:rsid w:val="00E92E51"/>
    <w:rsid w:val="00E92F99"/>
    <w:rsid w:val="00E9433A"/>
    <w:rsid w:val="00E94357"/>
    <w:rsid w:val="00E94436"/>
    <w:rsid w:val="00E94649"/>
    <w:rsid w:val="00E94B2E"/>
    <w:rsid w:val="00E95631"/>
    <w:rsid w:val="00E95C08"/>
    <w:rsid w:val="00E95ED2"/>
    <w:rsid w:val="00E960C8"/>
    <w:rsid w:val="00E969F4"/>
    <w:rsid w:val="00E96C1B"/>
    <w:rsid w:val="00E970C1"/>
    <w:rsid w:val="00E97ECF"/>
    <w:rsid w:val="00EA0181"/>
    <w:rsid w:val="00EA0876"/>
    <w:rsid w:val="00EA0899"/>
    <w:rsid w:val="00EA0BDE"/>
    <w:rsid w:val="00EA1583"/>
    <w:rsid w:val="00EA195E"/>
    <w:rsid w:val="00EA1AF1"/>
    <w:rsid w:val="00EA1D5E"/>
    <w:rsid w:val="00EA2403"/>
    <w:rsid w:val="00EA29C1"/>
    <w:rsid w:val="00EA2E43"/>
    <w:rsid w:val="00EA3143"/>
    <w:rsid w:val="00EA3293"/>
    <w:rsid w:val="00EA400B"/>
    <w:rsid w:val="00EA415F"/>
    <w:rsid w:val="00EA437A"/>
    <w:rsid w:val="00EA46D9"/>
    <w:rsid w:val="00EA4760"/>
    <w:rsid w:val="00EA49CE"/>
    <w:rsid w:val="00EA4C35"/>
    <w:rsid w:val="00EA4DDB"/>
    <w:rsid w:val="00EA4DFC"/>
    <w:rsid w:val="00EA56F1"/>
    <w:rsid w:val="00EA58A7"/>
    <w:rsid w:val="00EA5C1C"/>
    <w:rsid w:val="00EA5F1C"/>
    <w:rsid w:val="00EA69BA"/>
    <w:rsid w:val="00EA762B"/>
    <w:rsid w:val="00EA7EE9"/>
    <w:rsid w:val="00EB03EA"/>
    <w:rsid w:val="00EB04D0"/>
    <w:rsid w:val="00EB0A6B"/>
    <w:rsid w:val="00EB0B15"/>
    <w:rsid w:val="00EB0CAA"/>
    <w:rsid w:val="00EB0E09"/>
    <w:rsid w:val="00EB11AF"/>
    <w:rsid w:val="00EB1AAA"/>
    <w:rsid w:val="00EB1B0C"/>
    <w:rsid w:val="00EB1FBD"/>
    <w:rsid w:val="00EB2AF4"/>
    <w:rsid w:val="00EB2CC0"/>
    <w:rsid w:val="00EB31BB"/>
    <w:rsid w:val="00EB3254"/>
    <w:rsid w:val="00EB37F1"/>
    <w:rsid w:val="00EB3BB2"/>
    <w:rsid w:val="00EB3C41"/>
    <w:rsid w:val="00EB4408"/>
    <w:rsid w:val="00EB4732"/>
    <w:rsid w:val="00EB507B"/>
    <w:rsid w:val="00EB5910"/>
    <w:rsid w:val="00EB5CBE"/>
    <w:rsid w:val="00EB5D9D"/>
    <w:rsid w:val="00EB5E3C"/>
    <w:rsid w:val="00EB5FB6"/>
    <w:rsid w:val="00EB61DF"/>
    <w:rsid w:val="00EB6259"/>
    <w:rsid w:val="00EB6364"/>
    <w:rsid w:val="00EB65CF"/>
    <w:rsid w:val="00EB7119"/>
    <w:rsid w:val="00EB79C7"/>
    <w:rsid w:val="00EB7F79"/>
    <w:rsid w:val="00EC0062"/>
    <w:rsid w:val="00EC0322"/>
    <w:rsid w:val="00EC0416"/>
    <w:rsid w:val="00EC0737"/>
    <w:rsid w:val="00EC0A86"/>
    <w:rsid w:val="00EC0D54"/>
    <w:rsid w:val="00EC1396"/>
    <w:rsid w:val="00EC1ACB"/>
    <w:rsid w:val="00EC23E6"/>
    <w:rsid w:val="00EC2506"/>
    <w:rsid w:val="00EC34A6"/>
    <w:rsid w:val="00EC3674"/>
    <w:rsid w:val="00EC39D5"/>
    <w:rsid w:val="00EC3B40"/>
    <w:rsid w:val="00EC3B61"/>
    <w:rsid w:val="00EC3BAF"/>
    <w:rsid w:val="00EC3EA1"/>
    <w:rsid w:val="00EC49DF"/>
    <w:rsid w:val="00EC4CC5"/>
    <w:rsid w:val="00EC4FAC"/>
    <w:rsid w:val="00EC53C7"/>
    <w:rsid w:val="00EC5665"/>
    <w:rsid w:val="00EC58D0"/>
    <w:rsid w:val="00EC6474"/>
    <w:rsid w:val="00EC6539"/>
    <w:rsid w:val="00EC66CD"/>
    <w:rsid w:val="00EC6ECD"/>
    <w:rsid w:val="00EC6F03"/>
    <w:rsid w:val="00EC7391"/>
    <w:rsid w:val="00EC789E"/>
    <w:rsid w:val="00ED03C2"/>
    <w:rsid w:val="00ED0997"/>
    <w:rsid w:val="00ED1407"/>
    <w:rsid w:val="00ED17CB"/>
    <w:rsid w:val="00ED1AC5"/>
    <w:rsid w:val="00ED1ACD"/>
    <w:rsid w:val="00ED1D70"/>
    <w:rsid w:val="00ED1E51"/>
    <w:rsid w:val="00ED2359"/>
    <w:rsid w:val="00ED2D67"/>
    <w:rsid w:val="00ED2FD8"/>
    <w:rsid w:val="00ED3083"/>
    <w:rsid w:val="00ED381C"/>
    <w:rsid w:val="00ED3A8E"/>
    <w:rsid w:val="00ED3F03"/>
    <w:rsid w:val="00ED4385"/>
    <w:rsid w:val="00ED4A60"/>
    <w:rsid w:val="00ED54BD"/>
    <w:rsid w:val="00ED567B"/>
    <w:rsid w:val="00ED59D3"/>
    <w:rsid w:val="00ED5AB1"/>
    <w:rsid w:val="00ED5BD6"/>
    <w:rsid w:val="00ED6081"/>
    <w:rsid w:val="00ED6955"/>
    <w:rsid w:val="00ED698E"/>
    <w:rsid w:val="00ED69ED"/>
    <w:rsid w:val="00ED6DE3"/>
    <w:rsid w:val="00ED6E22"/>
    <w:rsid w:val="00ED70E0"/>
    <w:rsid w:val="00ED717F"/>
    <w:rsid w:val="00ED7630"/>
    <w:rsid w:val="00ED7889"/>
    <w:rsid w:val="00ED7A4E"/>
    <w:rsid w:val="00ED7CCF"/>
    <w:rsid w:val="00EE0092"/>
    <w:rsid w:val="00EE0735"/>
    <w:rsid w:val="00EE0E19"/>
    <w:rsid w:val="00EE10A0"/>
    <w:rsid w:val="00EE10DC"/>
    <w:rsid w:val="00EE1675"/>
    <w:rsid w:val="00EE184F"/>
    <w:rsid w:val="00EE19A9"/>
    <w:rsid w:val="00EE1C52"/>
    <w:rsid w:val="00EE1CF8"/>
    <w:rsid w:val="00EE2992"/>
    <w:rsid w:val="00EE29FE"/>
    <w:rsid w:val="00EE2B0C"/>
    <w:rsid w:val="00EE2BA7"/>
    <w:rsid w:val="00EE2C58"/>
    <w:rsid w:val="00EE2C92"/>
    <w:rsid w:val="00EE2F74"/>
    <w:rsid w:val="00EE40FE"/>
    <w:rsid w:val="00EE47DA"/>
    <w:rsid w:val="00EE4BEE"/>
    <w:rsid w:val="00EE4F12"/>
    <w:rsid w:val="00EE51B0"/>
    <w:rsid w:val="00EE5287"/>
    <w:rsid w:val="00EE537B"/>
    <w:rsid w:val="00EE6075"/>
    <w:rsid w:val="00EE6796"/>
    <w:rsid w:val="00EE67BE"/>
    <w:rsid w:val="00EE6D2E"/>
    <w:rsid w:val="00EE70DB"/>
    <w:rsid w:val="00EE7755"/>
    <w:rsid w:val="00EE79B8"/>
    <w:rsid w:val="00EF0045"/>
    <w:rsid w:val="00EF02A7"/>
    <w:rsid w:val="00EF044F"/>
    <w:rsid w:val="00EF0AFD"/>
    <w:rsid w:val="00EF1069"/>
    <w:rsid w:val="00EF1134"/>
    <w:rsid w:val="00EF154E"/>
    <w:rsid w:val="00EF1D37"/>
    <w:rsid w:val="00EF20BE"/>
    <w:rsid w:val="00EF21F2"/>
    <w:rsid w:val="00EF241E"/>
    <w:rsid w:val="00EF27C7"/>
    <w:rsid w:val="00EF2A84"/>
    <w:rsid w:val="00EF36B1"/>
    <w:rsid w:val="00EF3909"/>
    <w:rsid w:val="00EF3AC5"/>
    <w:rsid w:val="00EF3C3D"/>
    <w:rsid w:val="00EF42BC"/>
    <w:rsid w:val="00EF4398"/>
    <w:rsid w:val="00EF47FC"/>
    <w:rsid w:val="00EF5143"/>
    <w:rsid w:val="00EF5271"/>
    <w:rsid w:val="00EF5791"/>
    <w:rsid w:val="00EF5E36"/>
    <w:rsid w:val="00EF66B8"/>
    <w:rsid w:val="00EF67A6"/>
    <w:rsid w:val="00EF6801"/>
    <w:rsid w:val="00EF6A1D"/>
    <w:rsid w:val="00EF6A67"/>
    <w:rsid w:val="00EF6B26"/>
    <w:rsid w:val="00EF6B5D"/>
    <w:rsid w:val="00EF6F99"/>
    <w:rsid w:val="00EF759C"/>
    <w:rsid w:val="00EF7B19"/>
    <w:rsid w:val="00EF7E27"/>
    <w:rsid w:val="00EF7FC7"/>
    <w:rsid w:val="00F00630"/>
    <w:rsid w:val="00F00898"/>
    <w:rsid w:val="00F008F6"/>
    <w:rsid w:val="00F0109F"/>
    <w:rsid w:val="00F01B56"/>
    <w:rsid w:val="00F01CFE"/>
    <w:rsid w:val="00F01E65"/>
    <w:rsid w:val="00F02CF3"/>
    <w:rsid w:val="00F02DFE"/>
    <w:rsid w:val="00F02E28"/>
    <w:rsid w:val="00F0309A"/>
    <w:rsid w:val="00F033B1"/>
    <w:rsid w:val="00F041AD"/>
    <w:rsid w:val="00F0435F"/>
    <w:rsid w:val="00F047F4"/>
    <w:rsid w:val="00F04DC8"/>
    <w:rsid w:val="00F04F6B"/>
    <w:rsid w:val="00F05300"/>
    <w:rsid w:val="00F053CC"/>
    <w:rsid w:val="00F055FA"/>
    <w:rsid w:val="00F05873"/>
    <w:rsid w:val="00F05F7E"/>
    <w:rsid w:val="00F062E2"/>
    <w:rsid w:val="00F0686A"/>
    <w:rsid w:val="00F068EA"/>
    <w:rsid w:val="00F07304"/>
    <w:rsid w:val="00F0741D"/>
    <w:rsid w:val="00F0790D"/>
    <w:rsid w:val="00F10712"/>
    <w:rsid w:val="00F107A6"/>
    <w:rsid w:val="00F109F3"/>
    <w:rsid w:val="00F109FE"/>
    <w:rsid w:val="00F10D74"/>
    <w:rsid w:val="00F1115E"/>
    <w:rsid w:val="00F11168"/>
    <w:rsid w:val="00F1127F"/>
    <w:rsid w:val="00F11489"/>
    <w:rsid w:val="00F116A4"/>
    <w:rsid w:val="00F129BF"/>
    <w:rsid w:val="00F12B8C"/>
    <w:rsid w:val="00F12F8C"/>
    <w:rsid w:val="00F131F6"/>
    <w:rsid w:val="00F133AA"/>
    <w:rsid w:val="00F13993"/>
    <w:rsid w:val="00F13E72"/>
    <w:rsid w:val="00F13F7D"/>
    <w:rsid w:val="00F14721"/>
    <w:rsid w:val="00F14E2B"/>
    <w:rsid w:val="00F15373"/>
    <w:rsid w:val="00F156BA"/>
    <w:rsid w:val="00F15C0C"/>
    <w:rsid w:val="00F15CB6"/>
    <w:rsid w:val="00F15D96"/>
    <w:rsid w:val="00F16523"/>
    <w:rsid w:val="00F16CC6"/>
    <w:rsid w:val="00F16CCB"/>
    <w:rsid w:val="00F178F8"/>
    <w:rsid w:val="00F17938"/>
    <w:rsid w:val="00F17AAF"/>
    <w:rsid w:val="00F20EA5"/>
    <w:rsid w:val="00F21AE9"/>
    <w:rsid w:val="00F221A7"/>
    <w:rsid w:val="00F22959"/>
    <w:rsid w:val="00F23079"/>
    <w:rsid w:val="00F23A02"/>
    <w:rsid w:val="00F24194"/>
    <w:rsid w:val="00F24575"/>
    <w:rsid w:val="00F24C93"/>
    <w:rsid w:val="00F25959"/>
    <w:rsid w:val="00F25BC1"/>
    <w:rsid w:val="00F25DAB"/>
    <w:rsid w:val="00F262BE"/>
    <w:rsid w:val="00F27479"/>
    <w:rsid w:val="00F27887"/>
    <w:rsid w:val="00F27A73"/>
    <w:rsid w:val="00F27BBA"/>
    <w:rsid w:val="00F27E41"/>
    <w:rsid w:val="00F27EC3"/>
    <w:rsid w:val="00F27FDC"/>
    <w:rsid w:val="00F30174"/>
    <w:rsid w:val="00F301D1"/>
    <w:rsid w:val="00F30600"/>
    <w:rsid w:val="00F307CB"/>
    <w:rsid w:val="00F30B47"/>
    <w:rsid w:val="00F31323"/>
    <w:rsid w:val="00F31690"/>
    <w:rsid w:val="00F318A2"/>
    <w:rsid w:val="00F318D2"/>
    <w:rsid w:val="00F31BA1"/>
    <w:rsid w:val="00F31C25"/>
    <w:rsid w:val="00F31EA4"/>
    <w:rsid w:val="00F321A3"/>
    <w:rsid w:val="00F3227F"/>
    <w:rsid w:val="00F325D3"/>
    <w:rsid w:val="00F3270D"/>
    <w:rsid w:val="00F32B5F"/>
    <w:rsid w:val="00F3370D"/>
    <w:rsid w:val="00F3385A"/>
    <w:rsid w:val="00F33BEE"/>
    <w:rsid w:val="00F33C6A"/>
    <w:rsid w:val="00F33D5F"/>
    <w:rsid w:val="00F33FCF"/>
    <w:rsid w:val="00F342E1"/>
    <w:rsid w:val="00F3441A"/>
    <w:rsid w:val="00F344F7"/>
    <w:rsid w:val="00F3453A"/>
    <w:rsid w:val="00F345B3"/>
    <w:rsid w:val="00F3471F"/>
    <w:rsid w:val="00F347CD"/>
    <w:rsid w:val="00F34940"/>
    <w:rsid w:val="00F3497F"/>
    <w:rsid w:val="00F349F8"/>
    <w:rsid w:val="00F34AC6"/>
    <w:rsid w:val="00F357F6"/>
    <w:rsid w:val="00F3580C"/>
    <w:rsid w:val="00F364EF"/>
    <w:rsid w:val="00F36527"/>
    <w:rsid w:val="00F36723"/>
    <w:rsid w:val="00F36EA9"/>
    <w:rsid w:val="00F36F94"/>
    <w:rsid w:val="00F371AF"/>
    <w:rsid w:val="00F37CB1"/>
    <w:rsid w:val="00F4022C"/>
    <w:rsid w:val="00F40C4D"/>
    <w:rsid w:val="00F40E9B"/>
    <w:rsid w:val="00F4195F"/>
    <w:rsid w:val="00F419B0"/>
    <w:rsid w:val="00F41A36"/>
    <w:rsid w:val="00F41E52"/>
    <w:rsid w:val="00F42132"/>
    <w:rsid w:val="00F421DE"/>
    <w:rsid w:val="00F42485"/>
    <w:rsid w:val="00F42F64"/>
    <w:rsid w:val="00F430E6"/>
    <w:rsid w:val="00F43262"/>
    <w:rsid w:val="00F44120"/>
    <w:rsid w:val="00F443A4"/>
    <w:rsid w:val="00F44499"/>
    <w:rsid w:val="00F445C2"/>
    <w:rsid w:val="00F449D4"/>
    <w:rsid w:val="00F44B3B"/>
    <w:rsid w:val="00F44BB6"/>
    <w:rsid w:val="00F44DC8"/>
    <w:rsid w:val="00F45001"/>
    <w:rsid w:val="00F45213"/>
    <w:rsid w:val="00F452AC"/>
    <w:rsid w:val="00F4540E"/>
    <w:rsid w:val="00F45683"/>
    <w:rsid w:val="00F45B0F"/>
    <w:rsid w:val="00F45B39"/>
    <w:rsid w:val="00F45E80"/>
    <w:rsid w:val="00F46553"/>
    <w:rsid w:val="00F465B6"/>
    <w:rsid w:val="00F46A9F"/>
    <w:rsid w:val="00F46D06"/>
    <w:rsid w:val="00F46D85"/>
    <w:rsid w:val="00F47858"/>
    <w:rsid w:val="00F47888"/>
    <w:rsid w:val="00F478E3"/>
    <w:rsid w:val="00F47E76"/>
    <w:rsid w:val="00F50286"/>
    <w:rsid w:val="00F50650"/>
    <w:rsid w:val="00F508C9"/>
    <w:rsid w:val="00F50E5D"/>
    <w:rsid w:val="00F511A3"/>
    <w:rsid w:val="00F513FC"/>
    <w:rsid w:val="00F51B3A"/>
    <w:rsid w:val="00F51FCE"/>
    <w:rsid w:val="00F52098"/>
    <w:rsid w:val="00F52B85"/>
    <w:rsid w:val="00F532B8"/>
    <w:rsid w:val="00F533A4"/>
    <w:rsid w:val="00F53603"/>
    <w:rsid w:val="00F53661"/>
    <w:rsid w:val="00F5374B"/>
    <w:rsid w:val="00F538F0"/>
    <w:rsid w:val="00F53D76"/>
    <w:rsid w:val="00F5484C"/>
    <w:rsid w:val="00F54B40"/>
    <w:rsid w:val="00F54F41"/>
    <w:rsid w:val="00F55A4C"/>
    <w:rsid w:val="00F55E46"/>
    <w:rsid w:val="00F55F60"/>
    <w:rsid w:val="00F5625B"/>
    <w:rsid w:val="00F56A33"/>
    <w:rsid w:val="00F574E9"/>
    <w:rsid w:val="00F578A3"/>
    <w:rsid w:val="00F60749"/>
    <w:rsid w:val="00F60F72"/>
    <w:rsid w:val="00F60FFE"/>
    <w:rsid w:val="00F61F31"/>
    <w:rsid w:val="00F61F6E"/>
    <w:rsid w:val="00F62044"/>
    <w:rsid w:val="00F62E28"/>
    <w:rsid w:val="00F6313E"/>
    <w:rsid w:val="00F63350"/>
    <w:rsid w:val="00F6344C"/>
    <w:rsid w:val="00F635BA"/>
    <w:rsid w:val="00F63761"/>
    <w:rsid w:val="00F638D7"/>
    <w:rsid w:val="00F640AF"/>
    <w:rsid w:val="00F645BE"/>
    <w:rsid w:val="00F649D3"/>
    <w:rsid w:val="00F64DB3"/>
    <w:rsid w:val="00F6514E"/>
    <w:rsid w:val="00F65225"/>
    <w:rsid w:val="00F6547A"/>
    <w:rsid w:val="00F657BF"/>
    <w:rsid w:val="00F65ACD"/>
    <w:rsid w:val="00F65E83"/>
    <w:rsid w:val="00F65EA9"/>
    <w:rsid w:val="00F6605B"/>
    <w:rsid w:val="00F66133"/>
    <w:rsid w:val="00F66651"/>
    <w:rsid w:val="00F6674B"/>
    <w:rsid w:val="00F6675A"/>
    <w:rsid w:val="00F670D5"/>
    <w:rsid w:val="00F672A7"/>
    <w:rsid w:val="00F67482"/>
    <w:rsid w:val="00F6758E"/>
    <w:rsid w:val="00F67777"/>
    <w:rsid w:val="00F67B3D"/>
    <w:rsid w:val="00F7037A"/>
    <w:rsid w:val="00F705C0"/>
    <w:rsid w:val="00F705CF"/>
    <w:rsid w:val="00F70798"/>
    <w:rsid w:val="00F708BF"/>
    <w:rsid w:val="00F708E0"/>
    <w:rsid w:val="00F7149B"/>
    <w:rsid w:val="00F7153F"/>
    <w:rsid w:val="00F71673"/>
    <w:rsid w:val="00F716DE"/>
    <w:rsid w:val="00F71A81"/>
    <w:rsid w:val="00F7232F"/>
    <w:rsid w:val="00F723BE"/>
    <w:rsid w:val="00F7260E"/>
    <w:rsid w:val="00F7262D"/>
    <w:rsid w:val="00F72B5C"/>
    <w:rsid w:val="00F72DB5"/>
    <w:rsid w:val="00F72F3A"/>
    <w:rsid w:val="00F73274"/>
    <w:rsid w:val="00F7343E"/>
    <w:rsid w:val="00F73686"/>
    <w:rsid w:val="00F73ADA"/>
    <w:rsid w:val="00F73E06"/>
    <w:rsid w:val="00F7404D"/>
    <w:rsid w:val="00F74073"/>
    <w:rsid w:val="00F7419D"/>
    <w:rsid w:val="00F743DF"/>
    <w:rsid w:val="00F74479"/>
    <w:rsid w:val="00F749F1"/>
    <w:rsid w:val="00F74A31"/>
    <w:rsid w:val="00F74DF6"/>
    <w:rsid w:val="00F75043"/>
    <w:rsid w:val="00F752A9"/>
    <w:rsid w:val="00F75CE7"/>
    <w:rsid w:val="00F761FD"/>
    <w:rsid w:val="00F764C1"/>
    <w:rsid w:val="00F766B6"/>
    <w:rsid w:val="00F76749"/>
    <w:rsid w:val="00F7693E"/>
    <w:rsid w:val="00F7742B"/>
    <w:rsid w:val="00F77716"/>
    <w:rsid w:val="00F77B89"/>
    <w:rsid w:val="00F77F0A"/>
    <w:rsid w:val="00F80509"/>
    <w:rsid w:val="00F8056B"/>
    <w:rsid w:val="00F805BD"/>
    <w:rsid w:val="00F806E0"/>
    <w:rsid w:val="00F80EEF"/>
    <w:rsid w:val="00F8127F"/>
    <w:rsid w:val="00F8147A"/>
    <w:rsid w:val="00F8161C"/>
    <w:rsid w:val="00F818BF"/>
    <w:rsid w:val="00F8289F"/>
    <w:rsid w:val="00F82B53"/>
    <w:rsid w:val="00F83282"/>
    <w:rsid w:val="00F8379A"/>
    <w:rsid w:val="00F837F0"/>
    <w:rsid w:val="00F83EA6"/>
    <w:rsid w:val="00F83FA1"/>
    <w:rsid w:val="00F83FE2"/>
    <w:rsid w:val="00F8449A"/>
    <w:rsid w:val="00F858EC"/>
    <w:rsid w:val="00F85A7C"/>
    <w:rsid w:val="00F8622A"/>
    <w:rsid w:val="00F86331"/>
    <w:rsid w:val="00F86369"/>
    <w:rsid w:val="00F86801"/>
    <w:rsid w:val="00F86C30"/>
    <w:rsid w:val="00F8719F"/>
    <w:rsid w:val="00F872B1"/>
    <w:rsid w:val="00F8755C"/>
    <w:rsid w:val="00F87EB6"/>
    <w:rsid w:val="00F906B8"/>
    <w:rsid w:val="00F90986"/>
    <w:rsid w:val="00F90D2C"/>
    <w:rsid w:val="00F912E1"/>
    <w:rsid w:val="00F91576"/>
    <w:rsid w:val="00F92ACD"/>
    <w:rsid w:val="00F92BB1"/>
    <w:rsid w:val="00F92FFF"/>
    <w:rsid w:val="00F93E00"/>
    <w:rsid w:val="00F93F8A"/>
    <w:rsid w:val="00F94291"/>
    <w:rsid w:val="00F94752"/>
    <w:rsid w:val="00F94B44"/>
    <w:rsid w:val="00F94D0C"/>
    <w:rsid w:val="00F94FA4"/>
    <w:rsid w:val="00F950B0"/>
    <w:rsid w:val="00F9542D"/>
    <w:rsid w:val="00F956A5"/>
    <w:rsid w:val="00F95A02"/>
    <w:rsid w:val="00F95B74"/>
    <w:rsid w:val="00F95EDA"/>
    <w:rsid w:val="00F95F0A"/>
    <w:rsid w:val="00F962FA"/>
    <w:rsid w:val="00F96436"/>
    <w:rsid w:val="00F9684B"/>
    <w:rsid w:val="00F96BAA"/>
    <w:rsid w:val="00F96CE9"/>
    <w:rsid w:val="00F96D37"/>
    <w:rsid w:val="00F96F77"/>
    <w:rsid w:val="00F9701D"/>
    <w:rsid w:val="00F971A4"/>
    <w:rsid w:val="00F97369"/>
    <w:rsid w:val="00F976AD"/>
    <w:rsid w:val="00F976C6"/>
    <w:rsid w:val="00F9777A"/>
    <w:rsid w:val="00F979EE"/>
    <w:rsid w:val="00F97A5B"/>
    <w:rsid w:val="00F97B90"/>
    <w:rsid w:val="00F97EFE"/>
    <w:rsid w:val="00FA043E"/>
    <w:rsid w:val="00FA0640"/>
    <w:rsid w:val="00FA0D77"/>
    <w:rsid w:val="00FA0FD7"/>
    <w:rsid w:val="00FA1637"/>
    <w:rsid w:val="00FA194D"/>
    <w:rsid w:val="00FA1A18"/>
    <w:rsid w:val="00FA1D7E"/>
    <w:rsid w:val="00FA2086"/>
    <w:rsid w:val="00FA2DF3"/>
    <w:rsid w:val="00FA30B9"/>
    <w:rsid w:val="00FA3FBC"/>
    <w:rsid w:val="00FA46E6"/>
    <w:rsid w:val="00FA5922"/>
    <w:rsid w:val="00FA5C52"/>
    <w:rsid w:val="00FA660E"/>
    <w:rsid w:val="00FA6938"/>
    <w:rsid w:val="00FA6BD2"/>
    <w:rsid w:val="00FA704F"/>
    <w:rsid w:val="00FA70C6"/>
    <w:rsid w:val="00FA715B"/>
    <w:rsid w:val="00FA7622"/>
    <w:rsid w:val="00FA7972"/>
    <w:rsid w:val="00FA7AB7"/>
    <w:rsid w:val="00FB00C6"/>
    <w:rsid w:val="00FB0104"/>
    <w:rsid w:val="00FB01CF"/>
    <w:rsid w:val="00FB0582"/>
    <w:rsid w:val="00FB1479"/>
    <w:rsid w:val="00FB1723"/>
    <w:rsid w:val="00FB1955"/>
    <w:rsid w:val="00FB1C36"/>
    <w:rsid w:val="00FB22F8"/>
    <w:rsid w:val="00FB315C"/>
    <w:rsid w:val="00FB3852"/>
    <w:rsid w:val="00FB3AB9"/>
    <w:rsid w:val="00FB4410"/>
    <w:rsid w:val="00FB4502"/>
    <w:rsid w:val="00FB47C8"/>
    <w:rsid w:val="00FB4B85"/>
    <w:rsid w:val="00FB534F"/>
    <w:rsid w:val="00FB57F0"/>
    <w:rsid w:val="00FB5936"/>
    <w:rsid w:val="00FB62D9"/>
    <w:rsid w:val="00FB653E"/>
    <w:rsid w:val="00FB6A80"/>
    <w:rsid w:val="00FB6CEE"/>
    <w:rsid w:val="00FB6EEF"/>
    <w:rsid w:val="00FB6FBA"/>
    <w:rsid w:val="00FB7009"/>
    <w:rsid w:val="00FB71B3"/>
    <w:rsid w:val="00FB72E2"/>
    <w:rsid w:val="00FC0144"/>
    <w:rsid w:val="00FC0414"/>
    <w:rsid w:val="00FC0E7C"/>
    <w:rsid w:val="00FC0E94"/>
    <w:rsid w:val="00FC104D"/>
    <w:rsid w:val="00FC1133"/>
    <w:rsid w:val="00FC13AF"/>
    <w:rsid w:val="00FC1AF3"/>
    <w:rsid w:val="00FC2475"/>
    <w:rsid w:val="00FC25D4"/>
    <w:rsid w:val="00FC2A1B"/>
    <w:rsid w:val="00FC2A61"/>
    <w:rsid w:val="00FC2C0C"/>
    <w:rsid w:val="00FC2E78"/>
    <w:rsid w:val="00FC330F"/>
    <w:rsid w:val="00FC3E2C"/>
    <w:rsid w:val="00FC3E35"/>
    <w:rsid w:val="00FC3F09"/>
    <w:rsid w:val="00FC41AC"/>
    <w:rsid w:val="00FC4655"/>
    <w:rsid w:val="00FC47DC"/>
    <w:rsid w:val="00FC5894"/>
    <w:rsid w:val="00FC58EB"/>
    <w:rsid w:val="00FC5AD1"/>
    <w:rsid w:val="00FC5D15"/>
    <w:rsid w:val="00FC5DF3"/>
    <w:rsid w:val="00FC6015"/>
    <w:rsid w:val="00FC6846"/>
    <w:rsid w:val="00FC6DA9"/>
    <w:rsid w:val="00FC7586"/>
    <w:rsid w:val="00FC76AF"/>
    <w:rsid w:val="00FC7784"/>
    <w:rsid w:val="00FC7CBB"/>
    <w:rsid w:val="00FC7D12"/>
    <w:rsid w:val="00FD027A"/>
    <w:rsid w:val="00FD1171"/>
    <w:rsid w:val="00FD11C1"/>
    <w:rsid w:val="00FD1852"/>
    <w:rsid w:val="00FD1966"/>
    <w:rsid w:val="00FD1B7E"/>
    <w:rsid w:val="00FD1EDD"/>
    <w:rsid w:val="00FD211E"/>
    <w:rsid w:val="00FD245A"/>
    <w:rsid w:val="00FD2850"/>
    <w:rsid w:val="00FD2A8B"/>
    <w:rsid w:val="00FD3217"/>
    <w:rsid w:val="00FD35A9"/>
    <w:rsid w:val="00FD3AB7"/>
    <w:rsid w:val="00FD3F7E"/>
    <w:rsid w:val="00FD4035"/>
    <w:rsid w:val="00FD43AE"/>
    <w:rsid w:val="00FD46D7"/>
    <w:rsid w:val="00FD479E"/>
    <w:rsid w:val="00FD4A71"/>
    <w:rsid w:val="00FD53D8"/>
    <w:rsid w:val="00FD558A"/>
    <w:rsid w:val="00FD56C4"/>
    <w:rsid w:val="00FD5A06"/>
    <w:rsid w:val="00FD67F6"/>
    <w:rsid w:val="00FD7272"/>
    <w:rsid w:val="00FD7C07"/>
    <w:rsid w:val="00FD7CE8"/>
    <w:rsid w:val="00FE015E"/>
    <w:rsid w:val="00FE03EE"/>
    <w:rsid w:val="00FE05AE"/>
    <w:rsid w:val="00FE05F0"/>
    <w:rsid w:val="00FE0C82"/>
    <w:rsid w:val="00FE111B"/>
    <w:rsid w:val="00FE11CF"/>
    <w:rsid w:val="00FE134D"/>
    <w:rsid w:val="00FE1363"/>
    <w:rsid w:val="00FE145F"/>
    <w:rsid w:val="00FE169C"/>
    <w:rsid w:val="00FE1790"/>
    <w:rsid w:val="00FE18A9"/>
    <w:rsid w:val="00FE1FB7"/>
    <w:rsid w:val="00FE1FD7"/>
    <w:rsid w:val="00FE2CC3"/>
    <w:rsid w:val="00FE2F64"/>
    <w:rsid w:val="00FE3107"/>
    <w:rsid w:val="00FE38A9"/>
    <w:rsid w:val="00FE3995"/>
    <w:rsid w:val="00FE42F0"/>
    <w:rsid w:val="00FE44EA"/>
    <w:rsid w:val="00FE4C4B"/>
    <w:rsid w:val="00FE522C"/>
    <w:rsid w:val="00FE5270"/>
    <w:rsid w:val="00FE555E"/>
    <w:rsid w:val="00FE557F"/>
    <w:rsid w:val="00FE5C89"/>
    <w:rsid w:val="00FE5ECF"/>
    <w:rsid w:val="00FE6846"/>
    <w:rsid w:val="00FE6EB2"/>
    <w:rsid w:val="00FE7091"/>
    <w:rsid w:val="00FE7416"/>
    <w:rsid w:val="00FE796F"/>
    <w:rsid w:val="00FE7A1A"/>
    <w:rsid w:val="00FE7C5E"/>
    <w:rsid w:val="00FF0EB0"/>
    <w:rsid w:val="00FF1807"/>
    <w:rsid w:val="00FF1826"/>
    <w:rsid w:val="00FF1EE6"/>
    <w:rsid w:val="00FF34F2"/>
    <w:rsid w:val="00FF3533"/>
    <w:rsid w:val="00FF37F9"/>
    <w:rsid w:val="00FF3C5F"/>
    <w:rsid w:val="00FF4620"/>
    <w:rsid w:val="00FF47D1"/>
    <w:rsid w:val="00FF5F08"/>
    <w:rsid w:val="00FF66D7"/>
    <w:rsid w:val="00FF69DE"/>
    <w:rsid w:val="00FF71C2"/>
    <w:rsid w:val="00FF7389"/>
    <w:rsid w:val="00FF7E1A"/>
    <w:rsid w:val="00FF7F5A"/>
    <w:rsid w:val="00FF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  <w14:docId w14:val="41B48A7B"/>
  <w15:docId w15:val="{DED3CC40-8BC4-4BD1-9965-C8B6CEB1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0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rsid w:val="007029A3"/>
    <w:rPr>
      <w:noProof/>
      <w:sz w:val="28"/>
    </w:rPr>
  </w:style>
  <w:style w:type="paragraph" w:styleId="12">
    <w:name w:val="heading 1"/>
    <w:aliases w:val="Заг1"/>
    <w:next w:val="a2"/>
    <w:link w:val="13"/>
    <w:qFormat/>
    <w:rsid w:val="00403527"/>
    <w:pPr>
      <w:keepNext/>
      <w:keepLines/>
      <w:pageBreakBefore/>
      <w:suppressAutoHyphens/>
      <w:spacing w:after="240" w:line="340" w:lineRule="exact"/>
      <w:jc w:val="center"/>
      <w:outlineLvl w:val="0"/>
    </w:pPr>
    <w:rPr>
      <w:b/>
      <w:kern w:val="28"/>
      <w:sz w:val="28"/>
    </w:rPr>
  </w:style>
  <w:style w:type="paragraph" w:styleId="2">
    <w:name w:val="heading 2"/>
    <w:next w:val="a2"/>
    <w:link w:val="22"/>
    <w:qFormat/>
    <w:rsid w:val="003417CE"/>
    <w:pPr>
      <w:keepNext/>
      <w:widowControl w:val="0"/>
      <w:numPr>
        <w:ilvl w:val="1"/>
        <w:numId w:val="7"/>
      </w:numPr>
      <w:spacing w:before="240" w:line="360" w:lineRule="auto"/>
      <w:jc w:val="both"/>
      <w:outlineLvl w:val="1"/>
    </w:pPr>
    <w:rPr>
      <w:sz w:val="28"/>
      <w:lang w:val="uk-UA"/>
    </w:rPr>
  </w:style>
  <w:style w:type="paragraph" w:styleId="30">
    <w:name w:val="heading 3"/>
    <w:next w:val="a2"/>
    <w:link w:val="31"/>
    <w:qFormat/>
    <w:rsid w:val="00A70D92"/>
    <w:pPr>
      <w:keepNext/>
      <w:keepLines/>
      <w:suppressAutoHyphens/>
      <w:spacing w:before="240" w:after="240" w:line="340" w:lineRule="exact"/>
      <w:outlineLvl w:val="2"/>
    </w:pPr>
    <w:rPr>
      <w:b/>
      <w:sz w:val="28"/>
    </w:rPr>
  </w:style>
  <w:style w:type="paragraph" w:styleId="40">
    <w:name w:val="heading 4"/>
    <w:next w:val="a2"/>
    <w:link w:val="44"/>
    <w:qFormat/>
    <w:rsid w:val="00736AC1"/>
    <w:pPr>
      <w:widowControl w:val="0"/>
      <w:numPr>
        <w:ilvl w:val="3"/>
        <w:numId w:val="7"/>
      </w:numPr>
      <w:spacing w:line="360" w:lineRule="auto"/>
      <w:jc w:val="both"/>
      <w:outlineLvl w:val="3"/>
    </w:pPr>
    <w:rPr>
      <w:sz w:val="28"/>
      <w:lang w:val="uk-UA"/>
    </w:rPr>
  </w:style>
  <w:style w:type="paragraph" w:styleId="50">
    <w:name w:val="heading 5"/>
    <w:next w:val="a2"/>
    <w:link w:val="51"/>
    <w:uiPriority w:val="9"/>
    <w:qFormat/>
    <w:rsid w:val="0055113D"/>
    <w:pPr>
      <w:keepNext/>
      <w:keepLines/>
      <w:suppressAutoHyphens/>
      <w:spacing w:before="240" w:after="120"/>
      <w:outlineLvl w:val="4"/>
    </w:pPr>
    <w:rPr>
      <w:b/>
      <w:sz w:val="28"/>
    </w:rPr>
  </w:style>
  <w:style w:type="paragraph" w:styleId="60">
    <w:name w:val="heading 6"/>
    <w:basedOn w:val="a2"/>
    <w:next w:val="a2"/>
    <w:link w:val="61"/>
    <w:uiPriority w:val="9"/>
    <w:qFormat/>
    <w:rsid w:val="00AF71DE"/>
    <w:pPr>
      <w:spacing w:before="240" w:after="60"/>
      <w:outlineLvl w:val="5"/>
    </w:pPr>
    <w:rPr>
      <w:rFonts w:ascii="Arial CYR" w:hAnsi="Arial CYR"/>
      <w:sz w:val="22"/>
    </w:rPr>
  </w:style>
  <w:style w:type="paragraph" w:styleId="7">
    <w:name w:val="heading 7"/>
    <w:basedOn w:val="a2"/>
    <w:next w:val="a2"/>
    <w:link w:val="70"/>
    <w:uiPriority w:val="9"/>
    <w:qFormat/>
    <w:rsid w:val="00AF71DE"/>
    <w:pPr>
      <w:spacing w:before="240" w:after="60"/>
      <w:outlineLvl w:val="6"/>
    </w:pPr>
    <w:rPr>
      <w:rFonts w:ascii="Arial CYR" w:hAnsi="Arial CYR"/>
    </w:rPr>
  </w:style>
  <w:style w:type="paragraph" w:styleId="8">
    <w:name w:val="heading 8"/>
    <w:basedOn w:val="a2"/>
    <w:next w:val="a2"/>
    <w:link w:val="80"/>
    <w:uiPriority w:val="9"/>
    <w:qFormat/>
    <w:rsid w:val="00AF71DE"/>
    <w:pPr>
      <w:spacing w:before="240" w:after="60"/>
      <w:outlineLvl w:val="7"/>
    </w:pPr>
    <w:rPr>
      <w:rFonts w:ascii="Arial CYR" w:hAnsi="Arial CYR"/>
    </w:rPr>
  </w:style>
  <w:style w:type="paragraph" w:styleId="9">
    <w:name w:val="heading 9"/>
    <w:next w:val="a2"/>
    <w:link w:val="90"/>
    <w:uiPriority w:val="9"/>
    <w:qFormat/>
    <w:rsid w:val="00AF71DE"/>
    <w:pPr>
      <w:keepNext/>
      <w:keepLines/>
      <w:pageBreakBefore/>
      <w:suppressAutoHyphens/>
      <w:spacing w:line="340" w:lineRule="exact"/>
      <w:jc w:val="center"/>
      <w:outlineLvl w:val="8"/>
    </w:pPr>
    <w:rPr>
      <w:b/>
      <w:i/>
      <w:sz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4">
    <w:name w:val="Заг 4 ИУС"/>
    <w:basedOn w:val="45"/>
    <w:link w:val="46"/>
    <w:qFormat/>
    <w:rsid w:val="00571A05"/>
    <w:pPr>
      <w:numPr>
        <w:numId w:val="5"/>
      </w:numPr>
      <w:tabs>
        <w:tab w:val="clear" w:pos="3120"/>
        <w:tab w:val="num" w:pos="426"/>
        <w:tab w:val="num" w:pos="1702"/>
        <w:tab w:val="left" w:pos="1843"/>
        <w:tab w:val="num" w:pos="3545"/>
      </w:tabs>
      <w:ind w:left="0"/>
    </w:pPr>
    <w:rPr>
      <w:color w:val="000000"/>
    </w:rPr>
  </w:style>
  <w:style w:type="paragraph" w:styleId="a6">
    <w:name w:val="Balloon Text"/>
    <w:basedOn w:val="a2"/>
    <w:link w:val="a7"/>
    <w:uiPriority w:val="99"/>
    <w:semiHidden/>
    <w:unhideWhenUsed/>
    <w:rsid w:val="005D35DD"/>
    <w:rPr>
      <w:rFonts w:ascii="Tahoma" w:hAnsi="Tahoma" w:cs="Tahoma"/>
      <w:sz w:val="16"/>
      <w:szCs w:val="16"/>
    </w:rPr>
  </w:style>
  <w:style w:type="paragraph" w:customStyle="1" w:styleId="a8">
    <w:name w:val="осн абзац ИУС"/>
    <w:basedOn w:val="a2"/>
    <w:link w:val="a9"/>
    <w:qFormat/>
    <w:rsid w:val="00FF7F5A"/>
    <w:pPr>
      <w:spacing w:line="360" w:lineRule="auto"/>
      <w:ind w:firstLine="709"/>
      <w:jc w:val="both"/>
    </w:pPr>
  </w:style>
  <w:style w:type="character" w:customStyle="1" w:styleId="46">
    <w:name w:val="Заг 4 ИУС Знак"/>
    <w:basedOn w:val="44"/>
    <w:link w:val="4"/>
    <w:rsid w:val="00571A05"/>
    <w:rPr>
      <w:color w:val="000000"/>
      <w:sz w:val="28"/>
      <w:lang w:val="uk-UA"/>
    </w:rPr>
  </w:style>
  <w:style w:type="paragraph" w:styleId="aa">
    <w:name w:val="header"/>
    <w:basedOn w:val="a2"/>
    <w:link w:val="ab"/>
    <w:uiPriority w:val="99"/>
    <w:unhideWhenUsed/>
    <w:rsid w:val="00FF7F5A"/>
    <w:pPr>
      <w:tabs>
        <w:tab w:val="center" w:pos="4677"/>
        <w:tab w:val="right" w:pos="9355"/>
      </w:tabs>
    </w:pPr>
  </w:style>
  <w:style w:type="character" w:styleId="ac">
    <w:name w:val="footnote reference"/>
    <w:uiPriority w:val="99"/>
    <w:rsid w:val="00AF71DE"/>
    <w:rPr>
      <w:vertAlign w:val="superscript"/>
    </w:rPr>
  </w:style>
  <w:style w:type="character" w:customStyle="1" w:styleId="a7">
    <w:name w:val="Текст выноски Знак"/>
    <w:basedOn w:val="a3"/>
    <w:link w:val="a6"/>
    <w:uiPriority w:val="99"/>
    <w:semiHidden/>
    <w:rsid w:val="005D35DD"/>
    <w:rPr>
      <w:rFonts w:ascii="Tahoma" w:hAnsi="Tahoma" w:cs="Tahoma"/>
      <w:noProof/>
      <w:sz w:val="16"/>
      <w:szCs w:val="16"/>
    </w:rPr>
  </w:style>
  <w:style w:type="character" w:customStyle="1" w:styleId="ab">
    <w:name w:val="Верхний колонтитул Знак"/>
    <w:basedOn w:val="a3"/>
    <w:link w:val="aa"/>
    <w:uiPriority w:val="99"/>
    <w:rsid w:val="00FF7F5A"/>
    <w:rPr>
      <w:noProof/>
      <w:sz w:val="28"/>
    </w:rPr>
  </w:style>
  <w:style w:type="paragraph" w:styleId="ad">
    <w:name w:val="footer"/>
    <w:basedOn w:val="a2"/>
    <w:link w:val="ae"/>
    <w:uiPriority w:val="99"/>
    <w:unhideWhenUsed/>
    <w:rsid w:val="00FF7F5A"/>
    <w:pPr>
      <w:tabs>
        <w:tab w:val="center" w:pos="4677"/>
        <w:tab w:val="right" w:pos="9355"/>
      </w:tabs>
    </w:pPr>
  </w:style>
  <w:style w:type="paragraph" w:styleId="af">
    <w:name w:val="Document Map"/>
    <w:basedOn w:val="a2"/>
    <w:link w:val="af0"/>
    <w:uiPriority w:val="99"/>
    <w:semiHidden/>
    <w:unhideWhenUsed/>
    <w:rsid w:val="00296184"/>
    <w:rPr>
      <w:rFonts w:ascii="Tahoma" w:hAnsi="Tahoma" w:cs="Tahoma"/>
      <w:sz w:val="16"/>
      <w:szCs w:val="16"/>
    </w:rPr>
  </w:style>
  <w:style w:type="character" w:customStyle="1" w:styleId="ae">
    <w:name w:val="Нижний колонтитул Знак"/>
    <w:basedOn w:val="a3"/>
    <w:link w:val="ad"/>
    <w:uiPriority w:val="99"/>
    <w:rsid w:val="00FF7F5A"/>
    <w:rPr>
      <w:noProof/>
      <w:sz w:val="28"/>
    </w:rPr>
  </w:style>
  <w:style w:type="paragraph" w:customStyle="1" w:styleId="af1">
    <w:name w:val="Додаток ИУС"/>
    <w:basedOn w:val="1"/>
    <w:next w:val="a2"/>
    <w:link w:val="af2"/>
    <w:qFormat/>
    <w:rsid w:val="00F74A31"/>
    <w:pPr>
      <w:numPr>
        <w:numId w:val="0"/>
      </w:numPr>
      <w:suppressLineNumbers/>
      <w:spacing w:after="0" w:line="240" w:lineRule="auto"/>
      <w:jc w:val="center"/>
    </w:pPr>
  </w:style>
  <w:style w:type="paragraph" w:customStyle="1" w:styleId="af3">
    <w:name w:val="Заг додатку ИУС"/>
    <w:basedOn w:val="af1"/>
    <w:next w:val="a8"/>
    <w:link w:val="af4"/>
    <w:qFormat/>
    <w:rsid w:val="00F74A31"/>
    <w:pPr>
      <w:spacing w:line="360" w:lineRule="auto"/>
    </w:pPr>
  </w:style>
  <w:style w:type="character" w:customStyle="1" w:styleId="af0">
    <w:name w:val="Схема документа Знак"/>
    <w:basedOn w:val="a3"/>
    <w:link w:val="af"/>
    <w:uiPriority w:val="99"/>
    <w:semiHidden/>
    <w:rsid w:val="00296184"/>
    <w:rPr>
      <w:rFonts w:ascii="Tahoma" w:hAnsi="Tahoma" w:cs="Tahoma"/>
      <w:noProof/>
      <w:sz w:val="16"/>
      <w:szCs w:val="16"/>
    </w:rPr>
  </w:style>
  <w:style w:type="character" w:customStyle="1" w:styleId="af2">
    <w:name w:val="Додаток ИУС Знак"/>
    <w:basedOn w:val="14"/>
    <w:link w:val="af1"/>
    <w:rsid w:val="00F74A31"/>
    <w:rPr>
      <w:rFonts w:eastAsia="Calibri"/>
      <w:b/>
      <w:bCs/>
      <w:kern w:val="28"/>
      <w:sz w:val="28"/>
      <w:szCs w:val="28"/>
      <w:lang w:val="uk-UA" w:eastAsia="en-US"/>
    </w:rPr>
  </w:style>
  <w:style w:type="paragraph" w:customStyle="1" w:styleId="120">
    <w:name w:val="Заг таб 12 ИУС"/>
    <w:basedOn w:val="a2"/>
    <w:link w:val="121"/>
    <w:qFormat/>
    <w:rsid w:val="006F0F80"/>
    <w:pPr>
      <w:ind w:left="-108" w:right="-108"/>
      <w:jc w:val="center"/>
    </w:pPr>
    <w:rPr>
      <w:sz w:val="24"/>
      <w:szCs w:val="24"/>
      <w:lang w:val="uk-UA"/>
    </w:rPr>
  </w:style>
  <w:style w:type="character" w:customStyle="1" w:styleId="a9">
    <w:name w:val="осн абзац ИУС Знак"/>
    <w:basedOn w:val="a3"/>
    <w:link w:val="a8"/>
    <w:rsid w:val="00F74A31"/>
    <w:rPr>
      <w:noProof/>
      <w:sz w:val="28"/>
    </w:rPr>
  </w:style>
  <w:style w:type="character" w:customStyle="1" w:styleId="af4">
    <w:name w:val="Заг додатку ИУС Знак"/>
    <w:basedOn w:val="a9"/>
    <w:link w:val="af3"/>
    <w:rsid w:val="00F74A31"/>
    <w:rPr>
      <w:rFonts w:eastAsia="Calibri"/>
      <w:b/>
      <w:bCs/>
      <w:noProof/>
      <w:kern w:val="28"/>
      <w:sz w:val="28"/>
      <w:szCs w:val="28"/>
      <w:lang w:val="uk-UA" w:eastAsia="en-US"/>
    </w:rPr>
  </w:style>
  <w:style w:type="paragraph" w:customStyle="1" w:styleId="140">
    <w:name w:val="Заг таб 14 ИУС"/>
    <w:basedOn w:val="120"/>
    <w:link w:val="141"/>
    <w:qFormat/>
    <w:rsid w:val="003E049B"/>
    <w:rPr>
      <w:sz w:val="28"/>
      <w:szCs w:val="28"/>
    </w:rPr>
  </w:style>
  <w:style w:type="paragraph" w:styleId="af5">
    <w:name w:val="table of figures"/>
    <w:next w:val="a2"/>
    <w:semiHidden/>
    <w:rsid w:val="00AF71DE"/>
    <w:pPr>
      <w:keepLines/>
      <w:tabs>
        <w:tab w:val="right" w:leader="dot" w:pos="9922"/>
      </w:tabs>
      <w:spacing w:line="340" w:lineRule="exact"/>
      <w:ind w:left="1644" w:right="567" w:hanging="1644"/>
    </w:pPr>
    <w:rPr>
      <w:noProof/>
      <w:sz w:val="24"/>
    </w:rPr>
  </w:style>
  <w:style w:type="character" w:customStyle="1" w:styleId="121">
    <w:name w:val="Заг таб 12 ИУС Знак"/>
    <w:basedOn w:val="a3"/>
    <w:link w:val="120"/>
    <w:rsid w:val="006F0F80"/>
    <w:rPr>
      <w:noProof/>
      <w:sz w:val="24"/>
      <w:szCs w:val="24"/>
      <w:lang w:val="uk-UA"/>
    </w:rPr>
  </w:style>
  <w:style w:type="paragraph" w:customStyle="1" w:styleId="af6">
    <w:name w:val="Оглавление ИУС"/>
    <w:basedOn w:val="a2"/>
    <w:link w:val="af7"/>
    <w:qFormat/>
    <w:rsid w:val="0009210C"/>
    <w:pPr>
      <w:tabs>
        <w:tab w:val="left" w:pos="709"/>
        <w:tab w:val="left" w:leader="dot" w:pos="9498"/>
      </w:tabs>
      <w:ind w:left="709" w:right="425" w:hanging="709"/>
    </w:pPr>
  </w:style>
  <w:style w:type="paragraph" w:styleId="af8">
    <w:name w:val="footnote text"/>
    <w:basedOn w:val="a2"/>
    <w:link w:val="af9"/>
    <w:uiPriority w:val="99"/>
    <w:rsid w:val="00AF71DE"/>
    <w:pPr>
      <w:keepLines/>
      <w:suppressAutoHyphens/>
      <w:ind w:firstLine="851"/>
    </w:pPr>
  </w:style>
  <w:style w:type="character" w:customStyle="1" w:styleId="141">
    <w:name w:val="Заг таб 14 ИУС Знак"/>
    <w:basedOn w:val="121"/>
    <w:link w:val="140"/>
    <w:rsid w:val="003E049B"/>
    <w:rPr>
      <w:noProof/>
      <w:sz w:val="28"/>
      <w:szCs w:val="28"/>
      <w:lang w:val="uk-UA"/>
    </w:rPr>
  </w:style>
  <w:style w:type="paragraph" w:customStyle="1" w:styleId="afa">
    <w:name w:val="Знач парам ИУС"/>
    <w:basedOn w:val="a2"/>
    <w:link w:val="afb"/>
    <w:qFormat/>
    <w:rsid w:val="00475E4F"/>
    <w:pPr>
      <w:spacing w:line="360" w:lineRule="auto"/>
      <w:jc w:val="right"/>
    </w:pPr>
  </w:style>
  <w:style w:type="character" w:customStyle="1" w:styleId="af7">
    <w:name w:val="Оглавление ИУС Знак"/>
    <w:basedOn w:val="a3"/>
    <w:link w:val="af6"/>
    <w:rsid w:val="0009210C"/>
    <w:rPr>
      <w:noProof/>
      <w:sz w:val="28"/>
    </w:rPr>
  </w:style>
  <w:style w:type="paragraph" w:customStyle="1" w:styleId="122">
    <w:name w:val="Надпись в  рамке 12 ИУС"/>
    <w:basedOn w:val="a2"/>
    <w:link w:val="123"/>
    <w:qFormat/>
    <w:rsid w:val="00727EE6"/>
    <w:pPr>
      <w:jc w:val="center"/>
    </w:pPr>
    <w:rPr>
      <w:sz w:val="24"/>
      <w:szCs w:val="24"/>
    </w:rPr>
  </w:style>
  <w:style w:type="paragraph" w:customStyle="1" w:styleId="afc">
    <w:name w:val="Параметры ИУС"/>
    <w:basedOn w:val="a2"/>
    <w:link w:val="afd"/>
    <w:qFormat/>
    <w:rsid w:val="0009210C"/>
    <w:pPr>
      <w:spacing w:line="360" w:lineRule="auto"/>
    </w:pPr>
  </w:style>
  <w:style w:type="character" w:customStyle="1" w:styleId="afb">
    <w:name w:val="Знач парам ИУС Знак"/>
    <w:basedOn w:val="a3"/>
    <w:link w:val="afa"/>
    <w:rsid w:val="00475E4F"/>
    <w:rPr>
      <w:noProof/>
      <w:sz w:val="28"/>
    </w:rPr>
  </w:style>
  <w:style w:type="character" w:customStyle="1" w:styleId="afd">
    <w:name w:val="Параметры ИУС Знак"/>
    <w:basedOn w:val="a3"/>
    <w:link w:val="afc"/>
    <w:rsid w:val="0009210C"/>
    <w:rPr>
      <w:noProof/>
      <w:sz w:val="28"/>
    </w:rPr>
  </w:style>
  <w:style w:type="paragraph" w:styleId="afe">
    <w:name w:val="Title"/>
    <w:basedOn w:val="a2"/>
    <w:next w:val="a2"/>
    <w:link w:val="aff"/>
    <w:uiPriority w:val="99"/>
    <w:qFormat/>
    <w:rsid w:val="00475F8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23">
    <w:name w:val="Надпись в  рамке 12 ИУС Знак"/>
    <w:basedOn w:val="a3"/>
    <w:link w:val="122"/>
    <w:rsid w:val="00727EE6"/>
    <w:rPr>
      <w:noProof/>
      <w:sz w:val="24"/>
      <w:szCs w:val="24"/>
    </w:rPr>
  </w:style>
  <w:style w:type="character" w:customStyle="1" w:styleId="aff">
    <w:name w:val="Заголовок Знак"/>
    <w:basedOn w:val="a3"/>
    <w:link w:val="afe"/>
    <w:uiPriority w:val="99"/>
    <w:rsid w:val="00475F88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table" w:styleId="aff0">
    <w:name w:val="Table Grid"/>
    <w:basedOn w:val="a4"/>
    <w:uiPriority w:val="59"/>
    <w:rsid w:val="004D25B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3">
    <w:name w:val="Заголовок 1 Знак"/>
    <w:aliases w:val="Заг1 Знак"/>
    <w:link w:val="12"/>
    <w:rsid w:val="00403527"/>
    <w:rPr>
      <w:b/>
      <w:kern w:val="28"/>
      <w:sz w:val="28"/>
      <w:lang w:val="ru-RU" w:eastAsia="ru-RU" w:bidi="ar-SA"/>
    </w:rPr>
  </w:style>
  <w:style w:type="character" w:customStyle="1" w:styleId="44">
    <w:name w:val="Заголовок 4 Знак"/>
    <w:link w:val="40"/>
    <w:rsid w:val="00736AC1"/>
    <w:rPr>
      <w:sz w:val="28"/>
      <w:lang w:val="uk-UA"/>
    </w:rPr>
  </w:style>
  <w:style w:type="character" w:customStyle="1" w:styleId="22">
    <w:name w:val="Заголовок 2 Знак"/>
    <w:link w:val="2"/>
    <w:rsid w:val="003417CE"/>
    <w:rPr>
      <w:sz w:val="28"/>
      <w:lang w:val="uk-UA"/>
    </w:rPr>
  </w:style>
  <w:style w:type="paragraph" w:customStyle="1" w:styleId="23">
    <w:name w:val="Заг 2 ИУС"/>
    <w:basedOn w:val="2"/>
    <w:link w:val="24"/>
    <w:qFormat/>
    <w:rsid w:val="0001008F"/>
    <w:rPr>
      <w:b/>
    </w:rPr>
  </w:style>
  <w:style w:type="character" w:customStyle="1" w:styleId="24">
    <w:name w:val="Заг 2 ИУС Знак"/>
    <w:link w:val="23"/>
    <w:rsid w:val="0001008F"/>
    <w:rPr>
      <w:b/>
      <w:sz w:val="28"/>
      <w:lang w:val="uk-UA"/>
    </w:rPr>
  </w:style>
  <w:style w:type="paragraph" w:styleId="aff1">
    <w:name w:val="Revision"/>
    <w:hidden/>
    <w:uiPriority w:val="99"/>
    <w:semiHidden/>
    <w:rsid w:val="00833922"/>
    <w:rPr>
      <w:noProof/>
      <w:sz w:val="28"/>
    </w:rPr>
  </w:style>
  <w:style w:type="character" w:customStyle="1" w:styleId="31">
    <w:name w:val="Заголовок 3 Знак"/>
    <w:link w:val="30"/>
    <w:rsid w:val="00837B10"/>
    <w:rPr>
      <w:b/>
      <w:sz w:val="28"/>
      <w:lang w:bidi="ar-SA"/>
    </w:rPr>
  </w:style>
  <w:style w:type="character" w:customStyle="1" w:styleId="51">
    <w:name w:val="Заголовок 5 Знак"/>
    <w:link w:val="50"/>
    <w:uiPriority w:val="9"/>
    <w:rsid w:val="00837B10"/>
    <w:rPr>
      <w:b/>
      <w:sz w:val="28"/>
      <w:lang w:bidi="ar-SA"/>
    </w:rPr>
  </w:style>
  <w:style w:type="character" w:customStyle="1" w:styleId="61">
    <w:name w:val="Заголовок 6 Знак"/>
    <w:link w:val="60"/>
    <w:uiPriority w:val="9"/>
    <w:rsid w:val="00837B10"/>
    <w:rPr>
      <w:rFonts w:ascii="Arial CYR" w:hAnsi="Arial CYR"/>
      <w:noProof/>
      <w:sz w:val="22"/>
    </w:rPr>
  </w:style>
  <w:style w:type="character" w:customStyle="1" w:styleId="70">
    <w:name w:val="Заголовок 7 Знак"/>
    <w:link w:val="7"/>
    <w:uiPriority w:val="9"/>
    <w:rsid w:val="00837B10"/>
    <w:rPr>
      <w:rFonts w:ascii="Arial CYR" w:hAnsi="Arial CYR"/>
      <w:noProof/>
      <w:sz w:val="28"/>
    </w:rPr>
  </w:style>
  <w:style w:type="character" w:customStyle="1" w:styleId="80">
    <w:name w:val="Заголовок 8 Знак"/>
    <w:link w:val="8"/>
    <w:uiPriority w:val="9"/>
    <w:rsid w:val="00837B10"/>
    <w:rPr>
      <w:rFonts w:ascii="Arial CYR" w:hAnsi="Arial CYR"/>
      <w:noProof/>
      <w:sz w:val="28"/>
    </w:rPr>
  </w:style>
  <w:style w:type="character" w:customStyle="1" w:styleId="90">
    <w:name w:val="Заголовок 9 Знак"/>
    <w:link w:val="9"/>
    <w:uiPriority w:val="9"/>
    <w:rsid w:val="00837B10"/>
    <w:rPr>
      <w:b/>
      <w:i/>
      <w:sz w:val="24"/>
      <w:lang w:bidi="ar-SA"/>
    </w:rPr>
  </w:style>
  <w:style w:type="character" w:customStyle="1" w:styleId="af9">
    <w:name w:val="Текст сноски Знак"/>
    <w:link w:val="af8"/>
    <w:uiPriority w:val="99"/>
    <w:rsid w:val="00837B10"/>
    <w:rPr>
      <w:noProof/>
      <w:sz w:val="28"/>
    </w:rPr>
  </w:style>
  <w:style w:type="numbering" w:customStyle="1" w:styleId="15">
    <w:name w:val="Нет списка1"/>
    <w:next w:val="a5"/>
    <w:uiPriority w:val="99"/>
    <w:semiHidden/>
    <w:unhideWhenUsed/>
    <w:rsid w:val="00837B10"/>
  </w:style>
  <w:style w:type="table" w:customStyle="1" w:styleId="16">
    <w:name w:val="Сетка таблицы1"/>
    <w:basedOn w:val="a4"/>
    <w:next w:val="aff0"/>
    <w:uiPriority w:val="59"/>
    <w:rsid w:val="0098127D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аг 1 ИУС"/>
    <w:basedOn w:val="12"/>
    <w:link w:val="14"/>
    <w:qFormat/>
    <w:rsid w:val="0001008F"/>
    <w:pPr>
      <w:numPr>
        <w:numId w:val="7"/>
      </w:numPr>
      <w:tabs>
        <w:tab w:val="left" w:pos="2127"/>
      </w:tabs>
      <w:spacing w:line="360" w:lineRule="auto"/>
      <w:jc w:val="both"/>
    </w:pPr>
    <w:rPr>
      <w:rFonts w:eastAsia="Calibri"/>
      <w:bCs/>
      <w:szCs w:val="28"/>
      <w:lang w:val="uk-UA" w:eastAsia="en-US"/>
    </w:rPr>
  </w:style>
  <w:style w:type="character" w:customStyle="1" w:styleId="14">
    <w:name w:val="Заг 1 ИУС Знак"/>
    <w:link w:val="1"/>
    <w:rsid w:val="0001008F"/>
    <w:rPr>
      <w:rFonts w:eastAsia="Calibri"/>
      <w:b/>
      <w:bCs/>
      <w:kern w:val="28"/>
      <w:sz w:val="28"/>
      <w:szCs w:val="28"/>
      <w:lang w:val="uk-UA" w:eastAsia="en-US"/>
    </w:rPr>
  </w:style>
  <w:style w:type="character" w:styleId="aff2">
    <w:name w:val="Placeholder Text"/>
    <w:uiPriority w:val="99"/>
    <w:semiHidden/>
    <w:rsid w:val="00671DF2"/>
    <w:rPr>
      <w:rFonts w:cs="Times New Roman"/>
      <w:color w:val="808080"/>
    </w:rPr>
  </w:style>
  <w:style w:type="numbering" w:customStyle="1" w:styleId="14005063">
    <w:name w:val="Стиль нумерованный 14 пт Слева:  005 см Выступ:  063 см"/>
    <w:rsid w:val="00671DF2"/>
    <w:pPr>
      <w:numPr>
        <w:numId w:val="1"/>
      </w:numPr>
    </w:pPr>
  </w:style>
  <w:style w:type="paragraph" w:styleId="17">
    <w:name w:val="index 1"/>
    <w:basedOn w:val="a2"/>
    <w:next w:val="a2"/>
    <w:autoRedefine/>
    <w:semiHidden/>
    <w:rsid w:val="00671DF2"/>
    <w:pPr>
      <w:widowControl w:val="0"/>
      <w:shd w:val="clear" w:color="auto" w:fill="FFFFFF"/>
      <w:spacing w:line="360" w:lineRule="auto"/>
      <w:ind w:left="240" w:hanging="240"/>
      <w:jc w:val="both"/>
    </w:pPr>
    <w:rPr>
      <w:sz w:val="24"/>
      <w:lang w:val="en-US"/>
    </w:rPr>
  </w:style>
  <w:style w:type="paragraph" w:customStyle="1" w:styleId="3">
    <w:name w:val="Заг 3 ИУС"/>
    <w:basedOn w:val="a2"/>
    <w:link w:val="32"/>
    <w:qFormat/>
    <w:rsid w:val="003F57D5"/>
    <w:pPr>
      <w:keepNext/>
      <w:keepLines/>
      <w:numPr>
        <w:ilvl w:val="2"/>
        <w:numId w:val="7"/>
      </w:numPr>
      <w:shd w:val="clear" w:color="auto" w:fill="FFFFFF"/>
      <w:tabs>
        <w:tab w:val="left" w:pos="1843"/>
      </w:tabs>
      <w:spacing w:line="360" w:lineRule="auto"/>
      <w:jc w:val="both"/>
      <w:outlineLvl w:val="2"/>
    </w:pPr>
    <w:rPr>
      <w:rFonts w:eastAsia="Calibri"/>
      <w:b/>
      <w:noProof w:val="0"/>
      <w:color w:val="000000"/>
      <w:szCs w:val="28"/>
      <w:lang w:val="uk-UA" w:eastAsia="en-US"/>
    </w:rPr>
  </w:style>
  <w:style w:type="paragraph" w:styleId="aff3">
    <w:name w:val="List"/>
    <w:basedOn w:val="a2"/>
    <w:unhideWhenUsed/>
    <w:rsid w:val="00B8005E"/>
    <w:pPr>
      <w:ind w:left="283" w:hanging="283"/>
      <w:contextualSpacing/>
    </w:pPr>
  </w:style>
  <w:style w:type="numbering" w:customStyle="1" w:styleId="41">
    <w:name w:val="4"/>
    <w:uiPriority w:val="99"/>
    <w:rsid w:val="00107DBA"/>
    <w:pPr>
      <w:numPr>
        <w:numId w:val="2"/>
      </w:numPr>
    </w:pPr>
  </w:style>
  <w:style w:type="numbering" w:customStyle="1" w:styleId="42">
    <w:name w:val="4А"/>
    <w:uiPriority w:val="99"/>
    <w:rsid w:val="006F4FB7"/>
    <w:pPr>
      <w:numPr>
        <w:numId w:val="3"/>
      </w:numPr>
    </w:pPr>
  </w:style>
  <w:style w:type="paragraph" w:customStyle="1" w:styleId="a">
    <w:name w:val="Перечень ИУС"/>
    <w:basedOn w:val="a2"/>
    <w:link w:val="aff4"/>
    <w:qFormat/>
    <w:rsid w:val="00F95EDA"/>
    <w:pPr>
      <w:numPr>
        <w:numId w:val="4"/>
      </w:numPr>
      <w:tabs>
        <w:tab w:val="left" w:pos="993"/>
      </w:tabs>
      <w:spacing w:line="360" w:lineRule="auto"/>
      <w:jc w:val="both"/>
    </w:pPr>
    <w:rPr>
      <w:noProof w:val="0"/>
      <w:lang w:val="uk-UA"/>
    </w:rPr>
  </w:style>
  <w:style w:type="paragraph" w:customStyle="1" w:styleId="33">
    <w:name w:val="Заг 3 после табл ИУС"/>
    <w:basedOn w:val="3"/>
    <w:link w:val="34"/>
    <w:autoRedefine/>
    <w:qFormat/>
    <w:rsid w:val="0001008F"/>
    <w:pPr>
      <w:tabs>
        <w:tab w:val="clear" w:pos="1843"/>
        <w:tab w:val="left" w:pos="2127"/>
        <w:tab w:val="left" w:pos="4536"/>
      </w:tabs>
      <w:suppressAutoHyphens/>
      <w:spacing w:before="240"/>
    </w:pPr>
    <w:rPr>
      <w:szCs w:val="24"/>
    </w:rPr>
  </w:style>
  <w:style w:type="character" w:customStyle="1" w:styleId="32">
    <w:name w:val="Заг 3 ИУС Знак"/>
    <w:basedOn w:val="a3"/>
    <w:link w:val="3"/>
    <w:rsid w:val="003F57D5"/>
    <w:rPr>
      <w:rFonts w:eastAsia="Calibri"/>
      <w:b/>
      <w:color w:val="000000"/>
      <w:sz w:val="28"/>
      <w:szCs w:val="28"/>
      <w:shd w:val="clear" w:color="auto" w:fill="FFFFFF"/>
      <w:lang w:val="uk-UA" w:eastAsia="en-US"/>
    </w:rPr>
  </w:style>
  <w:style w:type="character" w:customStyle="1" w:styleId="34">
    <w:name w:val="Заг 3 после табл ИУС Знак"/>
    <w:basedOn w:val="32"/>
    <w:link w:val="33"/>
    <w:rsid w:val="0001008F"/>
    <w:rPr>
      <w:rFonts w:eastAsia="Calibri"/>
      <w:b/>
      <w:color w:val="000000"/>
      <w:sz w:val="28"/>
      <w:szCs w:val="24"/>
      <w:shd w:val="clear" w:color="auto" w:fill="FFFFFF"/>
      <w:lang w:val="uk-UA" w:eastAsia="en-US"/>
    </w:rPr>
  </w:style>
  <w:style w:type="paragraph" w:styleId="aff5">
    <w:name w:val="annotation text"/>
    <w:basedOn w:val="a2"/>
    <w:link w:val="aff6"/>
    <w:uiPriority w:val="99"/>
    <w:unhideWhenUsed/>
    <w:rsid w:val="00E770DC"/>
    <w:rPr>
      <w:sz w:val="20"/>
    </w:rPr>
  </w:style>
  <w:style w:type="character" w:customStyle="1" w:styleId="aff6">
    <w:name w:val="Текст примечания Знак"/>
    <w:basedOn w:val="a3"/>
    <w:link w:val="aff5"/>
    <w:uiPriority w:val="99"/>
    <w:rsid w:val="00E770DC"/>
    <w:rPr>
      <w:noProof/>
    </w:rPr>
  </w:style>
  <w:style w:type="character" w:styleId="aff7">
    <w:name w:val="annotation reference"/>
    <w:basedOn w:val="a3"/>
    <w:uiPriority w:val="99"/>
    <w:semiHidden/>
    <w:unhideWhenUsed/>
    <w:rsid w:val="00E770DC"/>
    <w:rPr>
      <w:sz w:val="16"/>
      <w:szCs w:val="16"/>
    </w:rPr>
  </w:style>
  <w:style w:type="paragraph" w:styleId="aff8">
    <w:name w:val="annotation subject"/>
    <w:basedOn w:val="aff5"/>
    <w:next w:val="aff5"/>
    <w:link w:val="aff9"/>
    <w:uiPriority w:val="99"/>
    <w:semiHidden/>
    <w:unhideWhenUsed/>
    <w:rsid w:val="00440FB0"/>
    <w:rPr>
      <w:b/>
      <w:bCs/>
    </w:rPr>
  </w:style>
  <w:style w:type="character" w:customStyle="1" w:styleId="aff9">
    <w:name w:val="Тема примечания Знак"/>
    <w:basedOn w:val="aff6"/>
    <w:link w:val="aff8"/>
    <w:uiPriority w:val="99"/>
    <w:semiHidden/>
    <w:rsid w:val="00440FB0"/>
    <w:rPr>
      <w:b/>
      <w:bCs/>
      <w:noProof/>
    </w:rPr>
  </w:style>
  <w:style w:type="paragraph" w:styleId="affa">
    <w:name w:val="List Paragraph"/>
    <w:basedOn w:val="a2"/>
    <w:link w:val="affb"/>
    <w:uiPriority w:val="34"/>
    <w:qFormat/>
    <w:rsid w:val="008C6AEC"/>
    <w:pPr>
      <w:ind w:left="720"/>
      <w:contextualSpacing/>
    </w:pPr>
    <w:rPr>
      <w:noProof w:val="0"/>
      <w:sz w:val="24"/>
      <w:szCs w:val="24"/>
    </w:rPr>
  </w:style>
  <w:style w:type="paragraph" w:customStyle="1" w:styleId="style111">
    <w:name w:val="style1_1_1"/>
    <w:basedOn w:val="a2"/>
    <w:rsid w:val="00687AFB"/>
    <w:pPr>
      <w:numPr>
        <w:ilvl w:val="2"/>
        <w:numId w:val="6"/>
      </w:numPr>
      <w:spacing w:line="360" w:lineRule="auto"/>
    </w:pPr>
    <w:rPr>
      <w:noProof w:val="0"/>
      <w:sz w:val="24"/>
      <w:szCs w:val="24"/>
    </w:rPr>
  </w:style>
  <w:style w:type="paragraph" w:customStyle="1" w:styleId="Iauiue">
    <w:name w:val="Iau?iue"/>
    <w:rsid w:val="00687AFB"/>
    <w:pPr>
      <w:widowControl w:val="0"/>
    </w:pPr>
    <w:rPr>
      <w:lang w:eastAsia="en-US"/>
    </w:rPr>
  </w:style>
  <w:style w:type="paragraph" w:styleId="affc">
    <w:name w:val="Body Text Indent"/>
    <w:basedOn w:val="a2"/>
    <w:link w:val="affd"/>
    <w:rsid w:val="00687AFB"/>
    <w:pPr>
      <w:autoSpaceDE w:val="0"/>
      <w:autoSpaceDN w:val="0"/>
      <w:adjustRightInd w:val="0"/>
      <w:ind w:firstLine="720"/>
    </w:pPr>
    <w:rPr>
      <w:noProof w:val="0"/>
      <w:sz w:val="24"/>
      <w:szCs w:val="28"/>
      <w:lang w:val="x-none"/>
    </w:rPr>
  </w:style>
  <w:style w:type="character" w:customStyle="1" w:styleId="affd">
    <w:name w:val="Основной текст с отступом Знак"/>
    <w:basedOn w:val="a3"/>
    <w:link w:val="affc"/>
    <w:rsid w:val="00687AFB"/>
    <w:rPr>
      <w:sz w:val="24"/>
      <w:szCs w:val="28"/>
      <w:lang w:val="x-none"/>
    </w:rPr>
  </w:style>
  <w:style w:type="paragraph" w:styleId="25">
    <w:name w:val="Body Text Indent 2"/>
    <w:basedOn w:val="a2"/>
    <w:link w:val="26"/>
    <w:uiPriority w:val="99"/>
    <w:semiHidden/>
    <w:unhideWhenUsed/>
    <w:rsid w:val="00687AFB"/>
    <w:pPr>
      <w:spacing w:after="120" w:line="480" w:lineRule="auto"/>
      <w:ind w:left="283"/>
    </w:pPr>
    <w:rPr>
      <w:noProof w:val="0"/>
      <w:sz w:val="24"/>
      <w:szCs w:val="24"/>
      <w:lang w:val="x-none" w:eastAsia="x-none"/>
    </w:rPr>
  </w:style>
  <w:style w:type="character" w:customStyle="1" w:styleId="26">
    <w:name w:val="Основной текст с отступом 2 Знак"/>
    <w:basedOn w:val="a3"/>
    <w:link w:val="25"/>
    <w:uiPriority w:val="99"/>
    <w:semiHidden/>
    <w:rsid w:val="00687AFB"/>
    <w:rPr>
      <w:sz w:val="24"/>
      <w:szCs w:val="24"/>
      <w:lang w:val="x-none" w:eastAsia="x-none"/>
    </w:rPr>
  </w:style>
  <w:style w:type="character" w:styleId="affe">
    <w:name w:val="Hyperlink"/>
    <w:uiPriority w:val="99"/>
    <w:unhideWhenUsed/>
    <w:rsid w:val="00687AFB"/>
    <w:rPr>
      <w:color w:val="0000FF"/>
      <w:u w:val="single"/>
    </w:rPr>
  </w:style>
  <w:style w:type="character" w:styleId="afff">
    <w:name w:val="FollowedHyperlink"/>
    <w:uiPriority w:val="99"/>
    <w:semiHidden/>
    <w:unhideWhenUsed/>
    <w:rsid w:val="00687AFB"/>
    <w:rPr>
      <w:color w:val="800080"/>
      <w:u w:val="single"/>
    </w:rPr>
  </w:style>
  <w:style w:type="paragraph" w:styleId="afff0">
    <w:name w:val="TOC Heading"/>
    <w:basedOn w:val="12"/>
    <w:next w:val="a2"/>
    <w:uiPriority w:val="39"/>
    <w:unhideWhenUsed/>
    <w:qFormat/>
    <w:rsid w:val="00687AFB"/>
    <w:pPr>
      <w:pageBreakBefore w:val="0"/>
      <w:suppressAutoHyphens w:val="0"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Cs w:val="28"/>
      <w:lang w:val="x-none" w:eastAsia="en-US"/>
    </w:rPr>
  </w:style>
  <w:style w:type="paragraph" w:styleId="27">
    <w:name w:val="toc 2"/>
    <w:basedOn w:val="a2"/>
    <w:next w:val="a2"/>
    <w:autoRedefine/>
    <w:uiPriority w:val="39"/>
    <w:unhideWhenUsed/>
    <w:qFormat/>
    <w:rsid w:val="00081E10"/>
    <w:pPr>
      <w:tabs>
        <w:tab w:val="left" w:pos="851"/>
        <w:tab w:val="right" w:leader="dot" w:pos="9912"/>
      </w:tabs>
      <w:spacing w:line="360" w:lineRule="auto"/>
      <w:ind w:firstLine="284"/>
      <w:jc w:val="both"/>
    </w:pPr>
    <w:rPr>
      <w:rFonts w:cs="Calibri"/>
      <w:iCs/>
      <w:noProof w:val="0"/>
    </w:rPr>
  </w:style>
  <w:style w:type="paragraph" w:styleId="18">
    <w:name w:val="toc 1"/>
    <w:basedOn w:val="a2"/>
    <w:next w:val="a2"/>
    <w:autoRedefine/>
    <w:uiPriority w:val="39"/>
    <w:unhideWhenUsed/>
    <w:qFormat/>
    <w:rsid w:val="00697251"/>
    <w:pPr>
      <w:tabs>
        <w:tab w:val="left" w:pos="284"/>
        <w:tab w:val="right" w:leader="dot" w:pos="9912"/>
      </w:tabs>
      <w:spacing w:line="360" w:lineRule="auto"/>
      <w:jc w:val="both"/>
    </w:pPr>
    <w:rPr>
      <w:rFonts w:cs="Calibri"/>
      <w:bCs/>
      <w:noProof w:val="0"/>
    </w:rPr>
  </w:style>
  <w:style w:type="paragraph" w:styleId="35">
    <w:name w:val="toc 3"/>
    <w:basedOn w:val="a2"/>
    <w:next w:val="a2"/>
    <w:autoRedefine/>
    <w:uiPriority w:val="39"/>
    <w:unhideWhenUsed/>
    <w:qFormat/>
    <w:rsid w:val="004A4BE9"/>
    <w:pPr>
      <w:tabs>
        <w:tab w:val="left" w:pos="1560"/>
        <w:tab w:val="right" w:leader="dot" w:pos="9922"/>
      </w:tabs>
      <w:spacing w:line="360" w:lineRule="auto"/>
      <w:ind w:firstLine="851"/>
      <w:jc w:val="both"/>
    </w:pPr>
    <w:rPr>
      <w:rFonts w:cs="Calibri"/>
    </w:rPr>
  </w:style>
  <w:style w:type="paragraph" w:styleId="47">
    <w:name w:val="toc 4"/>
    <w:basedOn w:val="a2"/>
    <w:next w:val="a2"/>
    <w:autoRedefine/>
    <w:uiPriority w:val="39"/>
    <w:unhideWhenUsed/>
    <w:rsid w:val="005207F7"/>
    <w:pPr>
      <w:tabs>
        <w:tab w:val="left" w:pos="2410"/>
        <w:tab w:val="right" w:leader="dot" w:pos="9911"/>
      </w:tabs>
      <w:suppressAutoHyphens/>
      <w:spacing w:line="360" w:lineRule="auto"/>
      <w:ind w:firstLine="1559"/>
      <w:jc w:val="both"/>
    </w:pPr>
    <w:rPr>
      <w:rFonts w:cs="Calibri"/>
      <w:noProof w:val="0"/>
    </w:rPr>
  </w:style>
  <w:style w:type="paragraph" w:styleId="52">
    <w:name w:val="toc 5"/>
    <w:basedOn w:val="a2"/>
    <w:next w:val="a2"/>
    <w:autoRedefine/>
    <w:uiPriority w:val="39"/>
    <w:unhideWhenUsed/>
    <w:rsid w:val="00687AFB"/>
    <w:pPr>
      <w:tabs>
        <w:tab w:val="left" w:pos="284"/>
        <w:tab w:val="right" w:pos="426"/>
        <w:tab w:val="right" w:leader="dot" w:pos="9628"/>
      </w:tabs>
      <w:spacing w:line="360" w:lineRule="auto"/>
    </w:pPr>
    <w:rPr>
      <w:rFonts w:cs="Calibri"/>
      <w:noProof w:val="0"/>
    </w:rPr>
  </w:style>
  <w:style w:type="paragraph" w:styleId="62">
    <w:name w:val="toc 6"/>
    <w:basedOn w:val="a2"/>
    <w:next w:val="a2"/>
    <w:autoRedefine/>
    <w:uiPriority w:val="39"/>
    <w:unhideWhenUsed/>
    <w:rsid w:val="00687AFB"/>
    <w:pPr>
      <w:ind w:left="1200"/>
    </w:pPr>
    <w:rPr>
      <w:rFonts w:ascii="Calibri" w:hAnsi="Calibri" w:cs="Calibri"/>
      <w:noProof w:val="0"/>
      <w:sz w:val="20"/>
    </w:rPr>
  </w:style>
  <w:style w:type="paragraph" w:styleId="71">
    <w:name w:val="toc 7"/>
    <w:basedOn w:val="a2"/>
    <w:next w:val="a2"/>
    <w:autoRedefine/>
    <w:uiPriority w:val="39"/>
    <w:unhideWhenUsed/>
    <w:rsid w:val="00687AFB"/>
    <w:pPr>
      <w:tabs>
        <w:tab w:val="right" w:pos="1134"/>
        <w:tab w:val="right" w:leader="dot" w:pos="9628"/>
      </w:tabs>
      <w:spacing w:line="360" w:lineRule="auto"/>
      <w:ind w:left="567"/>
      <w:jc w:val="both"/>
    </w:pPr>
    <w:rPr>
      <w:rFonts w:cs="Calibri"/>
      <w:noProof w:val="0"/>
    </w:rPr>
  </w:style>
  <w:style w:type="paragraph" w:styleId="81">
    <w:name w:val="toc 8"/>
    <w:basedOn w:val="a2"/>
    <w:next w:val="a2"/>
    <w:autoRedefine/>
    <w:uiPriority w:val="39"/>
    <w:unhideWhenUsed/>
    <w:rsid w:val="00687AFB"/>
    <w:pPr>
      <w:ind w:left="1680"/>
    </w:pPr>
    <w:rPr>
      <w:rFonts w:ascii="Calibri" w:hAnsi="Calibri" w:cs="Calibri"/>
      <w:noProof w:val="0"/>
      <w:sz w:val="20"/>
    </w:rPr>
  </w:style>
  <w:style w:type="paragraph" w:styleId="91">
    <w:name w:val="toc 9"/>
    <w:basedOn w:val="a2"/>
    <w:next w:val="a2"/>
    <w:autoRedefine/>
    <w:uiPriority w:val="39"/>
    <w:unhideWhenUsed/>
    <w:rsid w:val="00687AFB"/>
    <w:pPr>
      <w:tabs>
        <w:tab w:val="right" w:leader="dot" w:pos="9628"/>
      </w:tabs>
      <w:spacing w:line="360" w:lineRule="auto"/>
      <w:jc w:val="both"/>
    </w:pPr>
    <w:rPr>
      <w:rFonts w:ascii="Calibri" w:hAnsi="Calibri" w:cs="Calibri"/>
      <w:noProof w:val="0"/>
      <w:sz w:val="20"/>
    </w:rPr>
  </w:style>
  <w:style w:type="paragraph" w:styleId="afff1">
    <w:name w:val="No Spacing"/>
    <w:basedOn w:val="9"/>
    <w:uiPriority w:val="1"/>
    <w:qFormat/>
    <w:rsid w:val="00687AFB"/>
    <w:pPr>
      <w:keepNext w:val="0"/>
      <w:keepLines w:val="0"/>
      <w:pageBreakBefore w:val="0"/>
      <w:widowControl w:val="0"/>
      <w:suppressAutoHyphens w:val="0"/>
      <w:spacing w:line="360" w:lineRule="auto"/>
      <w:ind w:firstLine="709"/>
      <w:contextualSpacing/>
      <w:jc w:val="both"/>
    </w:pPr>
    <w:rPr>
      <w:b w:val="0"/>
      <w:i w:val="0"/>
      <w:snapToGrid w:val="0"/>
      <w:sz w:val="28"/>
      <w:szCs w:val="28"/>
      <w:lang w:eastAsia="en-US"/>
    </w:rPr>
  </w:style>
  <w:style w:type="paragraph" w:styleId="afff2">
    <w:name w:val="caption"/>
    <w:basedOn w:val="a2"/>
    <w:next w:val="a2"/>
    <w:link w:val="afff3"/>
    <w:unhideWhenUsed/>
    <w:qFormat/>
    <w:rsid w:val="00687AFB"/>
    <w:pPr>
      <w:spacing w:before="240" w:after="60"/>
      <w:ind w:left="1080" w:hanging="360"/>
      <w:jc w:val="both"/>
    </w:pPr>
    <w:rPr>
      <w:b/>
      <w:bCs/>
      <w:noProof w:val="0"/>
      <w:color w:val="4F81BD"/>
      <w:sz w:val="18"/>
      <w:szCs w:val="18"/>
      <w:lang w:eastAsia="en-US"/>
    </w:rPr>
  </w:style>
  <w:style w:type="paragraph" w:customStyle="1" w:styleId="Default">
    <w:name w:val="Default"/>
    <w:rsid w:val="00687AFB"/>
    <w:pPr>
      <w:autoSpaceDE w:val="0"/>
      <w:autoSpaceDN w:val="0"/>
      <w:adjustRightInd w:val="0"/>
    </w:pPr>
    <w:rPr>
      <w:rFonts w:eastAsia="Batang"/>
      <w:color w:val="000000"/>
      <w:sz w:val="24"/>
      <w:szCs w:val="24"/>
      <w:lang w:eastAsia="ko-KR"/>
    </w:rPr>
  </w:style>
  <w:style w:type="character" w:customStyle="1" w:styleId="matxl1">
    <w:name w:val="matxl1"/>
    <w:rsid w:val="00687AFB"/>
    <w:rPr>
      <w:rFonts w:ascii="WOL_SL" w:hAnsi="WOL_SL" w:hint="default"/>
      <w:b w:val="0"/>
      <w:bCs w:val="0"/>
      <w:sz w:val="60"/>
      <w:szCs w:val="60"/>
    </w:rPr>
  </w:style>
  <w:style w:type="paragraph" w:customStyle="1" w:styleId="28">
    <w:name w:val="2 уровень"/>
    <w:basedOn w:val="a"/>
    <w:link w:val="29"/>
    <w:qFormat/>
    <w:rsid w:val="00224327"/>
    <w:pPr>
      <w:tabs>
        <w:tab w:val="left" w:pos="1276"/>
      </w:tabs>
      <w:ind w:firstLine="993"/>
    </w:pPr>
  </w:style>
  <w:style w:type="paragraph" w:customStyle="1" w:styleId="36">
    <w:name w:val="3 уровень"/>
    <w:basedOn w:val="a"/>
    <w:link w:val="37"/>
    <w:qFormat/>
    <w:rsid w:val="00224327"/>
    <w:pPr>
      <w:tabs>
        <w:tab w:val="left" w:pos="1560"/>
      </w:tabs>
      <w:ind w:firstLine="1276"/>
    </w:pPr>
    <w:rPr>
      <w:lang w:val="ru-RU"/>
    </w:rPr>
  </w:style>
  <w:style w:type="character" w:customStyle="1" w:styleId="aff4">
    <w:name w:val="Перечень ИУС Знак"/>
    <w:basedOn w:val="a3"/>
    <w:link w:val="a"/>
    <w:rsid w:val="00F95EDA"/>
    <w:rPr>
      <w:sz w:val="28"/>
      <w:lang w:val="uk-UA"/>
    </w:rPr>
  </w:style>
  <w:style w:type="character" w:customStyle="1" w:styleId="29">
    <w:name w:val="2 уровень Знак"/>
    <w:basedOn w:val="aff4"/>
    <w:link w:val="28"/>
    <w:rsid w:val="00224327"/>
    <w:rPr>
      <w:sz w:val="28"/>
      <w:lang w:val="uk-UA"/>
    </w:rPr>
  </w:style>
  <w:style w:type="paragraph" w:customStyle="1" w:styleId="45">
    <w:name w:val="Заг4 ИУС"/>
    <w:basedOn w:val="40"/>
    <w:link w:val="48"/>
    <w:rsid w:val="00FE7091"/>
    <w:pPr>
      <w:tabs>
        <w:tab w:val="num" w:pos="1560"/>
      </w:tabs>
      <w:ind w:left="0"/>
    </w:pPr>
  </w:style>
  <w:style w:type="character" w:customStyle="1" w:styleId="37">
    <w:name w:val="3 уровень Знак"/>
    <w:basedOn w:val="aff4"/>
    <w:link w:val="36"/>
    <w:rsid w:val="00224327"/>
    <w:rPr>
      <w:sz w:val="28"/>
      <w:lang w:val="uk-UA"/>
    </w:rPr>
  </w:style>
  <w:style w:type="paragraph" w:customStyle="1" w:styleId="21">
    <w:name w:val="ЗАГ2"/>
    <w:basedOn w:val="a8"/>
    <w:link w:val="2a"/>
    <w:qFormat/>
    <w:rsid w:val="003E681C"/>
    <w:pPr>
      <w:numPr>
        <w:ilvl w:val="2"/>
        <w:numId w:val="8"/>
      </w:numPr>
      <w:tabs>
        <w:tab w:val="left" w:pos="1843"/>
      </w:tabs>
      <w:ind w:left="0" w:firstLine="709"/>
    </w:pPr>
    <w:rPr>
      <w:szCs w:val="28"/>
      <w:lang w:eastAsia="en-US"/>
    </w:rPr>
  </w:style>
  <w:style w:type="character" w:customStyle="1" w:styleId="48">
    <w:name w:val="Заг4 ИУС Знак"/>
    <w:basedOn w:val="46"/>
    <w:link w:val="45"/>
    <w:rsid w:val="00FE7091"/>
    <w:rPr>
      <w:color w:val="000000"/>
      <w:sz w:val="28"/>
      <w:lang w:val="uk-UA"/>
    </w:rPr>
  </w:style>
  <w:style w:type="paragraph" w:customStyle="1" w:styleId="19">
    <w:name w:val="Стиль1"/>
    <w:basedOn w:val="21"/>
    <w:link w:val="1a"/>
    <w:qFormat/>
    <w:rsid w:val="004B1296"/>
    <w:pPr>
      <w:tabs>
        <w:tab w:val="num" w:pos="1701"/>
      </w:tabs>
    </w:pPr>
  </w:style>
  <w:style w:type="character" w:customStyle="1" w:styleId="2a">
    <w:name w:val="ЗАГ2 Знак"/>
    <w:basedOn w:val="22"/>
    <w:link w:val="21"/>
    <w:rsid w:val="003E681C"/>
    <w:rPr>
      <w:noProof/>
      <w:sz w:val="28"/>
      <w:szCs w:val="28"/>
      <w:lang w:val="uk-UA" w:eastAsia="en-US"/>
    </w:rPr>
  </w:style>
  <w:style w:type="paragraph" w:customStyle="1" w:styleId="43">
    <w:name w:val="Заг4"/>
    <w:basedOn w:val="21"/>
    <w:link w:val="49"/>
    <w:qFormat/>
    <w:rsid w:val="005D10CE"/>
    <w:pPr>
      <w:numPr>
        <w:ilvl w:val="3"/>
      </w:numPr>
      <w:tabs>
        <w:tab w:val="left" w:pos="1134"/>
      </w:tabs>
      <w:ind w:left="0" w:firstLine="709"/>
    </w:pPr>
    <w:rPr>
      <w:lang w:val="uk-UA"/>
    </w:rPr>
  </w:style>
  <w:style w:type="character" w:customStyle="1" w:styleId="1a">
    <w:name w:val="Стиль1 Знак"/>
    <w:basedOn w:val="2a"/>
    <w:link w:val="19"/>
    <w:rsid w:val="004B1296"/>
    <w:rPr>
      <w:noProof/>
      <w:sz w:val="28"/>
      <w:szCs w:val="28"/>
      <w:lang w:val="uk-UA" w:eastAsia="en-US"/>
    </w:rPr>
  </w:style>
  <w:style w:type="paragraph" w:customStyle="1" w:styleId="53">
    <w:name w:val="Заг5"/>
    <w:basedOn w:val="5"/>
    <w:link w:val="54"/>
    <w:qFormat/>
    <w:rsid w:val="00C1201B"/>
    <w:pPr>
      <w:ind w:left="5334"/>
    </w:pPr>
  </w:style>
  <w:style w:type="character" w:customStyle="1" w:styleId="49">
    <w:name w:val="Заг4 Знак"/>
    <w:basedOn w:val="2a"/>
    <w:link w:val="43"/>
    <w:rsid w:val="005D10CE"/>
    <w:rPr>
      <w:noProof/>
      <w:sz w:val="28"/>
      <w:szCs w:val="28"/>
      <w:lang w:val="uk-UA" w:eastAsia="en-US"/>
    </w:rPr>
  </w:style>
  <w:style w:type="paragraph" w:customStyle="1" w:styleId="4a">
    <w:name w:val="Заг4 (сод)"/>
    <w:basedOn w:val="40"/>
    <w:link w:val="4b"/>
    <w:qFormat/>
    <w:rsid w:val="0001008F"/>
    <w:pPr>
      <w:keepNext/>
      <w:tabs>
        <w:tab w:val="left" w:pos="2127"/>
      </w:tabs>
      <w:spacing w:before="240"/>
    </w:pPr>
    <w:rPr>
      <w:b/>
      <w:noProof/>
    </w:rPr>
  </w:style>
  <w:style w:type="character" w:customStyle="1" w:styleId="54">
    <w:name w:val="Заг5 Знак"/>
    <w:basedOn w:val="49"/>
    <w:link w:val="53"/>
    <w:rsid w:val="00C1201B"/>
    <w:rPr>
      <w:rFonts w:eastAsiaTheme="majorEastAsia" w:cstheme="majorBidi"/>
      <w:b/>
      <w:noProof/>
      <w:sz w:val="28"/>
      <w:szCs w:val="22"/>
      <w:lang w:val="uk-UA" w:eastAsia="en-US"/>
    </w:rPr>
  </w:style>
  <w:style w:type="paragraph" w:customStyle="1" w:styleId="afff4">
    <w:name w:val="Рисунки"/>
    <w:basedOn w:val="affa"/>
    <w:link w:val="afff5"/>
    <w:qFormat/>
    <w:rsid w:val="007B2FAE"/>
    <w:pPr>
      <w:keepNext/>
      <w:spacing w:after="240" w:line="276" w:lineRule="auto"/>
      <w:ind w:left="0"/>
      <w:jc w:val="center"/>
    </w:pPr>
    <w:rPr>
      <w:sz w:val="28"/>
      <w:szCs w:val="28"/>
    </w:rPr>
  </w:style>
  <w:style w:type="character" w:customStyle="1" w:styleId="4b">
    <w:name w:val="Заг4 (сод) Знак"/>
    <w:basedOn w:val="34"/>
    <w:link w:val="4a"/>
    <w:rsid w:val="0001008F"/>
    <w:rPr>
      <w:rFonts w:eastAsia="Calibri"/>
      <w:b/>
      <w:noProof/>
      <w:color w:val="000000"/>
      <w:sz w:val="28"/>
      <w:szCs w:val="24"/>
      <w:shd w:val="clear" w:color="auto" w:fill="FFFFFF"/>
      <w:lang w:val="uk-UA" w:eastAsia="en-US"/>
    </w:rPr>
  </w:style>
  <w:style w:type="paragraph" w:customStyle="1" w:styleId="afff6">
    <w:name w:val="Таблицы"/>
    <w:basedOn w:val="afff2"/>
    <w:link w:val="afff7"/>
    <w:qFormat/>
    <w:rsid w:val="00191162"/>
    <w:pPr>
      <w:keepNext/>
      <w:spacing w:line="276" w:lineRule="auto"/>
      <w:ind w:left="1077" w:hanging="357"/>
      <w:jc w:val="right"/>
    </w:pPr>
    <w:rPr>
      <w:b w:val="0"/>
      <w:color w:val="auto"/>
      <w:sz w:val="28"/>
      <w:szCs w:val="28"/>
    </w:rPr>
  </w:style>
  <w:style w:type="character" w:customStyle="1" w:styleId="afff3">
    <w:name w:val="Название объекта Знак"/>
    <w:basedOn w:val="a3"/>
    <w:link w:val="afff2"/>
    <w:uiPriority w:val="35"/>
    <w:rsid w:val="00D66466"/>
    <w:rPr>
      <w:b/>
      <w:bCs/>
      <w:color w:val="4F81BD"/>
      <w:sz w:val="18"/>
      <w:szCs w:val="18"/>
      <w:lang w:eastAsia="en-US"/>
    </w:rPr>
  </w:style>
  <w:style w:type="character" w:customStyle="1" w:styleId="afff5">
    <w:name w:val="Рисунки Знак"/>
    <w:basedOn w:val="afff3"/>
    <w:link w:val="afff4"/>
    <w:rsid w:val="007B2FAE"/>
    <w:rPr>
      <w:b w:val="0"/>
      <w:bCs w:val="0"/>
      <w:color w:val="4F81BD"/>
      <w:sz w:val="28"/>
      <w:szCs w:val="28"/>
      <w:lang w:eastAsia="en-US"/>
    </w:rPr>
  </w:style>
  <w:style w:type="character" w:customStyle="1" w:styleId="afff7">
    <w:name w:val="Таблицы Знак"/>
    <w:basedOn w:val="afff3"/>
    <w:link w:val="afff6"/>
    <w:rsid w:val="00191162"/>
    <w:rPr>
      <w:b w:val="0"/>
      <w:bCs/>
      <w:color w:val="4F81BD"/>
      <w:sz w:val="28"/>
      <w:szCs w:val="28"/>
      <w:lang w:eastAsia="en-US"/>
    </w:rPr>
  </w:style>
  <w:style w:type="paragraph" w:customStyle="1" w:styleId="1b">
    <w:name w:val="ЗАГ1"/>
    <w:basedOn w:val="12"/>
    <w:next w:val="a2"/>
    <w:autoRedefine/>
    <w:qFormat/>
    <w:rsid w:val="001B2B1D"/>
    <w:pPr>
      <w:tabs>
        <w:tab w:val="left" w:pos="1985"/>
      </w:tabs>
      <w:suppressAutoHyphens w:val="0"/>
      <w:spacing w:after="0" w:line="360" w:lineRule="auto"/>
      <w:ind w:left="357" w:hanging="357"/>
      <w:jc w:val="both"/>
    </w:pPr>
    <w:rPr>
      <w:rFonts w:asciiTheme="majorHAnsi" w:eastAsiaTheme="majorEastAsia" w:hAnsiTheme="majorHAnsi" w:cstheme="majorBidi"/>
      <w:kern w:val="0"/>
      <w:szCs w:val="28"/>
      <w:lang w:eastAsia="en-US"/>
    </w:rPr>
  </w:style>
  <w:style w:type="paragraph" w:customStyle="1" w:styleId="55">
    <w:name w:val="ЗАГ5"/>
    <w:basedOn w:val="50"/>
    <w:next w:val="a2"/>
    <w:link w:val="56"/>
    <w:autoRedefine/>
    <w:qFormat/>
    <w:rsid w:val="001B2B1D"/>
    <w:pPr>
      <w:tabs>
        <w:tab w:val="left" w:pos="1843"/>
      </w:tabs>
      <w:suppressAutoHyphens w:val="0"/>
      <w:spacing w:before="0" w:after="0" w:line="360" w:lineRule="auto"/>
      <w:ind w:firstLine="709"/>
      <w:jc w:val="both"/>
    </w:pPr>
    <w:rPr>
      <w:rFonts w:asciiTheme="majorHAnsi" w:eastAsiaTheme="majorEastAsia" w:hAnsiTheme="majorHAnsi" w:cstheme="majorBidi"/>
      <w:szCs w:val="22"/>
      <w:lang w:val="x-none" w:eastAsia="en-US"/>
    </w:rPr>
  </w:style>
  <w:style w:type="character" w:customStyle="1" w:styleId="56">
    <w:name w:val="ЗАГ5 Знак"/>
    <w:basedOn w:val="51"/>
    <w:link w:val="55"/>
    <w:rsid w:val="001B2B1D"/>
    <w:rPr>
      <w:rFonts w:asciiTheme="majorHAnsi" w:eastAsiaTheme="majorEastAsia" w:hAnsiTheme="majorHAnsi" w:cstheme="majorBidi"/>
      <w:b/>
      <w:sz w:val="28"/>
      <w:szCs w:val="22"/>
      <w:lang w:val="x-none" w:eastAsia="en-US" w:bidi="ar-SA"/>
    </w:rPr>
  </w:style>
  <w:style w:type="paragraph" w:customStyle="1" w:styleId="1c">
    <w:name w:val="ЗАГ1_сод"/>
    <w:basedOn w:val="21"/>
    <w:link w:val="1d"/>
    <w:qFormat/>
    <w:rsid w:val="0023456F"/>
  </w:style>
  <w:style w:type="character" w:customStyle="1" w:styleId="1d">
    <w:name w:val="ЗАГ1_сод Знак"/>
    <w:basedOn w:val="2a"/>
    <w:link w:val="1c"/>
    <w:rsid w:val="0023456F"/>
    <w:rPr>
      <w:noProof/>
      <w:sz w:val="28"/>
      <w:szCs w:val="28"/>
      <w:lang w:val="uk-UA" w:eastAsia="en-US"/>
    </w:rPr>
  </w:style>
  <w:style w:type="table" w:customStyle="1" w:styleId="2b">
    <w:name w:val="Сетка таблицы2"/>
    <w:basedOn w:val="a4"/>
    <w:next w:val="aff0"/>
    <w:uiPriority w:val="39"/>
    <w:rsid w:val="002F5DEF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8">
    <w:name w:val="Текст документа"/>
    <w:basedOn w:val="a2"/>
    <w:link w:val="afff9"/>
    <w:qFormat/>
    <w:rsid w:val="00D17300"/>
    <w:pPr>
      <w:spacing w:line="360" w:lineRule="auto"/>
      <w:ind w:firstLine="709"/>
      <w:contextualSpacing/>
      <w:jc w:val="both"/>
    </w:pPr>
    <w:rPr>
      <w:rFonts w:eastAsia="Batang"/>
      <w:noProof w:val="0"/>
      <w:szCs w:val="28"/>
      <w:lang w:eastAsia="en-US"/>
    </w:rPr>
  </w:style>
  <w:style w:type="character" w:customStyle="1" w:styleId="afff9">
    <w:name w:val="Текст документа Знак"/>
    <w:basedOn w:val="a3"/>
    <w:link w:val="afff8"/>
    <w:rsid w:val="00D17300"/>
    <w:rPr>
      <w:rFonts w:eastAsia="Batang"/>
      <w:sz w:val="28"/>
      <w:szCs w:val="28"/>
      <w:lang w:eastAsia="en-US"/>
    </w:rPr>
  </w:style>
  <w:style w:type="character" w:customStyle="1" w:styleId="shorttext">
    <w:name w:val="short_text"/>
    <w:basedOn w:val="a3"/>
    <w:rsid w:val="00D17300"/>
  </w:style>
  <w:style w:type="paragraph" w:customStyle="1" w:styleId="a0">
    <w:name w:val="СписокМ"/>
    <w:basedOn w:val="afff8"/>
    <w:link w:val="afffa"/>
    <w:qFormat/>
    <w:rsid w:val="00475729"/>
    <w:pPr>
      <w:numPr>
        <w:numId w:val="9"/>
      </w:numPr>
      <w:tabs>
        <w:tab w:val="left" w:pos="1134"/>
      </w:tabs>
    </w:pPr>
  </w:style>
  <w:style w:type="character" w:customStyle="1" w:styleId="afffa">
    <w:name w:val="СписокМ Знак"/>
    <w:basedOn w:val="afff9"/>
    <w:link w:val="a0"/>
    <w:rsid w:val="00475729"/>
    <w:rPr>
      <w:rFonts w:eastAsia="Batang"/>
      <w:sz w:val="28"/>
      <w:szCs w:val="28"/>
      <w:lang w:eastAsia="en-US"/>
    </w:rPr>
  </w:style>
  <w:style w:type="paragraph" w:styleId="38">
    <w:name w:val="Body Text 3"/>
    <w:basedOn w:val="a2"/>
    <w:link w:val="39"/>
    <w:unhideWhenUsed/>
    <w:rsid w:val="00F6675A"/>
    <w:pPr>
      <w:spacing w:after="120"/>
    </w:pPr>
    <w:rPr>
      <w:sz w:val="16"/>
      <w:szCs w:val="16"/>
    </w:rPr>
  </w:style>
  <w:style w:type="character" w:customStyle="1" w:styleId="39">
    <w:name w:val="Основной текст 3 Знак"/>
    <w:basedOn w:val="a3"/>
    <w:link w:val="38"/>
    <w:rsid w:val="00F6675A"/>
    <w:rPr>
      <w:noProof/>
      <w:sz w:val="16"/>
      <w:szCs w:val="16"/>
    </w:rPr>
  </w:style>
  <w:style w:type="character" w:customStyle="1" w:styleId="nu16">
    <w:name w:val="nu16"/>
    <w:basedOn w:val="a3"/>
    <w:rsid w:val="00CF3082"/>
  </w:style>
  <w:style w:type="paragraph" w:customStyle="1" w:styleId="3a">
    <w:name w:val="ЗАГ3"/>
    <w:basedOn w:val="30"/>
    <w:next w:val="afff8"/>
    <w:link w:val="3b"/>
    <w:autoRedefine/>
    <w:qFormat/>
    <w:rsid w:val="00DA486A"/>
    <w:pPr>
      <w:tabs>
        <w:tab w:val="left" w:pos="709"/>
        <w:tab w:val="left" w:pos="1985"/>
      </w:tabs>
      <w:suppressAutoHyphens w:val="0"/>
      <w:spacing w:before="0" w:after="0" w:line="360" w:lineRule="auto"/>
      <w:ind w:firstLine="709"/>
      <w:jc w:val="both"/>
    </w:pPr>
    <w:rPr>
      <w:rFonts w:eastAsiaTheme="majorEastAsia" w:cstheme="majorBidi"/>
      <w:szCs w:val="24"/>
      <w:lang w:eastAsia="en-US"/>
    </w:rPr>
  </w:style>
  <w:style w:type="paragraph" w:customStyle="1" w:styleId="4c">
    <w:name w:val="ЗАГ4"/>
    <w:basedOn w:val="40"/>
    <w:next w:val="afff8"/>
    <w:autoRedefine/>
    <w:qFormat/>
    <w:rsid w:val="00DA486A"/>
    <w:pPr>
      <w:keepNext/>
      <w:keepLines/>
      <w:widowControl/>
      <w:numPr>
        <w:ilvl w:val="0"/>
        <w:numId w:val="0"/>
      </w:numPr>
      <w:tabs>
        <w:tab w:val="left" w:pos="1985"/>
      </w:tabs>
      <w:ind w:left="-142" w:firstLine="851"/>
    </w:pPr>
    <w:rPr>
      <w:rFonts w:eastAsiaTheme="majorEastAsia" w:cstheme="majorBidi"/>
      <w:b/>
      <w:iCs/>
      <w:szCs w:val="22"/>
      <w:lang w:val="ru-RU" w:eastAsia="en-US"/>
    </w:rPr>
  </w:style>
  <w:style w:type="character" w:customStyle="1" w:styleId="3b">
    <w:name w:val="ЗАГ3 Знак"/>
    <w:basedOn w:val="31"/>
    <w:link w:val="3a"/>
    <w:rsid w:val="00442120"/>
    <w:rPr>
      <w:rFonts w:eastAsiaTheme="majorEastAsia" w:cstheme="majorBidi"/>
      <w:b/>
      <w:sz w:val="28"/>
      <w:szCs w:val="24"/>
      <w:lang w:eastAsia="en-US" w:bidi="ar-SA"/>
    </w:rPr>
  </w:style>
  <w:style w:type="paragraph" w:customStyle="1" w:styleId="2new">
    <w:name w:val="Заголовок 2_new"/>
    <w:basedOn w:val="a2"/>
    <w:link w:val="2new0"/>
    <w:qFormat/>
    <w:rsid w:val="00A93CE7"/>
    <w:pPr>
      <w:spacing w:after="120" w:line="276" w:lineRule="auto"/>
      <w:ind w:left="792" w:hanging="432"/>
      <w:jc w:val="both"/>
    </w:pPr>
    <w:rPr>
      <w:rFonts w:eastAsia="Batang"/>
      <w:noProof w:val="0"/>
      <w:sz w:val="24"/>
      <w:szCs w:val="22"/>
      <w:lang w:eastAsia="en-US"/>
    </w:rPr>
  </w:style>
  <w:style w:type="paragraph" w:customStyle="1" w:styleId="2c">
    <w:name w:val="Стиль2"/>
    <w:basedOn w:val="a2"/>
    <w:link w:val="2d"/>
    <w:qFormat/>
    <w:rsid w:val="00A93CE7"/>
    <w:pPr>
      <w:spacing w:after="120" w:line="276" w:lineRule="auto"/>
      <w:ind w:left="504" w:hanging="504"/>
      <w:jc w:val="both"/>
    </w:pPr>
    <w:rPr>
      <w:rFonts w:eastAsia="Batang"/>
      <w:noProof w:val="0"/>
      <w:sz w:val="24"/>
      <w:szCs w:val="22"/>
      <w:lang w:eastAsia="en-US"/>
    </w:rPr>
  </w:style>
  <w:style w:type="paragraph" w:customStyle="1" w:styleId="3c">
    <w:name w:val="Стиль3"/>
    <w:basedOn w:val="a2"/>
    <w:qFormat/>
    <w:rsid w:val="00A93CE7"/>
    <w:pPr>
      <w:spacing w:after="120" w:line="276" w:lineRule="auto"/>
      <w:ind w:left="1728" w:hanging="648"/>
      <w:jc w:val="both"/>
    </w:pPr>
    <w:rPr>
      <w:rFonts w:eastAsia="Batang"/>
      <w:noProof w:val="0"/>
      <w:sz w:val="24"/>
      <w:szCs w:val="22"/>
      <w:lang w:eastAsia="en-US"/>
    </w:rPr>
  </w:style>
  <w:style w:type="character" w:customStyle="1" w:styleId="2new0">
    <w:name w:val="Заголовок 2_new Знак"/>
    <w:basedOn w:val="a3"/>
    <w:link w:val="2new"/>
    <w:rsid w:val="00A93CE7"/>
    <w:rPr>
      <w:rFonts w:eastAsia="Batang"/>
      <w:sz w:val="24"/>
      <w:szCs w:val="22"/>
      <w:lang w:eastAsia="en-US"/>
    </w:rPr>
  </w:style>
  <w:style w:type="character" w:customStyle="1" w:styleId="affb">
    <w:name w:val="Абзац списка Знак"/>
    <w:link w:val="affa"/>
    <w:uiPriority w:val="34"/>
    <w:rsid w:val="00923566"/>
    <w:rPr>
      <w:sz w:val="24"/>
      <w:szCs w:val="24"/>
    </w:rPr>
  </w:style>
  <w:style w:type="paragraph" w:customStyle="1" w:styleId="ListBulletStd">
    <w:name w:val="List Bullet Std"/>
    <w:basedOn w:val="a2"/>
    <w:rsid w:val="00E03569"/>
    <w:pPr>
      <w:numPr>
        <w:numId w:val="10"/>
      </w:numPr>
      <w:spacing w:after="120"/>
      <w:jc w:val="both"/>
    </w:pPr>
    <w:rPr>
      <w:noProof w:val="0"/>
      <w:sz w:val="24"/>
      <w:szCs w:val="24"/>
    </w:rPr>
  </w:style>
  <w:style w:type="paragraph" w:customStyle="1" w:styleId="1e">
    <w:name w:val="Заголовок 1."/>
    <w:basedOn w:val="12"/>
    <w:link w:val="1f"/>
    <w:qFormat/>
    <w:rsid w:val="001F4E35"/>
    <w:pPr>
      <w:keepLines w:val="0"/>
      <w:tabs>
        <w:tab w:val="left" w:pos="1701"/>
      </w:tabs>
      <w:suppressAutoHyphens w:val="0"/>
      <w:autoSpaceDN w:val="0"/>
      <w:spacing w:before="240" w:line="240" w:lineRule="auto"/>
      <w:ind w:firstLine="709"/>
      <w:jc w:val="left"/>
      <w:textAlignment w:val="baseline"/>
    </w:pPr>
    <w:rPr>
      <w:rFonts w:eastAsia="Calibri"/>
      <w:bCs/>
      <w:kern w:val="3"/>
      <w:szCs w:val="28"/>
      <w:lang w:eastAsia="en-US"/>
    </w:rPr>
  </w:style>
  <w:style w:type="character" w:customStyle="1" w:styleId="1f">
    <w:name w:val="Заголовок 1. Знак"/>
    <w:basedOn w:val="a3"/>
    <w:link w:val="1e"/>
    <w:rsid w:val="001F4E35"/>
    <w:rPr>
      <w:rFonts w:eastAsia="Calibri"/>
      <w:b/>
      <w:bCs/>
      <w:kern w:val="3"/>
      <w:sz w:val="28"/>
      <w:szCs w:val="28"/>
      <w:lang w:eastAsia="en-US"/>
    </w:rPr>
  </w:style>
  <w:style w:type="paragraph" w:customStyle="1" w:styleId="110">
    <w:name w:val="Заголовок 1.1."/>
    <w:basedOn w:val="afff0"/>
    <w:link w:val="111"/>
    <w:qFormat/>
    <w:rsid w:val="001F4E35"/>
    <w:pPr>
      <w:keepLines w:val="0"/>
      <w:tabs>
        <w:tab w:val="left" w:pos="1701"/>
      </w:tabs>
      <w:autoSpaceDN w:val="0"/>
      <w:spacing w:before="240" w:after="240" w:line="240" w:lineRule="auto"/>
      <w:ind w:firstLine="709"/>
      <w:textAlignment w:val="baseline"/>
      <w:outlineLvl w:val="1"/>
    </w:pPr>
    <w:rPr>
      <w:rFonts w:ascii="Times New Roman" w:hAnsi="Times New Roman"/>
      <w:color w:val="auto"/>
      <w:kern w:val="3"/>
      <w:lang w:val="ru-RU" w:eastAsia="zh-CN" w:bidi="hi-IN"/>
    </w:rPr>
  </w:style>
  <w:style w:type="paragraph" w:customStyle="1" w:styleId="1110">
    <w:name w:val="Заголовок 1.1.1."/>
    <w:basedOn w:val="afff0"/>
    <w:link w:val="1111"/>
    <w:qFormat/>
    <w:rsid w:val="001F4E35"/>
    <w:pPr>
      <w:keepLines w:val="0"/>
      <w:tabs>
        <w:tab w:val="left" w:pos="1701"/>
      </w:tabs>
      <w:autoSpaceDN w:val="0"/>
      <w:spacing w:before="240" w:after="240" w:line="240" w:lineRule="auto"/>
      <w:ind w:left="1224" w:hanging="504"/>
      <w:textAlignment w:val="baseline"/>
      <w:outlineLvl w:val="2"/>
    </w:pPr>
    <w:rPr>
      <w:rFonts w:ascii="Times New Roman" w:hAnsi="Times New Roman"/>
      <w:color w:val="auto"/>
      <w:kern w:val="3"/>
      <w:szCs w:val="32"/>
      <w:lang w:val="ru-RU" w:eastAsia="zh-CN" w:bidi="hi-IN"/>
    </w:rPr>
  </w:style>
  <w:style w:type="character" w:customStyle="1" w:styleId="111">
    <w:name w:val="Заголовок 1.1. Знак"/>
    <w:basedOn w:val="a3"/>
    <w:link w:val="110"/>
    <w:rsid w:val="001F4E35"/>
    <w:rPr>
      <w:b/>
      <w:bCs/>
      <w:kern w:val="3"/>
      <w:sz w:val="28"/>
      <w:szCs w:val="28"/>
      <w:lang w:eastAsia="zh-CN" w:bidi="hi-IN"/>
    </w:rPr>
  </w:style>
  <w:style w:type="character" w:customStyle="1" w:styleId="1111">
    <w:name w:val="Заголовок 1.1.1. Знак"/>
    <w:basedOn w:val="a3"/>
    <w:link w:val="1110"/>
    <w:rsid w:val="001F4E35"/>
    <w:rPr>
      <w:b/>
      <w:bCs/>
      <w:kern w:val="3"/>
      <w:sz w:val="28"/>
      <w:szCs w:val="32"/>
      <w:lang w:eastAsia="zh-CN" w:bidi="hi-IN"/>
    </w:rPr>
  </w:style>
  <w:style w:type="paragraph" w:customStyle="1" w:styleId="11110">
    <w:name w:val="Заголовок 1.1.1.1."/>
    <w:basedOn w:val="afff0"/>
    <w:link w:val="11111"/>
    <w:qFormat/>
    <w:rsid w:val="001F4E35"/>
    <w:pPr>
      <w:keepLines w:val="0"/>
      <w:autoSpaceDN w:val="0"/>
      <w:spacing w:before="240" w:after="240" w:line="240" w:lineRule="auto"/>
      <w:ind w:left="1358" w:hanging="648"/>
      <w:textAlignment w:val="baseline"/>
      <w:outlineLvl w:val="3"/>
    </w:pPr>
    <w:rPr>
      <w:rFonts w:ascii="Times New Roman" w:hAnsi="Times New Roman"/>
      <w:color w:val="auto"/>
      <w:kern w:val="3"/>
      <w:szCs w:val="32"/>
      <w:lang w:val="ru-RU" w:eastAsia="zh-CN" w:bidi="hi-IN"/>
    </w:rPr>
  </w:style>
  <w:style w:type="character" w:customStyle="1" w:styleId="11111">
    <w:name w:val="Заголовок 1.1.1.1. Знак"/>
    <w:basedOn w:val="a3"/>
    <w:link w:val="11110"/>
    <w:rsid w:val="001F4E35"/>
    <w:rPr>
      <w:b/>
      <w:bCs/>
      <w:kern w:val="3"/>
      <w:sz w:val="28"/>
      <w:szCs w:val="32"/>
      <w:lang w:eastAsia="zh-CN" w:bidi="hi-IN"/>
    </w:rPr>
  </w:style>
  <w:style w:type="paragraph" w:customStyle="1" w:styleId="5">
    <w:name w:val="ЗАГ5 (сод)"/>
    <w:basedOn w:val="55"/>
    <w:link w:val="57"/>
    <w:qFormat/>
    <w:rsid w:val="0001008F"/>
    <w:pPr>
      <w:numPr>
        <w:ilvl w:val="4"/>
        <w:numId w:val="7"/>
      </w:numPr>
      <w:tabs>
        <w:tab w:val="clear" w:pos="1843"/>
        <w:tab w:val="left" w:pos="2127"/>
      </w:tabs>
      <w:spacing w:before="240"/>
    </w:pPr>
    <w:rPr>
      <w:rFonts w:ascii="Times New Roman" w:hAnsi="Times New Roman"/>
      <w:lang w:val="uk-UA"/>
    </w:rPr>
  </w:style>
  <w:style w:type="paragraph" w:customStyle="1" w:styleId="Textbody">
    <w:name w:val="Text body"/>
    <w:basedOn w:val="a2"/>
    <w:link w:val="Textbody2"/>
    <w:rsid w:val="003917AA"/>
    <w:pPr>
      <w:autoSpaceDN w:val="0"/>
      <w:spacing w:line="360" w:lineRule="auto"/>
      <w:ind w:firstLine="840"/>
      <w:jc w:val="both"/>
      <w:textAlignment w:val="baseline"/>
    </w:pPr>
    <w:rPr>
      <w:noProof w:val="0"/>
      <w:szCs w:val="22"/>
      <w:lang w:bidi="hi-IN"/>
    </w:rPr>
  </w:style>
  <w:style w:type="character" w:customStyle="1" w:styleId="57">
    <w:name w:val="ЗАГ5 (сод) Знак"/>
    <w:basedOn w:val="51"/>
    <w:link w:val="5"/>
    <w:rsid w:val="0001008F"/>
    <w:rPr>
      <w:rFonts w:eastAsiaTheme="majorEastAsia" w:cstheme="majorBidi"/>
      <w:b/>
      <w:sz w:val="28"/>
      <w:szCs w:val="22"/>
      <w:lang w:val="uk-UA" w:eastAsia="en-US" w:bidi="ar-SA"/>
    </w:rPr>
  </w:style>
  <w:style w:type="character" w:customStyle="1" w:styleId="Textbody2">
    <w:name w:val="Text body Знак2"/>
    <w:basedOn w:val="a3"/>
    <w:link w:val="Textbody"/>
    <w:rsid w:val="003917AA"/>
    <w:rPr>
      <w:sz w:val="28"/>
      <w:szCs w:val="22"/>
      <w:lang w:bidi="hi-IN"/>
    </w:rPr>
  </w:style>
  <w:style w:type="paragraph" w:customStyle="1" w:styleId="afffb">
    <w:name w:val="Определение"/>
    <w:basedOn w:val="Textbody"/>
    <w:link w:val="afffc"/>
    <w:qFormat/>
    <w:rsid w:val="003917AA"/>
    <w:pPr>
      <w:ind w:firstLine="709"/>
    </w:pPr>
    <w:rPr>
      <w:b/>
    </w:rPr>
  </w:style>
  <w:style w:type="character" w:customStyle="1" w:styleId="afffc">
    <w:name w:val="Определение Знак"/>
    <w:basedOn w:val="Textbody2"/>
    <w:link w:val="afffb"/>
    <w:rsid w:val="003917AA"/>
    <w:rPr>
      <w:b/>
      <w:sz w:val="28"/>
      <w:szCs w:val="22"/>
      <w:lang w:bidi="hi-IN"/>
    </w:rPr>
  </w:style>
  <w:style w:type="paragraph" w:customStyle="1" w:styleId="Standard">
    <w:name w:val="Standard"/>
    <w:rsid w:val="00F178F8"/>
    <w:pPr>
      <w:autoSpaceDN w:val="0"/>
      <w:spacing w:line="360" w:lineRule="auto"/>
      <w:ind w:right="-15"/>
      <w:jc w:val="center"/>
    </w:pPr>
    <w:rPr>
      <w:kern w:val="3"/>
      <w:sz w:val="22"/>
      <w:szCs w:val="22"/>
      <w:lang w:bidi="hi-IN"/>
    </w:rPr>
  </w:style>
  <w:style w:type="character" w:customStyle="1" w:styleId="apple-style-span">
    <w:name w:val="apple-style-span"/>
    <w:qFormat/>
    <w:rsid w:val="006F4436"/>
  </w:style>
  <w:style w:type="paragraph" w:customStyle="1" w:styleId="afffd">
    <w:name w:val="Обычный текст"/>
    <w:basedOn w:val="a2"/>
    <w:link w:val="afffe"/>
    <w:qFormat/>
    <w:rsid w:val="00463E30"/>
    <w:pPr>
      <w:spacing w:line="300" w:lineRule="auto"/>
      <w:ind w:firstLine="570"/>
      <w:jc w:val="both"/>
    </w:pPr>
    <w:rPr>
      <w:rFonts w:eastAsia="Calibri"/>
      <w:sz w:val="24"/>
      <w:szCs w:val="24"/>
    </w:rPr>
  </w:style>
  <w:style w:type="character" w:customStyle="1" w:styleId="afffe">
    <w:name w:val="Обычный текст Знак"/>
    <w:basedOn w:val="a3"/>
    <w:link w:val="afffd"/>
    <w:rsid w:val="00463E30"/>
    <w:rPr>
      <w:rFonts w:eastAsia="Calibri"/>
      <w:noProof/>
      <w:sz w:val="24"/>
      <w:szCs w:val="24"/>
    </w:rPr>
  </w:style>
  <w:style w:type="paragraph" w:customStyle="1" w:styleId="1112">
    <w:name w:val="ДБ_1.1.1"/>
    <w:basedOn w:val="a2"/>
    <w:link w:val="1113"/>
    <w:qFormat/>
    <w:rsid w:val="005962F8"/>
    <w:pPr>
      <w:tabs>
        <w:tab w:val="left" w:pos="1247"/>
        <w:tab w:val="left" w:pos="1276"/>
        <w:tab w:val="left" w:pos="1418"/>
      </w:tabs>
      <w:spacing w:after="120" w:line="312" w:lineRule="auto"/>
      <w:jc w:val="both"/>
      <w:outlineLvl w:val="2"/>
    </w:pPr>
    <w:rPr>
      <w:bCs/>
      <w:szCs w:val="28"/>
      <w:lang w:val="x-none" w:eastAsia="x-none"/>
    </w:rPr>
  </w:style>
  <w:style w:type="character" w:customStyle="1" w:styleId="1113">
    <w:name w:val="ДБ_1.1.1 Знак"/>
    <w:link w:val="1112"/>
    <w:rsid w:val="005962F8"/>
    <w:rPr>
      <w:bCs/>
      <w:noProof/>
      <w:sz w:val="28"/>
      <w:szCs w:val="28"/>
      <w:lang w:val="x-none" w:eastAsia="x-none"/>
    </w:rPr>
  </w:style>
  <w:style w:type="character" w:customStyle="1" w:styleId="1f0">
    <w:name w:val="Неразрешенное упоминание1"/>
    <w:basedOn w:val="a3"/>
    <w:uiPriority w:val="99"/>
    <w:semiHidden/>
    <w:unhideWhenUsed/>
    <w:rsid w:val="00B63AF1"/>
    <w:rPr>
      <w:color w:val="808080"/>
      <w:shd w:val="clear" w:color="auto" w:fill="E6E6E6"/>
    </w:rPr>
  </w:style>
  <w:style w:type="paragraph" w:customStyle="1" w:styleId="20">
    <w:name w:val="Маркер 2"/>
    <w:basedOn w:val="affa"/>
    <w:link w:val="2e"/>
    <w:qFormat/>
    <w:rsid w:val="002376D8"/>
    <w:pPr>
      <w:numPr>
        <w:numId w:val="11"/>
      </w:numPr>
      <w:tabs>
        <w:tab w:val="left" w:pos="993"/>
      </w:tabs>
      <w:spacing w:line="360" w:lineRule="auto"/>
      <w:ind w:left="0" w:firstLine="709"/>
      <w:jc w:val="both"/>
    </w:pPr>
    <w:rPr>
      <w:rFonts w:eastAsia="Calibri"/>
      <w:sz w:val="28"/>
      <w:szCs w:val="28"/>
      <w:lang w:eastAsia="en-US"/>
    </w:rPr>
  </w:style>
  <w:style w:type="paragraph" w:customStyle="1" w:styleId="affff">
    <w:name w:val="Маркер"/>
    <w:basedOn w:val="affa"/>
    <w:link w:val="affff0"/>
    <w:qFormat/>
    <w:rsid w:val="00723942"/>
    <w:pPr>
      <w:tabs>
        <w:tab w:val="left" w:pos="1276"/>
      </w:tabs>
      <w:spacing w:line="360" w:lineRule="auto"/>
      <w:ind w:left="0"/>
      <w:jc w:val="both"/>
    </w:pPr>
    <w:rPr>
      <w:rFonts w:eastAsia="Calibri"/>
      <w:sz w:val="28"/>
      <w:szCs w:val="28"/>
      <w:lang w:eastAsia="en-US"/>
    </w:rPr>
  </w:style>
  <w:style w:type="character" w:customStyle="1" w:styleId="affff0">
    <w:name w:val="Маркер Знак"/>
    <w:basedOn w:val="affb"/>
    <w:link w:val="affff"/>
    <w:rsid w:val="00723942"/>
    <w:rPr>
      <w:rFonts w:eastAsia="Calibri"/>
      <w:sz w:val="28"/>
      <w:szCs w:val="28"/>
      <w:lang w:eastAsia="en-US"/>
    </w:rPr>
  </w:style>
  <w:style w:type="paragraph" w:customStyle="1" w:styleId="affff1">
    <w:name w:val="Название рисунка"/>
    <w:basedOn w:val="afff4"/>
    <w:link w:val="affff2"/>
    <w:qFormat/>
    <w:rsid w:val="006D72C5"/>
  </w:style>
  <w:style w:type="character" w:customStyle="1" w:styleId="affff2">
    <w:name w:val="Название рисунка Знак"/>
    <w:basedOn w:val="afff3"/>
    <w:link w:val="affff1"/>
    <w:rsid w:val="006D72C5"/>
    <w:rPr>
      <w:b w:val="0"/>
      <w:bCs w:val="0"/>
      <w:color w:val="4F81BD"/>
      <w:sz w:val="28"/>
      <w:szCs w:val="28"/>
      <w:lang w:eastAsia="en-US"/>
    </w:rPr>
  </w:style>
  <w:style w:type="character" w:customStyle="1" w:styleId="2e">
    <w:name w:val="Маркер 2 Знак"/>
    <w:basedOn w:val="affb"/>
    <w:link w:val="20"/>
    <w:rsid w:val="00825D9B"/>
    <w:rPr>
      <w:rFonts w:eastAsia="Calibri"/>
      <w:sz w:val="28"/>
      <w:szCs w:val="28"/>
      <w:lang w:eastAsia="en-US"/>
    </w:rPr>
  </w:style>
  <w:style w:type="paragraph" w:customStyle="1" w:styleId="11">
    <w:name w:val="ТТ_1.1"/>
    <w:basedOn w:val="affa"/>
    <w:qFormat/>
    <w:rsid w:val="00270A01"/>
    <w:pPr>
      <w:numPr>
        <w:ilvl w:val="1"/>
        <w:numId w:val="12"/>
      </w:numPr>
      <w:tabs>
        <w:tab w:val="left" w:pos="1418"/>
      </w:tabs>
      <w:spacing w:line="360" w:lineRule="auto"/>
      <w:jc w:val="both"/>
    </w:pPr>
    <w:rPr>
      <w:sz w:val="28"/>
      <w:szCs w:val="22"/>
    </w:rPr>
  </w:style>
  <w:style w:type="character" w:customStyle="1" w:styleId="2d">
    <w:name w:val="Стиль2 Знак"/>
    <w:link w:val="2c"/>
    <w:rsid w:val="007513F5"/>
    <w:rPr>
      <w:rFonts w:eastAsia="Batang"/>
      <w:sz w:val="24"/>
      <w:szCs w:val="22"/>
      <w:lang w:eastAsia="en-US"/>
    </w:rPr>
  </w:style>
  <w:style w:type="paragraph" w:customStyle="1" w:styleId="a1">
    <w:name w:val="Моднявый"/>
    <w:basedOn w:val="affff"/>
    <w:link w:val="affff3"/>
    <w:qFormat/>
    <w:rsid w:val="007513F5"/>
    <w:pPr>
      <w:numPr>
        <w:numId w:val="13"/>
      </w:numPr>
      <w:ind w:hanging="503"/>
    </w:pPr>
    <w:rPr>
      <w:i/>
      <w:lang w:val="en-US"/>
    </w:rPr>
  </w:style>
  <w:style w:type="character" w:customStyle="1" w:styleId="affff3">
    <w:name w:val="Моднявый Знак"/>
    <w:basedOn w:val="afff9"/>
    <w:link w:val="a1"/>
    <w:rsid w:val="00FC6015"/>
    <w:rPr>
      <w:rFonts w:eastAsia="Calibri"/>
      <w:i/>
      <w:sz w:val="28"/>
      <w:szCs w:val="28"/>
      <w:lang w:val="en-US" w:eastAsia="en-US"/>
    </w:rPr>
  </w:style>
  <w:style w:type="paragraph" w:customStyle="1" w:styleId="affff4">
    <w:name w:val="Основной"/>
    <w:basedOn w:val="a2"/>
    <w:qFormat/>
    <w:rsid w:val="00EA762B"/>
    <w:pPr>
      <w:spacing w:after="200" w:line="276" w:lineRule="auto"/>
      <w:ind w:firstLine="709"/>
      <w:jc w:val="both"/>
    </w:pPr>
    <w:rPr>
      <w:rFonts w:eastAsiaTheme="minorHAnsi" w:cstheme="minorBidi"/>
      <w:noProof w:val="0"/>
      <w:sz w:val="24"/>
      <w:szCs w:val="22"/>
      <w:lang w:eastAsia="en-US"/>
    </w:rPr>
  </w:style>
  <w:style w:type="paragraph" w:customStyle="1" w:styleId="10">
    <w:name w:val="Абзац списка1"/>
    <w:basedOn w:val="a2"/>
    <w:rsid w:val="00EA762B"/>
    <w:pPr>
      <w:numPr>
        <w:numId w:val="14"/>
      </w:numPr>
      <w:spacing w:line="360" w:lineRule="auto"/>
      <w:ind w:left="0" w:firstLine="1069"/>
      <w:contextualSpacing/>
      <w:jc w:val="both"/>
    </w:pPr>
    <w:rPr>
      <w:noProof w:val="0"/>
      <w:szCs w:val="22"/>
      <w:lang w:eastAsia="en-US"/>
    </w:rPr>
  </w:style>
  <w:style w:type="paragraph" w:styleId="2f">
    <w:name w:val="Body Text 2"/>
    <w:basedOn w:val="a2"/>
    <w:link w:val="2f0"/>
    <w:rsid w:val="00FB57F0"/>
    <w:pPr>
      <w:suppressAutoHyphens/>
      <w:ind w:firstLine="709"/>
      <w:jc w:val="center"/>
    </w:pPr>
    <w:rPr>
      <w:rFonts w:eastAsia="MS Mincho"/>
      <w:noProof w:val="0"/>
      <w:szCs w:val="24"/>
    </w:rPr>
  </w:style>
  <w:style w:type="character" w:customStyle="1" w:styleId="2f0">
    <w:name w:val="Основной текст 2 Знак"/>
    <w:basedOn w:val="a3"/>
    <w:link w:val="2f"/>
    <w:rsid w:val="00FB57F0"/>
    <w:rPr>
      <w:rFonts w:eastAsia="MS Mincho"/>
      <w:sz w:val="28"/>
      <w:szCs w:val="24"/>
    </w:rPr>
  </w:style>
  <w:style w:type="paragraph" w:customStyle="1" w:styleId="NormalBody">
    <w:name w:val="Normal Body"/>
    <w:basedOn w:val="a2"/>
    <w:link w:val="NormalBody0"/>
    <w:rsid w:val="00FB57F0"/>
    <w:pPr>
      <w:spacing w:after="120"/>
      <w:ind w:firstLine="357"/>
      <w:jc w:val="both"/>
    </w:pPr>
    <w:rPr>
      <w:noProof w:val="0"/>
      <w:sz w:val="24"/>
      <w:szCs w:val="24"/>
    </w:rPr>
  </w:style>
  <w:style w:type="character" w:customStyle="1" w:styleId="NormalBody0">
    <w:name w:val="Normal Body Знак"/>
    <w:link w:val="NormalBody"/>
    <w:rsid w:val="00FB57F0"/>
    <w:rPr>
      <w:sz w:val="24"/>
      <w:szCs w:val="24"/>
    </w:rPr>
  </w:style>
  <w:style w:type="paragraph" w:customStyle="1" w:styleId="1f1">
    <w:name w:val="Табл1"/>
    <w:basedOn w:val="afff8"/>
    <w:qFormat/>
    <w:rsid w:val="003276C3"/>
    <w:pPr>
      <w:keepNext/>
      <w:spacing w:before="60"/>
      <w:contextualSpacing w:val="0"/>
    </w:pPr>
  </w:style>
  <w:style w:type="paragraph" w:styleId="affff5">
    <w:name w:val="Normal (Web)"/>
    <w:basedOn w:val="a2"/>
    <w:uiPriority w:val="99"/>
    <w:semiHidden/>
    <w:unhideWhenUsed/>
    <w:rsid w:val="00FB57F0"/>
    <w:pPr>
      <w:spacing w:before="144" w:after="288"/>
    </w:pPr>
    <w:rPr>
      <w:noProof w:val="0"/>
      <w:sz w:val="24"/>
      <w:szCs w:val="24"/>
    </w:rPr>
  </w:style>
  <w:style w:type="character" w:customStyle="1" w:styleId="keyword2">
    <w:name w:val="keyword2"/>
    <w:basedOn w:val="a3"/>
    <w:rsid w:val="00FB57F0"/>
  </w:style>
  <w:style w:type="paragraph" w:customStyle="1" w:styleId="6">
    <w:name w:val="Заг6 (сод)"/>
    <w:basedOn w:val="60"/>
    <w:link w:val="63"/>
    <w:qFormat/>
    <w:rsid w:val="0001008F"/>
    <w:pPr>
      <w:keepNext/>
      <w:numPr>
        <w:ilvl w:val="5"/>
        <w:numId w:val="7"/>
      </w:numPr>
      <w:tabs>
        <w:tab w:val="left" w:pos="2127"/>
      </w:tabs>
      <w:spacing w:after="0" w:line="360" w:lineRule="auto"/>
      <w:ind w:left="0" w:firstLine="720"/>
      <w:jc w:val="both"/>
    </w:pPr>
    <w:rPr>
      <w:rFonts w:ascii="Times New Roman" w:hAnsi="Times New Roman"/>
      <w:b/>
      <w:sz w:val="28"/>
    </w:rPr>
  </w:style>
  <w:style w:type="character" w:customStyle="1" w:styleId="63">
    <w:name w:val="Заг6 (сод) Знак"/>
    <w:basedOn w:val="61"/>
    <w:link w:val="6"/>
    <w:rsid w:val="0001008F"/>
    <w:rPr>
      <w:rFonts w:ascii="Arial CYR" w:hAnsi="Arial CYR"/>
      <w:b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1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9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42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89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62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54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46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ECFCA"/>
                                            <w:left w:val="single" w:sz="2" w:space="0" w:color="CECFCA"/>
                                            <w:bottom w:val="single" w:sz="6" w:space="0" w:color="CECFCA"/>
                                            <w:right w:val="single" w:sz="6" w:space="0" w:color="CECFCA"/>
                                          </w:divBdr>
                                          <w:divsChild>
                                            <w:div w:id="202081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4D4D4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813234">
                                                  <w:blockQuote w:val="1"/>
                                                  <w:marLeft w:val="9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6" w:color="CCCCCC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0960497">
                                                  <w:blockQuote w:val="1"/>
                                                  <w:marLeft w:val="9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6" w:color="CCCCCC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557898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699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496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2721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690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1976424">
                                                  <w:blockQuote w:val="1"/>
                                                  <w:marLeft w:val="9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6" w:color="CCCCCC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467905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207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0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stalenergo.ru/" TargetMode="External"/><Relationship Id="rId2" Type="http://schemas.openxmlformats.org/officeDocument/2006/relationships/hyperlink" Target="mailto:office@stalenergo.com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3;&#1045;_&#1058;&#1056;&#1054;&#1043;&#1040;&#1058;&#1068;\&#1057;&#1045;&#1056;&#1058;&#1048;&#1060;&#1048;&#1050;&#1040;&#1062;&#1048;&#1071;\&#1064;&#1072;&#1073;&#1083;&#1086;&#1085;&#1099;%20&#1076;&#1086;&#1082;&#1091;&#1084;&#1077;&#1085;&#1090;&#1086;&#1074;\MS%20Word%202003\&#1076;&#1083;&#1103;%20&#1076;&#1086;&#1082;%20&#1085;&#1072;%20&#1080;&#1079;&#1076;&#1077;&#1083;&#1080;&#1077;%20&#1045;&#1057;&#1050;&#1044;\&#1058;&#1077;&#1082;&#1089;&#1090;&#1086;&#1074;&#1099;&#1077;%20&#1076;&#1086;&#1082;%20&#1085;&#1072;%20&#1040;&#1057;&#1059;\&#1053;&#1055;&#1054;\A4&#1082;&#1085;&#1080;&#1078;&#1085;_&#1053;&#1042;&#1054;_&#1091;&#1082;&#1088;_&#1045;&#1057;&#1050;&#1044;(&#1076;&#1083;&#1103;%20&#1076;&#1086;&#1082;%20&#1085;&#1072;%20&#1080;&#1079;&#1076;&#1077;&#1083;&#1080;&#1077;)_&#1058;&#1077;&#1082;&#1089;&#1090;&#1044;&#1086;&#1082;_&#1056;&#1072;&#1084;&#1082;&#1080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7AC52-8421-458D-A72B-412A6478F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A4книжн_НВО_укр_ЕСКД(для док на изделие)_ТекстДок_Рамки</Template>
  <TotalTime>10843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Общество с ограниченной ответственностью</vt:lpstr>
    </vt:vector>
  </TitlesOfParts>
  <Company>Microsoft</Company>
  <LinksUpToDate>false</LinksUpToDate>
  <CharactersWithSpaces>999</CharactersWithSpaces>
  <SharedDoc>false</SharedDoc>
  <HLinks>
    <vt:vector size="18" baseType="variant"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_Toc412705763</vt:lpwstr>
      </vt:variant>
      <vt:variant>
        <vt:i4>1179697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_Toc412705762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_Toc412705761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Общество с ограниченной ответственностью</dc:title>
  <dc:creator>sanin.v</dc:creator>
  <cp:keywords>30655683.001.002-07-00</cp:keywords>
  <cp:lastModifiedBy>Виктор Третьяков</cp:lastModifiedBy>
  <cp:revision>163</cp:revision>
  <cp:lastPrinted>2017-12-01T12:31:00Z</cp:lastPrinted>
  <dcterms:created xsi:type="dcterms:W3CDTF">2018-02-22T12:36:00Z</dcterms:created>
  <dcterms:modified xsi:type="dcterms:W3CDTF">2019-10-18T11:05:00Z</dcterms:modified>
</cp:coreProperties>
</file>